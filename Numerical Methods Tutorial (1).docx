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8634" w14:textId="0B71439C" w:rsidR="00FC2BEC" w:rsidRPr="00E418AA" w:rsidRDefault="00FC2BEC" w:rsidP="00D85059">
      <w:pPr>
        <w:rPr>
          <w:rFonts w:eastAsiaTheme="minorEastAsia"/>
          <w:sz w:val="22"/>
        </w:rPr>
      </w:pPr>
    </w:p>
    <w:p w14:paraId="6CB37788" w14:textId="77777777" w:rsidR="005F3E2B" w:rsidRPr="00B33506" w:rsidRDefault="005F3E2B" w:rsidP="00D85059">
      <w:r>
        <w:t>This document is to remind myself of some of the numerical methods useful to the MAE 3403 class.</w:t>
      </w:r>
      <w:r w:rsidR="00B33506">
        <w:t xml:space="preserve">  Most of the content is a summary from “</w:t>
      </w:r>
      <w:r w:rsidR="00B33506">
        <w:rPr>
          <w:i/>
        </w:rPr>
        <w:t>Numerical Methods”</w:t>
      </w:r>
      <w:r w:rsidR="00B33506">
        <w:t xml:space="preserve">, by </w:t>
      </w:r>
      <w:r w:rsidR="00B33506">
        <w:rPr>
          <w:i/>
        </w:rPr>
        <w:t>Robert W. Hornbeck</w:t>
      </w:r>
      <w:r w:rsidR="00B33506">
        <w:t>.</w:t>
      </w:r>
    </w:p>
    <w:p w14:paraId="3BFD8216" w14:textId="77777777" w:rsidR="005F3E2B" w:rsidRDefault="005F3E2B" w:rsidP="00D85059"/>
    <w:p w14:paraId="07744C34" w14:textId="77777777" w:rsidR="005F3E2B" w:rsidRDefault="00B33506" w:rsidP="00B33506">
      <w:pPr>
        <w:pStyle w:val="Heading1"/>
      </w:pPr>
      <w:r>
        <w:t xml:space="preserve">Ch. 2:  </w:t>
      </w:r>
      <w:r w:rsidR="005F3E2B">
        <w:t>The Taylor Series</w:t>
      </w:r>
    </w:p>
    <w:p w14:paraId="139C21F0" w14:textId="77777777" w:rsidR="0001465D" w:rsidRPr="0001465D" w:rsidRDefault="0001465D" w:rsidP="0001465D"/>
    <w:p w14:paraId="67CEACC2" w14:textId="77777777" w:rsidR="005F3E2B" w:rsidRPr="005F3E2B" w:rsidRDefault="005F3E2B" w:rsidP="005F3E2B">
      <w:r>
        <w:t xml:space="preserve">If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can be represented by a convergent power series within an interval centered at </w:t>
      </w:r>
      <w:r>
        <w:rPr>
          <w:i/>
        </w:rPr>
        <w:t>b</w:t>
      </w:r>
      <w:r>
        <w:t xml:space="preserve">, it is said to </w:t>
      </w:r>
      <w:r>
        <w:rPr>
          <w:i/>
        </w:rPr>
        <w:t>analytic</w:t>
      </w:r>
      <w:r>
        <w:t xml:space="preserve">.  </w:t>
      </w:r>
    </w:p>
    <w:p w14:paraId="7EC66DA2" w14:textId="77777777" w:rsidR="005F3E2B" w:rsidRDefault="005F3E2B" w:rsidP="005F3E2B">
      <w:pPr>
        <w:pStyle w:val="MTDisplayEquation"/>
      </w:pPr>
      <w:r>
        <w:t xml:space="preserve">Thus for </w:t>
      </w:r>
      <w:r>
        <w:rPr>
          <w:i/>
        </w:rPr>
        <w:t>x</w:t>
      </w:r>
      <w:r>
        <w:t xml:space="preserve"> within a convergent interval, </w:t>
      </w:r>
      <w:r>
        <w:rPr>
          <w:i/>
        </w:rPr>
        <w:t xml:space="preserve">f  </w:t>
      </w:r>
      <w:r>
        <w:t xml:space="preserve">is given by a convergent power series: </w:t>
      </w:r>
      <w:r w:rsidRPr="00FC2BEC">
        <w:rPr>
          <w:position w:val="-28"/>
        </w:rPr>
        <w:object w:dxaOrig="2040" w:dyaOrig="680" w14:anchorId="66466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8pt;height:34.65pt" o:ole="">
            <v:imagedata r:id="rId8" o:title=""/>
          </v:shape>
          <o:OLEObject Type="Embed" ProgID="Equation.DSMT4" ShapeID="_x0000_i1025" DrawAspect="Content" ObjectID="_1676035962" r:id="rId9"/>
        </w:object>
      </w:r>
      <w:r>
        <w:t xml:space="preserve"> </w:t>
      </w:r>
    </w:p>
    <w:p w14:paraId="1D68D3EB" w14:textId="77777777" w:rsidR="005F3E2B" w:rsidRDefault="005F3E2B" w:rsidP="00D07220">
      <w:r>
        <w:t xml:space="preserve">Differentiating this power series </w:t>
      </w:r>
      <w:r>
        <w:rPr>
          <w:i/>
        </w:rPr>
        <w:t>n</w:t>
      </w:r>
      <w:r>
        <w:t xml:space="preserve"> times and setting </w:t>
      </w:r>
      <w:r>
        <w:rPr>
          <w:i/>
        </w:rPr>
        <w:t>x</w:t>
      </w:r>
      <w:r>
        <w:t>=</w:t>
      </w:r>
      <w:r>
        <w:rPr>
          <w:i/>
        </w:rPr>
        <w:t>b</w:t>
      </w:r>
      <w:r>
        <w:t xml:space="preserve"> gives:  </w:t>
      </w:r>
      <w:r>
        <w:tab/>
      </w:r>
      <w:r w:rsidR="00D07220" w:rsidRPr="00D07220">
        <w:rPr>
          <w:position w:val="-24"/>
        </w:rPr>
        <w:object w:dxaOrig="1219" w:dyaOrig="700" w14:anchorId="373B2F76">
          <v:shape id="_x0000_i1026" type="#_x0000_t75" style="width:60.85pt;height:34.65pt" o:ole="">
            <v:imagedata r:id="rId10" o:title=""/>
          </v:shape>
          <o:OLEObject Type="Embed" ProgID="Equation.DSMT4" ShapeID="_x0000_i1026" DrawAspect="Content" ObjectID="_1676035963" r:id="rId11"/>
        </w:object>
      </w:r>
      <w:r>
        <w:t xml:space="preserve"> </w:t>
      </w:r>
    </w:p>
    <w:p w14:paraId="59969FC8" w14:textId="77777777" w:rsidR="00D07220" w:rsidRDefault="000C3505" w:rsidP="00D07220">
      <w:r>
        <w:t>Thus, t</w:t>
      </w:r>
      <w:r w:rsidR="00D07220">
        <w:t xml:space="preserve">he Taylor series of </w:t>
      </w:r>
      <w:r w:rsidR="00D07220">
        <w:rPr>
          <w:i/>
        </w:rPr>
        <w:t>f</w:t>
      </w:r>
      <w:r w:rsidR="00D07220">
        <w:t>(</w:t>
      </w:r>
      <w:r w:rsidR="00D07220">
        <w:rPr>
          <w:i/>
        </w:rPr>
        <w:t>x</w:t>
      </w:r>
      <w:r w:rsidR="00D07220">
        <w:t xml:space="preserve">) in the region of </w:t>
      </w:r>
      <w:r w:rsidR="00D07220">
        <w:rPr>
          <w:i/>
        </w:rPr>
        <w:t>x</w:t>
      </w:r>
      <w:r w:rsidR="00D07220">
        <w:t xml:space="preserve"> close to </w:t>
      </w:r>
      <w:r w:rsidR="00D07220" w:rsidRPr="00D07220">
        <w:t>x</w:t>
      </w:r>
      <w:r w:rsidR="00D07220">
        <w:t>=</w:t>
      </w:r>
      <w:r w:rsidR="00D07220" w:rsidRPr="00D07220">
        <w:rPr>
          <w:i/>
        </w:rPr>
        <w:t>a</w:t>
      </w:r>
      <w:r w:rsidR="00D07220">
        <w:rPr>
          <w:i/>
        </w:rPr>
        <w:t xml:space="preserve"> </w:t>
      </w:r>
      <w:r w:rsidR="00D07220" w:rsidRPr="00D07220">
        <w:t>is</w:t>
      </w:r>
      <w:r w:rsidR="00D07220">
        <w:t xml:space="preserve"> given by:  </w:t>
      </w:r>
      <w:r w:rsidR="00D07220" w:rsidRPr="00D07220">
        <w:rPr>
          <w:position w:val="-28"/>
        </w:rPr>
        <w:object w:dxaOrig="2560" w:dyaOrig="740" w14:anchorId="7498999B">
          <v:shape id="_x0000_i1027" type="#_x0000_t75" style="width:128.5pt;height:37.35pt" o:ole="">
            <v:imagedata r:id="rId12" o:title=""/>
          </v:shape>
          <o:OLEObject Type="Embed" ProgID="Equation.DSMT4" ShapeID="_x0000_i1027" DrawAspect="Content" ObjectID="_1676035964" r:id="rId13"/>
        </w:object>
      </w:r>
      <w:r w:rsidR="00D07220">
        <w:t xml:space="preserve"> </w:t>
      </w:r>
    </w:p>
    <w:p w14:paraId="027CAB74" w14:textId="77777777" w:rsidR="00D07220" w:rsidRDefault="00D07220" w:rsidP="00D07220"/>
    <w:p w14:paraId="03CA34EC" w14:textId="77777777" w:rsidR="00322E2C" w:rsidRDefault="00D07220" w:rsidP="00322E2C">
      <w:r>
        <w:t xml:space="preserve">Suppose we want to find the value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=b):  </w:t>
      </w:r>
    </w:p>
    <w:p w14:paraId="7F5CE28D" w14:textId="77777777" w:rsidR="00D07220" w:rsidRDefault="00322E2C" w:rsidP="00322E2C">
      <w:r w:rsidRPr="00322E2C">
        <w:rPr>
          <w:position w:val="-24"/>
        </w:rPr>
        <w:object w:dxaOrig="8199" w:dyaOrig="720" w14:anchorId="1D49C40D">
          <v:shape id="_x0000_i1028" type="#_x0000_t75" style="width:409.95pt;height:36.1pt" o:ole="">
            <v:imagedata r:id="rId14" o:title=""/>
          </v:shape>
          <o:OLEObject Type="Embed" ProgID="Equation.DSMT4" ShapeID="_x0000_i1028" DrawAspect="Content" ObjectID="_1676035965" r:id="rId15"/>
        </w:object>
      </w:r>
      <w:r w:rsidR="00D07220">
        <w:t xml:space="preserve"> </w:t>
      </w:r>
    </w:p>
    <w:p w14:paraId="296C417D" w14:textId="77777777" w:rsidR="00322E2C" w:rsidRDefault="00322E2C" w:rsidP="00322E2C"/>
    <w:p w14:paraId="39190FEF" w14:textId="77777777" w:rsidR="00322E2C" w:rsidRPr="00322E2C" w:rsidRDefault="00322E2C" w:rsidP="00322E2C">
      <w:pPr>
        <w:rPr>
          <w:vertAlign w:val="superscript"/>
        </w:rPr>
      </w:pPr>
      <w:r w:rsidRPr="00562234">
        <w:rPr>
          <w:i/>
          <w:u w:val="single"/>
        </w:rPr>
        <w:t>Example</w:t>
      </w:r>
      <w:r>
        <w:t xml:space="preserve">:  Prove </w:t>
      </w:r>
      <w:r>
        <w:rPr>
          <w:i/>
        </w:rPr>
        <w:t>Euler</w:t>
      </w:r>
      <w:r>
        <w:t>’</w:t>
      </w:r>
      <w:r>
        <w:rPr>
          <w:i/>
        </w:rPr>
        <w:t>s</w:t>
      </w:r>
      <w:r>
        <w:t xml:space="preserve"> formula which states: </w:t>
      </w:r>
      <w:r w:rsidRPr="00322E2C">
        <w:rPr>
          <w:position w:val="-14"/>
        </w:rPr>
        <w:object w:dxaOrig="2220" w:dyaOrig="400" w14:anchorId="31F2DA33">
          <v:shape id="_x0000_i1029" type="#_x0000_t75" style="width:112pt;height:20.85pt" o:ole="">
            <v:imagedata r:id="rId16" o:title=""/>
          </v:shape>
          <o:OLEObject Type="Embed" ProgID="Equation.DSMT4" ShapeID="_x0000_i1029" DrawAspect="Content" ObjectID="_1676035966" r:id="rId17"/>
        </w:object>
      </w:r>
      <w:r>
        <w:t xml:space="preserve">, where </w:t>
      </w:r>
      <w:r>
        <w:rPr>
          <w:i/>
        </w:rPr>
        <w:t>j</w:t>
      </w:r>
      <w:r>
        <w:t>=(-1)</w:t>
      </w:r>
      <w:r>
        <w:rPr>
          <w:vertAlign w:val="superscript"/>
        </w:rPr>
        <w:t>1/2</w:t>
      </w:r>
    </w:p>
    <w:p w14:paraId="11850E28" w14:textId="77777777" w:rsidR="00322E2C" w:rsidRDefault="00322E2C" w:rsidP="00322E2C">
      <w:r>
        <w:t>If true, the Taylor’s series expansions of both sides of the equation should be equal.</w:t>
      </w:r>
    </w:p>
    <w:p w14:paraId="387CCF33" w14:textId="77777777" w:rsidR="00562234" w:rsidRDefault="00562234" w:rsidP="00322E2C"/>
    <w:p w14:paraId="2725B9FC" w14:textId="77777777" w:rsidR="00322E2C" w:rsidRDefault="00322E2C" w:rsidP="00322E2C">
      <w:r>
        <w:t>For LHS (</w:t>
      </w:r>
      <w:r>
        <w:rPr>
          <w:i/>
        </w:rPr>
        <w:t>e</w:t>
      </w:r>
      <w:r>
        <w:rPr>
          <w:i/>
          <w:vertAlign w:val="superscript"/>
        </w:rPr>
        <w:t>jx</w:t>
      </w:r>
      <w:r>
        <w:t xml:space="preserve">):  </w:t>
      </w:r>
    </w:p>
    <w:p w14:paraId="6D5CC5F2" w14:textId="77777777" w:rsidR="00322E2C" w:rsidRDefault="00322E2C" w:rsidP="00322E2C">
      <w:pPr>
        <w:pStyle w:val="MTDisplayEquation"/>
      </w:pPr>
      <w:r>
        <w:tab/>
      </w:r>
      <w:r w:rsidR="00562234" w:rsidRPr="00562234">
        <w:rPr>
          <w:position w:val="-32"/>
        </w:rPr>
        <w:object w:dxaOrig="10340" w:dyaOrig="760" w14:anchorId="4CA9A833">
          <v:shape id="_x0000_i1030" type="#_x0000_t75" style="width:517.1pt;height:37.35pt" o:ole="">
            <v:imagedata r:id="rId18" o:title=""/>
          </v:shape>
          <o:OLEObject Type="Embed" ProgID="Equation.DSMT4" ShapeID="_x0000_i1030" DrawAspect="Content" ObjectID="_1676035967" r:id="rId19"/>
        </w:object>
      </w:r>
      <w:r>
        <w:t xml:space="preserve"> </w:t>
      </w:r>
    </w:p>
    <w:p w14:paraId="1B22C71B" w14:textId="77777777" w:rsidR="0080176E" w:rsidRDefault="00562234" w:rsidP="0080176E">
      <w:r>
        <w:t>For RHS (cos(x)):</w:t>
      </w:r>
      <w:r w:rsidR="0080176E">
        <w:t xml:space="preserve">  recall </w:t>
      </w:r>
      <w:r w:rsidR="0080176E" w:rsidRPr="0080176E">
        <w:rPr>
          <w:position w:val="-24"/>
        </w:rPr>
        <w:object w:dxaOrig="6000" w:dyaOrig="660" w14:anchorId="23A685EB">
          <v:shape id="_x0000_i1031" type="#_x0000_t75" style="width:300.6pt;height:32.75pt" o:ole="">
            <v:imagedata r:id="rId20" o:title=""/>
          </v:shape>
          <o:OLEObject Type="Embed" ProgID="Equation.DSMT4" ShapeID="_x0000_i1031" DrawAspect="Content" ObjectID="_1676035968" r:id="rId21"/>
        </w:object>
      </w:r>
      <w:r w:rsidR="0080176E">
        <w:t xml:space="preserve"> </w:t>
      </w:r>
    </w:p>
    <w:p w14:paraId="203D29C2" w14:textId="77777777" w:rsidR="00562234" w:rsidRDefault="00562234" w:rsidP="00562234">
      <w:pPr>
        <w:pStyle w:val="MTDisplayEquation"/>
      </w:pPr>
      <w:r w:rsidRPr="00562234">
        <w:rPr>
          <w:position w:val="-24"/>
        </w:rPr>
        <w:object w:dxaOrig="3540" w:dyaOrig="660" w14:anchorId="466C5699">
          <v:shape id="_x0000_i1032" type="#_x0000_t75" style="width:176.75pt;height:32.75pt" o:ole="">
            <v:imagedata r:id="rId22" o:title=""/>
          </v:shape>
          <o:OLEObject Type="Embed" ProgID="Equation.DSMT4" ShapeID="_x0000_i1032" DrawAspect="Content" ObjectID="_1676035969" r:id="rId23"/>
        </w:object>
      </w:r>
      <w:r>
        <w:t xml:space="preserve"> </w:t>
      </w:r>
    </w:p>
    <w:p w14:paraId="6577ADDF" w14:textId="77777777" w:rsidR="00562234" w:rsidRPr="00562234" w:rsidRDefault="00562234" w:rsidP="00562234">
      <w:r>
        <w:t>For RHS (sin(x)):</w:t>
      </w:r>
    </w:p>
    <w:p w14:paraId="3B563F45" w14:textId="77777777" w:rsidR="00322E2C" w:rsidRPr="00322E2C" w:rsidRDefault="00322E2C" w:rsidP="00322E2C">
      <w:r>
        <w:t xml:space="preserve"> </w:t>
      </w:r>
    </w:p>
    <w:p w14:paraId="76C60C2F" w14:textId="77777777" w:rsidR="005F3E2B" w:rsidRDefault="00562234" w:rsidP="005F3E2B">
      <w:r w:rsidRPr="00562234">
        <w:rPr>
          <w:position w:val="-24"/>
        </w:rPr>
        <w:object w:dxaOrig="3500" w:dyaOrig="660" w14:anchorId="4542F756">
          <v:shape id="_x0000_i1033" type="#_x0000_t75" style="width:174.05pt;height:32.75pt" o:ole="">
            <v:imagedata r:id="rId24" o:title=""/>
          </v:shape>
          <o:OLEObject Type="Embed" ProgID="Equation.DSMT4" ShapeID="_x0000_i1033" DrawAspect="Content" ObjectID="_1676035970" r:id="rId25"/>
        </w:object>
      </w:r>
    </w:p>
    <w:p w14:paraId="26CE6A47" w14:textId="77777777" w:rsidR="00562234" w:rsidRDefault="00562234" w:rsidP="005F3E2B">
      <w:pPr>
        <w:rPr>
          <w:i/>
        </w:rPr>
      </w:pPr>
      <w:r w:rsidRPr="00562234">
        <w:rPr>
          <w:i/>
        </w:rPr>
        <w:t>Q.E.D.</w:t>
      </w:r>
    </w:p>
    <w:p w14:paraId="57CFDB5E" w14:textId="77777777" w:rsidR="00F10994" w:rsidRDefault="00F10994" w:rsidP="005F3E2B">
      <w:pPr>
        <w:rPr>
          <w:i/>
        </w:rPr>
      </w:pPr>
    </w:p>
    <w:p w14:paraId="5C1F7A1E" w14:textId="77777777" w:rsidR="00427200" w:rsidRDefault="00427200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E9CA9FD" w14:textId="77777777" w:rsidR="0001465D" w:rsidRDefault="00B33506" w:rsidP="0001465D">
      <w:pPr>
        <w:pStyle w:val="Heading1"/>
      </w:pPr>
      <w:r>
        <w:lastRenderedPageBreak/>
        <w:t xml:space="preserve">Ch. 3:  </w:t>
      </w:r>
      <w:r w:rsidR="0001465D">
        <w:t>The Finite Difference Calculus</w:t>
      </w:r>
    </w:p>
    <w:p w14:paraId="1B3227A1" w14:textId="77777777" w:rsidR="00FC79E5" w:rsidRPr="00FC79E5" w:rsidRDefault="00FC79E5" w:rsidP="00FC79E5"/>
    <w:p w14:paraId="6E27015C" w14:textId="77777777" w:rsidR="0001465D" w:rsidRDefault="00DC0590" w:rsidP="0001465D">
      <w:pPr>
        <w:pStyle w:val="Heading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4928" behindDoc="0" locked="0" layoutInCell="1" allowOverlap="1" wp14:anchorId="35176A38" wp14:editId="5E52C739">
                <wp:simplePos x="0" y="0"/>
                <wp:positionH relativeFrom="column">
                  <wp:posOffset>3676650</wp:posOffset>
                </wp:positionH>
                <wp:positionV relativeFrom="paragraph">
                  <wp:posOffset>126014</wp:posOffset>
                </wp:positionV>
                <wp:extent cx="2671092" cy="1393190"/>
                <wp:effectExtent l="0" t="0" r="11049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44272" y="1206230"/>
                            <a:ext cx="24578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535021" y="484326"/>
                            <a:ext cx="1765571" cy="239682"/>
                          </a:xfrm>
                          <a:custGeom>
                            <a:avLst/>
                            <a:gdLst>
                              <a:gd name="connsiteX0" fmla="*/ 0 w 1765571"/>
                              <a:gd name="connsiteY0" fmla="*/ 106630 h 239682"/>
                              <a:gd name="connsiteX1" fmla="*/ 620139 w 1765571"/>
                              <a:gd name="connsiteY1" fmla="*/ 4489 h 239682"/>
                              <a:gd name="connsiteX2" fmla="*/ 1189207 w 1765571"/>
                              <a:gd name="connsiteY2" fmla="*/ 237953 h 239682"/>
                              <a:gd name="connsiteX3" fmla="*/ 1765571 w 1765571"/>
                              <a:gd name="connsiteY3" fmla="*/ 92038 h 2396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65571" h="239682">
                                <a:moveTo>
                                  <a:pt x="0" y="106630"/>
                                </a:moveTo>
                                <a:cubicBezTo>
                                  <a:pt x="210969" y="44616"/>
                                  <a:pt x="421938" y="-17398"/>
                                  <a:pt x="620139" y="4489"/>
                                </a:cubicBezTo>
                                <a:cubicBezTo>
                                  <a:pt x="818340" y="26376"/>
                                  <a:pt x="998302" y="223361"/>
                                  <a:pt x="1189207" y="237953"/>
                                </a:cubicBezTo>
                                <a:cubicBezTo>
                                  <a:pt x="1380112" y="252545"/>
                                  <a:pt x="1572841" y="172291"/>
                                  <a:pt x="1765571" y="9203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33263" y="598251"/>
                            <a:ext cx="0" cy="607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01365" y="724008"/>
                            <a:ext cx="0" cy="4822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165290" y="488815"/>
                            <a:ext cx="30" cy="717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897320" y="489315"/>
                            <a:ext cx="0" cy="716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69660" y="693096"/>
                            <a:ext cx="0" cy="5131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165290" y="839011"/>
                            <a:ext cx="2679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33395" y="880216"/>
                            <a:ext cx="2679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42801" y="693096"/>
                            <a:ext cx="60325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D75D2" w14:textId="77777777" w:rsidR="0057697A" w:rsidRPr="00DC0590" w:rsidRDefault="0057697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1508338" y="756364"/>
                            <a:ext cx="60325" cy="160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5EA3A0" w14:textId="77777777" w:rsidR="0057697A" w:rsidRPr="00DC0590" w:rsidRDefault="0057697A" w:rsidP="0080176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AC1C" w14:textId="77777777" w:rsidR="0057697A" w:rsidRPr="00DC0590" w:rsidRDefault="0057697A" w:rsidP="0080176E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36617" y="358596"/>
                            <a:ext cx="136398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A359E" w14:textId="77777777" w:rsidR="0057697A" w:rsidRPr="00DC0590" w:rsidRDefault="0057697A" w:rsidP="00DC0590">
                              <w:pPr>
                                <w:jc w:val="left"/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j-2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  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softHyphen/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j-1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    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j           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j+1          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  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70920" y="1194068"/>
                            <a:ext cx="151765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84FF5" w14:textId="77777777" w:rsidR="0057697A" w:rsidRDefault="0057697A"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x-2h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x-h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 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x+h 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x+2h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2570891" y="1077376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FDC09" w14:textId="77777777" w:rsidR="0057697A" w:rsidRDefault="0057697A" w:rsidP="00DC0590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5176A38" id="Canvas 1" o:spid="_x0000_s1026" editas="canvas" style="position:absolute;left:0;text-align:left;margin-left:289.5pt;margin-top:9.9pt;width:210.3pt;height:109.7pt;z-index:251644928" coordsize="26708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">
                <v:shape id="_x0000_s1027" type="#_x0000_t75" style="position:absolute;width:26708;height:13931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" strokecolor="black [3200]" strokeweight=".5pt">
                  <v:stroke start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442;top:12062;width:24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Freeform 4" o:spid="_x0000_s1030" style="position:absolute;left:5350;top:4843;width:17655;height:2397;visibility:visible;mso-wrap-style:square;v-text-anchor:middle" coordsize="1765571,239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" path="m,106630c210969,44616,421938,-17398,620139,4489v198201,21887,378163,218872,569068,233464c1380112,252545,1572841,172291,1765571,92038e" filled="f" strokecolor="black [3200]" strokeweight=".5pt">
                  <v:stroke joinstyle="miter"/>
                  <v:path arrowok="t" o:connecttype="custom" o:connectlocs="0,106630;620139,4489;1189207,237953;1765571,92038" o:connectangles="0,0,0,0"/>
                </v:shape>
                <v:line id="Straight Connector 5" o:spid="_x0000_s1031" style="position:absolute;visibility:visible;mso-wrap-style:square" from="14332,5982" to="1433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" strokecolor="black [3213]" strokeweight=".5pt">
                  <v:stroke dashstyle="dash" joinstyle="miter"/>
                </v:line>
                <v:line id="Straight Connector 6" o:spid="_x0000_s1032" style="position:absolute;visibility:visible;mso-wrap-style:square" from="17013,7240" to="1701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" strokecolor="black [3213]" strokeweight=".5pt">
                  <v:stroke dashstyle="dash" joinstyle="miter"/>
                </v:line>
                <v:line id="Straight Connector 7" o:spid="_x0000_s1033" style="position:absolute;flip:x;visibility:visible;mso-wrap-style:square" from="11652,4888" to="11653,1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" strokecolor="black [3213]" strokeweight=".5pt">
                  <v:stroke dashstyle="dash" joinstyle="miter"/>
                </v:line>
                <v:line id="Straight Connector 8" o:spid="_x0000_s1034" style="position:absolute;flip:x;visibility:visible;mso-wrap-style:square" from="8973,4893" to="897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" strokecolor="black [3213]" strokeweight=".5pt">
                  <v:stroke dashstyle="dash" joinstyle="miter"/>
                </v:line>
                <v:line id="Straight Connector 9" o:spid="_x0000_s1035" style="position:absolute;visibility:visible;mso-wrap-style:square" from="19696,6930" to="19696,12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" strokecolor="black [3213]" strokeweight=".5pt">
                  <v:stroke dashstyle="dash" joinstyle="miter"/>
                </v:line>
                <v:shape id="Straight Arrow Connector 10" o:spid="_x0000_s1036" type="#_x0000_t32" style="position:absolute;left:11652;top:8390;width:2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" strokecolor="black [3213]" strokeweight=".5pt">
                  <v:stroke startarrow="block" startarrowwidth="narrow" startarrowlength="short" endarrow="block" endarrowwidth="narrow" endarrowlength="short" joinstyle="miter"/>
                </v:shape>
                <v:shape id="Straight Arrow Connector 11" o:spid="_x0000_s1037" type="#_x0000_t32" style="position:absolute;left:14333;top:8802;width:2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" strokecolor="black [3213]" strokeweight=".5pt">
                  <v:stroke startarrow="block" startarrowwidth="narrow" startarrowlength="short"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12428;top:6930;width:603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" filled="f" stroked="f" strokeweight=".5pt">
                  <v:textbox inset="0,0,0,0">
                    <w:txbxContent>
                      <w:p w14:paraId="164D75D2" w14:textId="77777777" w:rsidR="0057697A" w:rsidRPr="00DC0590" w:rsidRDefault="0057697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12" o:spid="_x0000_s1039" type="#_x0000_t202" style="position:absolute;left:15083;top:7563;width:603;height:16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" filled="f" stroked="f" strokeweight=".5pt">
                  <v:textbox inset="0,0,0,0">
                    <w:txbxContent>
                      <w:p w14:paraId="095EA3A0" w14:textId="77777777" w:rsidR="0057697A" w:rsidRPr="00DC0590" w:rsidRDefault="0057697A" w:rsidP="0080176E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12" o:spid="_x0000_s1040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3E2EAC1C" w14:textId="77777777" w:rsidR="0057697A" w:rsidRPr="00DC0590" w:rsidRDefault="0057697A" w:rsidP="0080176E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6" o:spid="_x0000_s1041" type="#_x0000_t202" style="position:absolute;left:8366;top:3585;width:1363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5AA359E" w14:textId="77777777" w:rsidR="0057697A" w:rsidRPr="00DC0590" w:rsidRDefault="0057697A" w:rsidP="00DC0590">
                        <w:pPr>
                          <w:jc w:val="left"/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</w:pP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j-2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 xml:space="preserve">       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softHyphen/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j-1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 xml:space="preserve">         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j            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j+1           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  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j+2</w:t>
                        </w:r>
                      </w:p>
                    </w:txbxContent>
                  </v:textbox>
                </v:shape>
                <v:shape id="Text Box 17" o:spid="_x0000_s1042" type="#_x0000_t202" style="position:absolute;left:7709;top:11940;width:15176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13084FF5" w14:textId="77777777" w:rsidR="0057697A" w:rsidRDefault="0057697A"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x-2h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x-h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 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 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 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x+h 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>x+2h</w:t>
                        </w:r>
                      </w:p>
                    </w:txbxContent>
                  </v:textbox>
                </v:shape>
                <v:shape id="Text Box 12" o:spid="_x0000_s1043" type="#_x0000_t202" style="position:absolute;left:25708;top:10773;width:534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57CFDC09" w14:textId="77777777" w:rsidR="0057697A" w:rsidRDefault="0057697A" w:rsidP="00DC0590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66B29">
        <w:t xml:space="preserve">3.1  </w:t>
      </w:r>
      <w:r w:rsidR="00BC1369">
        <w:t>Forward and backwa</w:t>
      </w:r>
      <w:r w:rsidR="0001465D">
        <w:t>rd differences</w:t>
      </w:r>
    </w:p>
    <w:p w14:paraId="696C1743" w14:textId="77777777" w:rsidR="0080176E" w:rsidRPr="0080176E" w:rsidRDefault="0080176E" w:rsidP="0080176E"/>
    <w:p w14:paraId="72C55475" w14:textId="77777777" w:rsidR="0001465D" w:rsidRDefault="0001465D" w:rsidP="0001465D">
      <w:r>
        <w:t xml:space="preserve">Consider a function </w:t>
      </w:r>
      <w:r>
        <w:rPr>
          <w:i/>
        </w:rPr>
        <w:t>f</w:t>
      </w:r>
      <w:r>
        <w:t>(</w:t>
      </w:r>
      <w:r w:rsidRPr="0001465D">
        <w:rPr>
          <w:i/>
        </w:rPr>
        <w:t>x</w:t>
      </w:r>
      <w:r>
        <w:t>) which is analytic</w:t>
      </w:r>
      <w:r w:rsidR="00972415">
        <w:t xml:space="preserve"> in the neighborhood of a point </w:t>
      </w:r>
      <w:r w:rsidR="00972415">
        <w:rPr>
          <w:i/>
        </w:rPr>
        <w:t>x</w:t>
      </w:r>
      <w:r w:rsidR="00972415">
        <w:t xml:space="preserve">.  We can find </w:t>
      </w:r>
      <w:r w:rsidR="00972415">
        <w:rPr>
          <w:i/>
        </w:rPr>
        <w:t>f</w:t>
      </w:r>
      <w:r w:rsidR="00972415">
        <w:t>(</w:t>
      </w:r>
      <w:r w:rsidR="00972415">
        <w:rPr>
          <w:i/>
        </w:rPr>
        <w:t>x</w:t>
      </w:r>
      <w:r w:rsidR="00972415">
        <w:t>+</w:t>
      </w:r>
      <w:r w:rsidR="00972415">
        <w:rPr>
          <w:i/>
        </w:rPr>
        <w:t>h</w:t>
      </w:r>
      <w:r w:rsidR="00972415">
        <w:t>) by:</w:t>
      </w:r>
    </w:p>
    <w:p w14:paraId="1745F4A8" w14:textId="77777777" w:rsidR="00972415" w:rsidRDefault="00972415" w:rsidP="0001465D">
      <w:r w:rsidRPr="00322E2C">
        <w:rPr>
          <w:position w:val="-24"/>
        </w:rPr>
        <w:object w:dxaOrig="5060" w:dyaOrig="660" w14:anchorId="28B1D097">
          <v:shape id="_x0000_i1034" type="#_x0000_t75" style="width:253.1pt;height:32.75pt" o:ole="">
            <v:imagedata r:id="rId26" o:title=""/>
          </v:shape>
          <o:OLEObject Type="Embed" ProgID="Equation.DSMT4" ShapeID="_x0000_i1034" DrawAspect="Content" ObjectID="_1676035971" r:id="rId27"/>
        </w:object>
      </w:r>
    </w:p>
    <w:p w14:paraId="71C79716" w14:textId="77777777" w:rsidR="00DC0590" w:rsidRDefault="00972415" w:rsidP="00972415">
      <w:r>
        <w:t>Now, sol</w:t>
      </w:r>
      <w:r w:rsidR="00BC1369">
        <w:t>v</w:t>
      </w:r>
      <w:r>
        <w:t xml:space="preserve">ing for </w:t>
      </w:r>
      <w:r>
        <w:rPr>
          <w:i/>
        </w:rPr>
        <w:t>f ‘</w:t>
      </w:r>
      <w:r>
        <w:t>(</w:t>
      </w:r>
      <w:r w:rsidRPr="00972415">
        <w:rPr>
          <w:i/>
        </w:rPr>
        <w:t>x</w:t>
      </w:r>
      <w:r>
        <w:t xml:space="preserve">): </w:t>
      </w:r>
    </w:p>
    <w:p w14:paraId="10FC20D4" w14:textId="77777777" w:rsidR="00972415" w:rsidRDefault="000432DC" w:rsidP="00972415">
      <w:r w:rsidRPr="00972415">
        <w:rPr>
          <w:position w:val="-24"/>
        </w:rPr>
        <w:object w:dxaOrig="4920" w:dyaOrig="680" w14:anchorId="489C0680">
          <v:shape id="_x0000_i1035" type="#_x0000_t75" style="width:246.3pt;height:34.65pt" o:ole="">
            <v:imagedata r:id="rId28" o:title=""/>
          </v:shape>
          <o:OLEObject Type="Embed" ProgID="Equation.DSMT4" ShapeID="_x0000_i1035" DrawAspect="Content" ObjectID="_1676035972" r:id="rId29"/>
        </w:object>
      </w:r>
      <w:r w:rsidR="00972415">
        <w:t xml:space="preserve">→  </w:t>
      </w:r>
      <w:r w:rsidRPr="00972415">
        <w:rPr>
          <w:position w:val="-24"/>
        </w:rPr>
        <w:object w:dxaOrig="3120" w:dyaOrig="680" w14:anchorId="24B22795">
          <v:shape id="_x0000_i1036" type="#_x0000_t75" style="width:156.35pt;height:34.65pt" o:ole="">
            <v:imagedata r:id="rId30" o:title=""/>
          </v:shape>
          <o:OLEObject Type="Embed" ProgID="Equation.DSMT4" ShapeID="_x0000_i1036" DrawAspect="Content" ObjectID="_1676035973" r:id="rId31"/>
        </w:object>
      </w:r>
    </w:p>
    <w:p w14:paraId="338425FB" w14:textId="77777777" w:rsidR="00BC1369" w:rsidRDefault="00BC1369" w:rsidP="00972415"/>
    <w:p w14:paraId="6FB1D42A" w14:textId="77777777" w:rsidR="000432DC" w:rsidRDefault="000432DC" w:rsidP="000432DC">
      <w:r>
        <w:t xml:space="preserve">If we let </w:t>
      </w:r>
      <w:r w:rsidRPr="000432DC">
        <w:rPr>
          <w:position w:val="-14"/>
        </w:rPr>
        <w:object w:dxaOrig="1460" w:dyaOrig="400" w14:anchorId="61A532C1">
          <v:shape id="_x0000_i1037" type="#_x0000_t75" style="width:72.95pt;height:20.85pt" o:ole="">
            <v:imagedata r:id="rId32" o:title=""/>
          </v:shape>
          <o:OLEObject Type="Embed" ProgID="Equation.DSMT4" ShapeID="_x0000_i1037" DrawAspect="Content" ObjectID="_1676035974" r:id="rId33"/>
        </w:object>
      </w:r>
      <w:r>
        <w:t xml:space="preserve"> and </w:t>
      </w:r>
      <w:r w:rsidRPr="000432DC">
        <w:rPr>
          <w:position w:val="-14"/>
        </w:rPr>
        <w:object w:dxaOrig="980" w:dyaOrig="400" w14:anchorId="1998F5B9">
          <v:shape id="_x0000_i1038" type="#_x0000_t75" style="width:48.75pt;height:20.85pt" o:ole="">
            <v:imagedata r:id="rId34" o:title=""/>
          </v:shape>
          <o:OLEObject Type="Embed" ProgID="Equation.DSMT4" ShapeID="_x0000_i1038" DrawAspect="Content" ObjectID="_1676035975" r:id="rId35"/>
        </w:object>
      </w:r>
      <w:r>
        <w:t xml:space="preserve"> and </w:t>
      </w:r>
      <w:r w:rsidRPr="000432DC">
        <w:rPr>
          <w:position w:val="-14"/>
        </w:rPr>
        <w:object w:dxaOrig="1380" w:dyaOrig="380" w14:anchorId="1C178B5B">
          <v:shape id="_x0000_i1039" type="#_x0000_t75" style="width:69.1pt;height:18.65pt" o:ole="">
            <v:imagedata r:id="rId36" o:title=""/>
          </v:shape>
          <o:OLEObject Type="Embed" ProgID="Equation.DSMT4" ShapeID="_x0000_i1039" DrawAspect="Content" ObjectID="_1676035976" r:id="rId37"/>
        </w:object>
      </w:r>
      <w:r>
        <w:t xml:space="preserve"> , then:</w:t>
      </w:r>
    </w:p>
    <w:p w14:paraId="14254220" w14:textId="77777777" w:rsidR="000432DC" w:rsidRDefault="000432DC" w:rsidP="000432DC">
      <w:r>
        <w:t xml:space="preserve"> </w:t>
      </w:r>
    </w:p>
    <w:p w14:paraId="74668AA2" w14:textId="77777777" w:rsidR="000432DC" w:rsidRDefault="000432DC" w:rsidP="000432DC">
      <w:pPr>
        <w:pStyle w:val="MTDisplayEquation"/>
      </w:pPr>
      <w:r w:rsidRPr="000432DC">
        <w:rPr>
          <w:position w:val="-24"/>
        </w:rPr>
        <w:object w:dxaOrig="1920" w:dyaOrig="660" w14:anchorId="4E49F108">
          <v:shape id="_x0000_i1040" type="#_x0000_t75" style="width:95.25pt;height:32.75pt" o:ole="">
            <v:imagedata r:id="rId38" o:title=""/>
          </v:shape>
          <o:OLEObject Type="Embed" ProgID="Equation.DSMT4" ShapeID="_x0000_i1040" DrawAspect="Content" ObjectID="_1676035977" r:id="rId39"/>
        </w:object>
      </w:r>
      <w:r>
        <w:t xml:space="preserve"> is </w:t>
      </w:r>
      <w:r w:rsidRPr="00427200">
        <w:rPr>
          <w:i/>
          <w:u w:val="single"/>
        </w:rPr>
        <w:t>the first forward difference approximation</w:t>
      </w:r>
      <w:r>
        <w:t xml:space="preserve"> of </w:t>
      </w:r>
      <w:r>
        <w:rPr>
          <w:i/>
        </w:rPr>
        <w:t>f’</w:t>
      </w:r>
      <w:r>
        <w:t>(</w:t>
      </w:r>
      <w:r>
        <w:rPr>
          <w:i/>
        </w:rPr>
        <w:t>x</w:t>
      </w:r>
      <w:r>
        <w:t xml:space="preserve">) with error of order </w:t>
      </w:r>
      <w:r>
        <w:rPr>
          <w:i/>
        </w:rPr>
        <w:t>h</w:t>
      </w:r>
      <w:r>
        <w:t>.</w:t>
      </w:r>
    </w:p>
    <w:p w14:paraId="1CE14DDB" w14:textId="77777777" w:rsidR="00BC1369" w:rsidRPr="00BC1369" w:rsidRDefault="00BC1369" w:rsidP="00BC1369"/>
    <w:p w14:paraId="0A749EB5" w14:textId="77777777" w:rsidR="00427200" w:rsidRDefault="000432DC" w:rsidP="000432DC">
      <w:pPr>
        <w:pStyle w:val="MTDisplayEquation"/>
      </w:pPr>
      <w:r>
        <w:t xml:space="preserve">We can do a similar process for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-</w:t>
      </w:r>
      <w:r>
        <w:rPr>
          <w:i/>
        </w:rPr>
        <w:t>h</w:t>
      </w:r>
      <w:r>
        <w:t xml:space="preserve">), such that: </w:t>
      </w:r>
      <w:r>
        <w:tab/>
      </w:r>
    </w:p>
    <w:p w14:paraId="36F9388E" w14:textId="77777777" w:rsidR="00427200" w:rsidRDefault="002E7EC9" w:rsidP="000432DC">
      <w:pPr>
        <w:pStyle w:val="MTDisplayEquation"/>
      </w:pPr>
      <w:r w:rsidRPr="000432DC">
        <w:rPr>
          <w:position w:val="-24"/>
        </w:rPr>
        <w:object w:dxaOrig="1920" w:dyaOrig="660" w14:anchorId="05B0AAFC">
          <v:shape id="_x0000_i1041" type="#_x0000_t75" style="width:95.25pt;height:32.75pt" o:ole="">
            <v:imagedata r:id="rId40" o:title=""/>
          </v:shape>
          <o:OLEObject Type="Embed" ProgID="Equation.DSMT4" ShapeID="_x0000_i1041" DrawAspect="Content" ObjectID="_1676035978" r:id="rId41"/>
        </w:object>
      </w:r>
      <w:r w:rsidR="000432DC">
        <w:t xml:space="preserve">, where </w:t>
      </w:r>
      <w:r w:rsidR="000432DC" w:rsidRPr="000432DC">
        <w:rPr>
          <w:position w:val="-14"/>
        </w:rPr>
        <w:object w:dxaOrig="1400" w:dyaOrig="380" w14:anchorId="659C2850">
          <v:shape id="_x0000_i1042" type="#_x0000_t75" style="width:70.3pt;height:18.65pt" o:ole="">
            <v:imagedata r:id="rId42" o:title=""/>
          </v:shape>
          <o:OLEObject Type="Embed" ProgID="Equation.DSMT4" ShapeID="_x0000_i1042" DrawAspect="Content" ObjectID="_1676035979" r:id="rId43"/>
        </w:object>
      </w:r>
      <w:r w:rsidR="000432DC">
        <w:t xml:space="preserve"> </w:t>
      </w:r>
      <w:r w:rsidR="00427200">
        <w:t xml:space="preserve">is </w:t>
      </w:r>
      <w:r w:rsidR="00427200">
        <w:rPr>
          <w:i/>
          <w:u w:val="single"/>
        </w:rPr>
        <w:t>the first backward difference approximation</w:t>
      </w:r>
      <w:r w:rsidR="00427200">
        <w:t xml:space="preserve"> of </w:t>
      </w:r>
      <w:r w:rsidR="00427200">
        <w:rPr>
          <w:i/>
        </w:rPr>
        <w:t>f’</w:t>
      </w:r>
      <w:r w:rsidR="00427200">
        <w:t>(</w:t>
      </w:r>
      <w:r w:rsidR="00427200">
        <w:rPr>
          <w:i/>
        </w:rPr>
        <w:t>x</w:t>
      </w:r>
      <w:r w:rsidR="00427200">
        <w:t>).</w:t>
      </w:r>
    </w:p>
    <w:p w14:paraId="11FB7F46" w14:textId="77777777" w:rsidR="00115933" w:rsidRDefault="00115933" w:rsidP="00115933"/>
    <w:p w14:paraId="784E522E" w14:textId="77777777" w:rsidR="00427200" w:rsidRDefault="00C66B29" w:rsidP="000432DC">
      <w:pPr>
        <w:pStyle w:val="MTDisplayEquation"/>
      </w:pPr>
      <w:r>
        <w:rPr>
          <w:i/>
        </w:rPr>
        <w:t xml:space="preserve">3.2 </w:t>
      </w:r>
      <w:r w:rsidR="00427200">
        <w:rPr>
          <w:i/>
        </w:rPr>
        <w:t>Higher order derivative approximations</w:t>
      </w:r>
      <w:r w:rsidR="00427200">
        <w:t xml:space="preserve">:  </w:t>
      </w:r>
    </w:p>
    <w:p w14:paraId="6FB39FED" w14:textId="2F296A91" w:rsidR="000432DC" w:rsidRDefault="00427200" w:rsidP="000432DC">
      <w:pPr>
        <w:pStyle w:val="MTDisplayEquation"/>
      </w:pPr>
      <w:r>
        <w:t xml:space="preserve">Find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+2</w:t>
      </w:r>
      <w:r>
        <w:rPr>
          <w:i/>
        </w:rPr>
        <w:t>h</w:t>
      </w:r>
      <w:r>
        <w:t xml:space="preserve">) by:   </w:t>
      </w:r>
      <w:r w:rsidRPr="00322E2C">
        <w:rPr>
          <w:position w:val="-24"/>
        </w:rPr>
        <w:object w:dxaOrig="5720" w:dyaOrig="660" w14:anchorId="32C369B1">
          <v:shape id="_x0000_i1043" type="#_x0000_t75" style="width:286.55pt;height:32.75pt" o:ole="">
            <v:imagedata r:id="rId44" o:title=""/>
          </v:shape>
          <o:OLEObject Type="Embed" ProgID="Equation.DSMT4" ShapeID="_x0000_i1043" DrawAspect="Content" ObjectID="_1676035980" r:id="rId45"/>
        </w:object>
      </w:r>
    </w:p>
    <w:p w14:paraId="590B329E" w14:textId="76518146" w:rsidR="00427200" w:rsidRDefault="00320626" w:rsidP="00CC177A">
      <w:r>
        <w:t>Subtracting 2</w:t>
      </w:r>
      <w:r w:rsidRPr="00320626">
        <w:rPr>
          <w:i/>
          <w:iCs/>
        </w:rPr>
        <w:t>f</w:t>
      </w:r>
      <w:r>
        <w:t>(</w:t>
      </w:r>
      <w:r w:rsidRPr="00320626">
        <w:rPr>
          <w:i/>
          <w:iCs/>
        </w:rPr>
        <w:t>x</w:t>
      </w:r>
      <w:r>
        <w:t>+</w:t>
      </w:r>
      <w:r w:rsidRPr="00320626">
        <w:rPr>
          <w:i/>
          <w:iCs/>
        </w:rPr>
        <w:t>h</w:t>
      </w:r>
      <w:r>
        <w:t xml:space="preserve">), </w:t>
      </w:r>
      <w:r w:rsidR="00427200">
        <w:t xml:space="preserve"> I can find:</w:t>
      </w:r>
      <w:r w:rsidR="00CC177A">
        <w:t xml:space="preserve">  </w:t>
      </w:r>
      <w:r w:rsidR="005D5F5F" w:rsidRPr="00CC177A">
        <w:rPr>
          <w:position w:val="-24"/>
        </w:rPr>
        <w:object w:dxaOrig="5800" w:dyaOrig="660" w14:anchorId="0DBA82F8">
          <v:shape id="_x0000_i1044" type="#_x0000_t75" style="width:289.7pt;height:32.75pt" o:ole="">
            <v:imagedata r:id="rId46" o:title=""/>
          </v:shape>
          <o:OLEObject Type="Embed" ProgID="Equation.DSMT4" ShapeID="_x0000_i1044" DrawAspect="Content" ObjectID="_1676035981" r:id="rId47"/>
        </w:object>
      </w:r>
      <w:r w:rsidR="00427200">
        <w:t xml:space="preserve"> </w:t>
      </w:r>
    </w:p>
    <w:p w14:paraId="1DA1CA6A" w14:textId="77777777" w:rsidR="00CC177A" w:rsidRDefault="00CC177A" w:rsidP="00CC177A">
      <w:pPr>
        <w:spacing w:before="240"/>
      </w:pPr>
      <w:r>
        <w:t xml:space="preserve">Solving for </w:t>
      </w:r>
      <w:r>
        <w:rPr>
          <w:i/>
        </w:rPr>
        <w:t>f’’</w:t>
      </w:r>
      <w:r>
        <w:t>(</w:t>
      </w:r>
      <w:r>
        <w:rPr>
          <w:i/>
        </w:rPr>
        <w:t>x</w:t>
      </w:r>
      <w:r>
        <w:t xml:space="preserve">):  </w:t>
      </w:r>
    </w:p>
    <w:p w14:paraId="62DF1760" w14:textId="77777777" w:rsidR="00CC177A" w:rsidRDefault="002E7EC9" w:rsidP="00CC177A">
      <w:pPr>
        <w:spacing w:before="240"/>
      </w:pPr>
      <w:r w:rsidRPr="00CC177A">
        <w:rPr>
          <w:position w:val="-24"/>
        </w:rPr>
        <w:object w:dxaOrig="9740" w:dyaOrig="680" w14:anchorId="473F2B80">
          <v:shape id="_x0000_i1045" type="#_x0000_t75" style="width:486.55pt;height:34.65pt" o:ole="">
            <v:imagedata r:id="rId48" o:title=""/>
          </v:shape>
          <o:OLEObject Type="Embed" ProgID="Equation.DSMT4" ShapeID="_x0000_i1045" DrawAspect="Content" ObjectID="_1676035982" r:id="rId49"/>
        </w:object>
      </w:r>
      <w:r w:rsidR="00CC177A">
        <w:t xml:space="preserve"> </w:t>
      </w:r>
    </w:p>
    <w:p w14:paraId="2390BA09" w14:textId="77777777" w:rsidR="00CC177A" w:rsidRDefault="00CC177A" w:rsidP="00CC177A">
      <w:pPr>
        <w:spacing w:before="240"/>
      </w:pPr>
      <w:r>
        <w:t xml:space="preserve">Using subscript notation:  </w:t>
      </w:r>
      <w:r w:rsidR="002E7EC9" w:rsidRPr="00CC177A">
        <w:rPr>
          <w:position w:val="-24"/>
        </w:rPr>
        <w:object w:dxaOrig="5460" w:dyaOrig="680" w14:anchorId="5D74AB4F">
          <v:shape id="_x0000_i1046" type="#_x0000_t75" style="width:271.5pt;height:34.65pt" o:ole="">
            <v:imagedata r:id="rId50" o:title=""/>
          </v:shape>
          <o:OLEObject Type="Embed" ProgID="Equation.DSMT4" ShapeID="_x0000_i1046" DrawAspect="Content" ObjectID="_1676035983" r:id="rId51"/>
        </w:object>
      </w:r>
    </w:p>
    <w:p w14:paraId="023D9DED" w14:textId="77777777" w:rsidR="00CC177A" w:rsidRDefault="00CC177A" w:rsidP="00CC177A">
      <w:pPr>
        <w:spacing w:before="240"/>
      </w:pPr>
      <w:r>
        <w:t xml:space="preserve">In a similar way using the backward expansion: </w:t>
      </w:r>
      <w:r w:rsidR="002E7EC9" w:rsidRPr="00CC177A">
        <w:rPr>
          <w:position w:val="-24"/>
        </w:rPr>
        <w:object w:dxaOrig="5480" w:dyaOrig="680" w14:anchorId="5FDCDF6C">
          <v:shape id="_x0000_i1047" type="#_x0000_t75" style="width:273.7pt;height:34.65pt" o:ole="">
            <v:imagedata r:id="rId52" o:title=""/>
          </v:shape>
          <o:OLEObject Type="Embed" ProgID="Equation.DSMT4" ShapeID="_x0000_i1047" DrawAspect="Content" ObjectID="_1676035984" r:id="rId53"/>
        </w:object>
      </w:r>
    </w:p>
    <w:p w14:paraId="10E0387C" w14:textId="77777777" w:rsidR="00BC1369" w:rsidRDefault="00134876" w:rsidP="00CC177A">
      <w:pPr>
        <w:spacing w:before="240"/>
      </w:pPr>
      <w:r>
        <w:t xml:space="preserve">These are the </w:t>
      </w:r>
      <w:r>
        <w:rPr>
          <w:i/>
        </w:rPr>
        <w:t xml:space="preserve">second forward </w:t>
      </w:r>
      <w:r>
        <w:t xml:space="preserve">&amp; </w:t>
      </w:r>
      <w:r>
        <w:rPr>
          <w:i/>
        </w:rPr>
        <w:t xml:space="preserve">backward difference </w:t>
      </w:r>
      <w:r>
        <w:t>equations.  We now note that:</w:t>
      </w:r>
    </w:p>
    <w:p w14:paraId="04E3A70C" w14:textId="77777777" w:rsidR="00FC0750" w:rsidRDefault="00FC0750" w:rsidP="00134876">
      <w:pPr>
        <w:pStyle w:val="MTDisplayEquation"/>
      </w:pPr>
    </w:p>
    <w:p w14:paraId="2C8C321B" w14:textId="77777777" w:rsidR="00134876" w:rsidRDefault="00134876" w:rsidP="00134876">
      <w:pPr>
        <w:pStyle w:val="MTDisplayEquation"/>
      </w:pPr>
      <w:r w:rsidRPr="00134876">
        <w:rPr>
          <w:position w:val="-16"/>
        </w:rPr>
        <w:object w:dxaOrig="1700" w:dyaOrig="440" w14:anchorId="37741763">
          <v:shape id="_x0000_i1048" type="#_x0000_t75" style="width:84.6pt;height:21.8pt" o:ole="">
            <v:imagedata r:id="rId54" o:title=""/>
          </v:shape>
          <o:OLEObject Type="Embed" ProgID="Equation.DSMT4" ShapeID="_x0000_i1048" DrawAspect="Content" ObjectID="_1676035985" r:id="rId55"/>
        </w:object>
      </w:r>
      <w:r>
        <w:t xml:space="preserve"> and </w:t>
      </w:r>
      <w:r w:rsidRPr="00134876">
        <w:rPr>
          <w:position w:val="-16"/>
        </w:rPr>
        <w:object w:dxaOrig="1760" w:dyaOrig="440" w14:anchorId="7BB2130B">
          <v:shape id="_x0000_i1049" type="#_x0000_t75" style="width:88.5pt;height:21.8pt" o:ole="">
            <v:imagedata r:id="rId56" o:title=""/>
          </v:shape>
          <o:OLEObject Type="Embed" ProgID="Equation.DSMT4" ShapeID="_x0000_i1049" DrawAspect="Content" ObjectID="_1676035986" r:id="rId57"/>
        </w:object>
      </w:r>
    </w:p>
    <w:p w14:paraId="196AF8DF" w14:textId="77777777" w:rsidR="00BC1369" w:rsidRPr="00BC1369" w:rsidRDefault="00BC1369" w:rsidP="00BC1369"/>
    <w:p w14:paraId="37DA4C4B" w14:textId="77777777" w:rsidR="00134876" w:rsidRDefault="00134876" w:rsidP="00134876">
      <w:r>
        <w:t xml:space="preserve">For example:  </w:t>
      </w:r>
      <w:r w:rsidRPr="00134876">
        <w:rPr>
          <w:position w:val="-16"/>
        </w:rPr>
        <w:object w:dxaOrig="6940" w:dyaOrig="440" w14:anchorId="79918447">
          <v:shape id="_x0000_i1050" type="#_x0000_t75" style="width:346.65pt;height:21.8pt" o:ole="">
            <v:imagedata r:id="rId58" o:title=""/>
          </v:shape>
          <o:OLEObject Type="Embed" ProgID="Equation.DSMT4" ShapeID="_x0000_i1050" DrawAspect="Content" ObjectID="_1676035987" r:id="rId59"/>
        </w:object>
      </w:r>
      <w:r>
        <w:t xml:space="preserve"> </w:t>
      </w:r>
    </w:p>
    <w:p w14:paraId="4CADA573" w14:textId="77777777" w:rsidR="00BC1369" w:rsidRDefault="00BC1369" w:rsidP="00134876"/>
    <w:p w14:paraId="3CB0FC34" w14:textId="77777777" w:rsidR="00134876" w:rsidRDefault="00134876" w:rsidP="00BC1369">
      <w:r>
        <w:t xml:space="preserve">Therefore:  </w:t>
      </w:r>
      <w:r w:rsidR="002E7EC9" w:rsidRPr="00BC1369">
        <w:rPr>
          <w:position w:val="-38"/>
        </w:rPr>
        <w:object w:dxaOrig="2100" w:dyaOrig="820" w14:anchorId="5E8C9E96">
          <v:shape id="_x0000_i1051" type="#_x0000_t75" style="width:104.95pt;height:41.2pt" o:ole="">
            <v:imagedata r:id="rId60" o:title=""/>
          </v:shape>
          <o:OLEObject Type="Embed" ProgID="Equation.DSMT4" ShapeID="_x0000_i1051" DrawAspect="Content" ObjectID="_1676035988" r:id="rId61"/>
        </w:object>
      </w:r>
      <w:r w:rsidR="00BC1369">
        <w:t xml:space="preserve"> and </w:t>
      </w:r>
      <w:r>
        <w:t xml:space="preserve"> </w:t>
      </w:r>
      <w:r w:rsidR="002E7EC9" w:rsidRPr="00BC1369">
        <w:rPr>
          <w:position w:val="-38"/>
        </w:rPr>
        <w:object w:dxaOrig="2120" w:dyaOrig="820" w14:anchorId="53ACD800">
          <v:shape id="_x0000_i1052" type="#_x0000_t75" style="width:106.65pt;height:41.2pt" o:ole="">
            <v:imagedata r:id="rId62" o:title=""/>
          </v:shape>
          <o:OLEObject Type="Embed" ProgID="Equation.DSMT4" ShapeID="_x0000_i1052" DrawAspect="Content" ObjectID="_1676035989" r:id="rId63"/>
        </w:object>
      </w:r>
    </w:p>
    <w:p w14:paraId="6CC81F0B" w14:textId="77777777" w:rsidR="00DC0590" w:rsidRDefault="00DC0590" w:rsidP="00BC1369">
      <w:r>
        <w:t xml:space="preserve">In table form:  </w:t>
      </w:r>
    </w:p>
    <w:p w14:paraId="545BE620" w14:textId="77777777" w:rsidR="000965BC" w:rsidRDefault="0049794F" w:rsidP="0049794F">
      <w:pPr>
        <w:tabs>
          <w:tab w:val="left" w:pos="720"/>
          <w:tab w:val="left" w:pos="5490"/>
        </w:tabs>
        <w:rPr>
          <w:b/>
        </w:rPr>
      </w:pPr>
      <w:r>
        <w:tab/>
      </w:r>
      <w:r>
        <w:rPr>
          <w:b/>
        </w:rPr>
        <w:t>Forward Difference Approximation</w:t>
      </w:r>
      <w:r>
        <w:rPr>
          <w:b/>
        </w:rPr>
        <w:tab/>
        <w:t>Backward Difference Approximation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20"/>
        <w:gridCol w:w="720"/>
        <w:gridCol w:w="720"/>
        <w:gridCol w:w="720"/>
        <w:gridCol w:w="720"/>
      </w:tblGrid>
      <w:tr w:rsidR="00DC0590" w14:paraId="579AB9EC" w14:textId="77777777" w:rsidTr="0049794F">
        <w:tc>
          <w:tcPr>
            <w:tcW w:w="1119" w:type="dxa"/>
            <w:tcBorders>
              <w:bottom w:val="single" w:sz="12" w:space="0" w:color="auto"/>
              <w:right w:val="single" w:sz="12" w:space="0" w:color="auto"/>
            </w:tcBorders>
          </w:tcPr>
          <w:p w14:paraId="649840A6" w14:textId="77777777" w:rsidR="00DC0590" w:rsidRDefault="00DC0590" w:rsidP="00BC1369"/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3FF51724" w14:textId="77777777" w:rsidR="00DC0590" w:rsidRPr="00DC0590" w:rsidRDefault="00DC0590" w:rsidP="000965BC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8859D11" w14:textId="77777777" w:rsidR="00DC0590" w:rsidRPr="00DC0590" w:rsidRDefault="00DC0590" w:rsidP="000965BC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E7589C" w14:textId="77777777" w:rsidR="00DC0590" w:rsidRDefault="00DC0590" w:rsidP="000965BC">
            <w:pPr>
              <w:jc w:val="center"/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3F44CB" w14:textId="77777777" w:rsidR="00DC0590" w:rsidRDefault="00DC0590" w:rsidP="000965BC">
            <w:pPr>
              <w:jc w:val="center"/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C3EFDC8" w14:textId="77777777" w:rsidR="00DC0590" w:rsidRDefault="00DC0590" w:rsidP="000965BC">
            <w:pPr>
              <w:jc w:val="center"/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+4</w:t>
            </w:r>
          </w:p>
        </w:tc>
      </w:tr>
      <w:tr w:rsidR="00DC0590" w14:paraId="37B7704F" w14:textId="77777777" w:rsidTr="0049794F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5DB6B86" w14:textId="77777777" w:rsidR="00DC0590" w:rsidRPr="000965BC" w:rsidRDefault="000965BC" w:rsidP="000965BC">
            <w:pPr>
              <w:jc w:val="right"/>
            </w:pPr>
            <w:r>
              <w:rPr>
                <w:i/>
              </w:rPr>
              <w:t>hf’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B8D6E3" w14:textId="77777777" w:rsidR="00DC0590" w:rsidRDefault="00DC0590" w:rsidP="000965BC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888D3" w14:textId="77777777" w:rsidR="00DC0590" w:rsidRDefault="00DC0590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45CFA1" w14:textId="77777777" w:rsidR="00DC0590" w:rsidRDefault="00DC0590" w:rsidP="000965BC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B508B" w14:textId="77777777" w:rsidR="00DC0590" w:rsidRDefault="00DC0590" w:rsidP="000965BC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8DC47A" w14:textId="77777777" w:rsidR="00DC0590" w:rsidRDefault="00DC0590" w:rsidP="000965BC">
            <w:pPr>
              <w:jc w:val="center"/>
            </w:pPr>
          </w:p>
        </w:tc>
      </w:tr>
      <w:tr w:rsidR="00DC0590" w14:paraId="796FA3EE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5C676F" w14:textId="77777777" w:rsidR="00DC0590" w:rsidRPr="000965BC" w:rsidRDefault="000965BC" w:rsidP="000965BC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f’’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F8D3E8" w14:textId="77777777" w:rsidR="00DC0590" w:rsidRDefault="00DC0590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6492B" w14:textId="77777777" w:rsidR="00DC0590" w:rsidRDefault="00DC0590" w:rsidP="000965BC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1C0F4" w14:textId="77777777" w:rsidR="00DC0590" w:rsidRDefault="00DC0590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A40B4F" w14:textId="77777777" w:rsidR="00DC0590" w:rsidRDefault="00DC0590" w:rsidP="000965BC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52B828" w14:textId="77777777" w:rsidR="00DC0590" w:rsidRDefault="00DC0590" w:rsidP="000965BC">
            <w:pPr>
              <w:jc w:val="center"/>
            </w:pPr>
          </w:p>
        </w:tc>
      </w:tr>
      <w:tr w:rsidR="00DC0590" w14:paraId="01DCD4F8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AF0D3A7" w14:textId="77777777" w:rsidR="00DC0590" w:rsidRPr="000965BC" w:rsidRDefault="000965BC" w:rsidP="000965BC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f’’’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F4809E" w14:textId="77777777" w:rsidR="00DC0590" w:rsidRDefault="000965BC" w:rsidP="000965BC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F6E3CC" w14:textId="77777777" w:rsidR="00DC0590" w:rsidRDefault="000965BC" w:rsidP="000965BC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DDE02" w14:textId="77777777" w:rsidR="00DC0590" w:rsidRDefault="000965BC" w:rsidP="000965BC">
            <w:pPr>
              <w:jc w:val="center"/>
            </w:pPr>
            <w:r>
              <w:t>-3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8A9E7C" w14:textId="77777777" w:rsidR="00DC0590" w:rsidRDefault="000965BC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EED7E2" w14:textId="77777777" w:rsidR="00DC0590" w:rsidRDefault="00DC0590" w:rsidP="000965BC">
            <w:pPr>
              <w:jc w:val="center"/>
            </w:pPr>
          </w:p>
        </w:tc>
      </w:tr>
      <w:tr w:rsidR="00DC0590" w14:paraId="152F5D62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2D5BC" w14:textId="77777777" w:rsidR="00DC0590" w:rsidRPr="000965BC" w:rsidRDefault="000965BC" w:rsidP="000965BC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4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iv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C2E4426" w14:textId="77777777" w:rsidR="00DC0590" w:rsidRDefault="000965BC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F92EC8" w14:textId="77777777" w:rsidR="00DC0590" w:rsidRDefault="000965BC" w:rsidP="000965BC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84ABB7" w14:textId="77777777" w:rsidR="00DC0590" w:rsidRDefault="000965BC" w:rsidP="000965BC">
            <w:pPr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3BC4507" w14:textId="77777777" w:rsidR="00DC0590" w:rsidRDefault="000965BC" w:rsidP="000965BC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58B0E433" w14:textId="77777777" w:rsidR="00DC0590" w:rsidRDefault="000965BC" w:rsidP="000965B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880" w:tblpY="-1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20"/>
        <w:gridCol w:w="720"/>
        <w:gridCol w:w="720"/>
        <w:gridCol w:w="720"/>
        <w:gridCol w:w="720"/>
      </w:tblGrid>
      <w:tr w:rsidR="0049794F" w14:paraId="083D3CD1" w14:textId="77777777" w:rsidTr="0049794F">
        <w:tc>
          <w:tcPr>
            <w:tcW w:w="1119" w:type="dxa"/>
            <w:tcBorders>
              <w:bottom w:val="single" w:sz="12" w:space="0" w:color="auto"/>
              <w:right w:val="single" w:sz="12" w:space="0" w:color="auto"/>
            </w:tcBorders>
          </w:tcPr>
          <w:p w14:paraId="551E3ECF" w14:textId="77777777" w:rsidR="0049794F" w:rsidRDefault="0049794F" w:rsidP="0049794F"/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45C6C9C" w14:textId="77777777" w:rsidR="0049794F" w:rsidRPr="00DC0590" w:rsidRDefault="0049794F" w:rsidP="0049794F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8BF553E" w14:textId="77777777" w:rsidR="0049794F" w:rsidRPr="00DC0590" w:rsidRDefault="0049794F" w:rsidP="0049794F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360AB0" w14:textId="77777777" w:rsidR="0049794F" w:rsidRDefault="0049794F" w:rsidP="0049794F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744A947" w14:textId="77777777" w:rsidR="0049794F" w:rsidRDefault="0049794F" w:rsidP="0049794F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101ECA22" w14:textId="77777777" w:rsidR="0049794F" w:rsidRDefault="0049794F" w:rsidP="0049794F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</w:t>
            </w:r>
          </w:p>
        </w:tc>
      </w:tr>
      <w:tr w:rsidR="0049794F" w14:paraId="6A58747D" w14:textId="77777777" w:rsidTr="0049794F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52D5D3" w14:textId="77777777" w:rsidR="0049794F" w:rsidRPr="000965BC" w:rsidRDefault="0049794F" w:rsidP="0049794F">
            <w:pPr>
              <w:jc w:val="right"/>
            </w:pPr>
            <w:r>
              <w:rPr>
                <w:i/>
              </w:rPr>
              <w:t>hf’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E1C675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7694C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F4694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A3578E" w14:textId="77777777" w:rsidR="0049794F" w:rsidRDefault="0049794F" w:rsidP="0049794F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62E0D8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  <w:tr w:rsidR="0049794F" w14:paraId="11702BA5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79DE30" w14:textId="77777777" w:rsidR="0049794F" w:rsidRPr="000965BC" w:rsidRDefault="0049794F" w:rsidP="0049794F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f’’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4DBE2B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852C39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E4DD0" w14:textId="77777777" w:rsidR="0049794F" w:rsidRDefault="0049794F" w:rsidP="0049794F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FC0CDD" w14:textId="77777777" w:rsidR="0049794F" w:rsidRDefault="0049794F" w:rsidP="0049794F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864E21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  <w:tr w:rsidR="0049794F" w14:paraId="2998DCBA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74722C0" w14:textId="77777777" w:rsidR="0049794F" w:rsidRPr="000965BC" w:rsidRDefault="0049794F" w:rsidP="0049794F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f’’’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0CD002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948F4E" w14:textId="77777777" w:rsidR="0049794F" w:rsidRDefault="0049794F" w:rsidP="0049794F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A6E1D" w14:textId="77777777" w:rsidR="0049794F" w:rsidRDefault="0049794F" w:rsidP="0049794F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6F3304" w14:textId="77777777" w:rsidR="0049794F" w:rsidRDefault="0049794F" w:rsidP="0049794F">
            <w:pPr>
              <w:jc w:val="center"/>
            </w:pPr>
            <w:r>
              <w:t>-3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A04EA2E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  <w:tr w:rsidR="0049794F" w14:paraId="7C7E3736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8257" w14:textId="77777777" w:rsidR="0049794F" w:rsidRPr="000965BC" w:rsidRDefault="0049794F" w:rsidP="0049794F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4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iv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68D3B58" w14:textId="77777777" w:rsidR="0049794F" w:rsidRDefault="0049794F" w:rsidP="0049794F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2A5C7D" w14:textId="77777777" w:rsidR="0049794F" w:rsidRDefault="0049794F" w:rsidP="0049794F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B2ADFC1" w14:textId="77777777" w:rsidR="0049794F" w:rsidRDefault="0049794F" w:rsidP="0049794F">
            <w:pPr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6D6DFBC" w14:textId="77777777" w:rsidR="0049794F" w:rsidRDefault="0049794F" w:rsidP="0049794F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C51E2FF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</w:tbl>
    <w:p w14:paraId="11190603" w14:textId="77777777" w:rsidR="00DC0590" w:rsidRDefault="00DC0590" w:rsidP="00BC1369"/>
    <w:p w14:paraId="08084A14" w14:textId="77777777" w:rsidR="00115933" w:rsidRDefault="00115933" w:rsidP="00BC1369">
      <w:r>
        <w:t xml:space="preserve">To get a more accurate estimate of the </w:t>
      </w:r>
      <w:r w:rsidRPr="00FC79E5">
        <w:rPr>
          <w:i/>
        </w:rPr>
        <w:t>first forward</w:t>
      </w:r>
      <w:r>
        <w:t xml:space="preserve"> and </w:t>
      </w:r>
      <w:r w:rsidRPr="00FC79E5">
        <w:rPr>
          <w:i/>
        </w:rPr>
        <w:t>backward differences</w:t>
      </w:r>
      <w:r>
        <w:t xml:space="preserve">, we can keep an extra term in the Taylor series expansion:  </w:t>
      </w:r>
      <w:r w:rsidRPr="00972415">
        <w:rPr>
          <w:position w:val="-24"/>
        </w:rPr>
        <w:object w:dxaOrig="4920" w:dyaOrig="680" w14:anchorId="28E76D57">
          <v:shape id="_x0000_i1053" type="#_x0000_t75" style="width:246.3pt;height:34.65pt" o:ole="">
            <v:imagedata r:id="rId28" o:title=""/>
          </v:shape>
          <o:OLEObject Type="Embed" ProgID="Equation.DSMT4" ShapeID="_x0000_i1053" DrawAspect="Content" ObjectID="_1676035990" r:id="rId64"/>
        </w:object>
      </w:r>
      <w:r>
        <w:t xml:space="preserve">and substitute for </w:t>
      </w:r>
      <w:r>
        <w:rPr>
          <w:i/>
        </w:rPr>
        <w:t>f</w:t>
      </w:r>
      <w:r>
        <w:t>’’(</w:t>
      </w:r>
      <w:r>
        <w:rPr>
          <w:i/>
        </w:rPr>
        <w:t>x</w:t>
      </w:r>
      <w:r>
        <w:t>)</w:t>
      </w:r>
    </w:p>
    <w:p w14:paraId="410EA274" w14:textId="77777777" w:rsidR="00115933" w:rsidRDefault="00115933" w:rsidP="00BC1369">
      <w:r w:rsidRPr="00115933">
        <w:rPr>
          <w:position w:val="-34"/>
        </w:rPr>
        <w:object w:dxaOrig="8620" w:dyaOrig="800" w14:anchorId="515A6750">
          <v:shape id="_x0000_i1054" type="#_x0000_t75" style="width:431.5pt;height:40pt" o:ole="">
            <v:imagedata r:id="rId65" o:title=""/>
          </v:shape>
          <o:OLEObject Type="Embed" ProgID="Equation.DSMT4" ShapeID="_x0000_i1054" DrawAspect="Content" ObjectID="_1676035991" r:id="rId66"/>
        </w:object>
      </w:r>
    </w:p>
    <w:p w14:paraId="697B1707" w14:textId="77777777" w:rsidR="00FC79E5" w:rsidRDefault="00FC79E5" w:rsidP="00BC1369">
      <w:r w:rsidRPr="00FC79E5">
        <w:rPr>
          <w:position w:val="-32"/>
        </w:rPr>
        <w:object w:dxaOrig="6560" w:dyaOrig="760" w14:anchorId="143A578F">
          <v:shape id="_x0000_i1055" type="#_x0000_t75" style="width:328pt;height:37.35pt" o:ole="">
            <v:imagedata r:id="rId67" o:title=""/>
          </v:shape>
          <o:OLEObject Type="Embed" ProgID="Equation.DSMT4" ShapeID="_x0000_i1055" DrawAspect="Content" ObjectID="_1676035992" r:id="rId68"/>
        </w:object>
      </w:r>
    </w:p>
    <w:p w14:paraId="322F4E0C" w14:textId="77777777" w:rsidR="00115933" w:rsidRPr="00115933" w:rsidRDefault="002E7EC9" w:rsidP="00BC1369">
      <w:r w:rsidRPr="00115933">
        <w:rPr>
          <w:position w:val="-24"/>
        </w:rPr>
        <w:object w:dxaOrig="3400" w:dyaOrig="660" w14:anchorId="1D3DC738">
          <v:shape id="_x0000_i1056" type="#_x0000_t75" style="width:170.2pt;height:32.75pt" o:ole="">
            <v:imagedata r:id="rId69" o:title=""/>
          </v:shape>
          <o:OLEObject Type="Embed" ProgID="Equation.DSMT4" ShapeID="_x0000_i1056" DrawAspect="Content" ObjectID="_1676035993" r:id="rId70"/>
        </w:object>
      </w:r>
      <w:r w:rsidR="00FC79E5">
        <w:t xml:space="preserve">  Note:  this estimate has less error</w:t>
      </w:r>
    </w:p>
    <w:p w14:paraId="5BD1E86A" w14:textId="77777777" w:rsidR="00115933" w:rsidRPr="00115933" w:rsidRDefault="00115933" w:rsidP="00BC1369"/>
    <w:p w14:paraId="1ECE2458" w14:textId="77777777" w:rsidR="000965BC" w:rsidRPr="0049794F" w:rsidRDefault="00C66B29" w:rsidP="00FC79E5">
      <w:pPr>
        <w:pStyle w:val="Heading2"/>
      </w:pPr>
      <w:r>
        <w:t xml:space="preserve">3.3 </w:t>
      </w:r>
      <w:r w:rsidR="0049794F">
        <w:t>Central Differences</w:t>
      </w:r>
    </w:p>
    <w:p w14:paraId="655504C8" w14:textId="77777777" w:rsidR="000432DC" w:rsidRDefault="000432DC" w:rsidP="000432DC">
      <w:pPr>
        <w:pStyle w:val="MTDisplayEquation"/>
      </w:pPr>
      <w:r>
        <w:t xml:space="preserve">  </w:t>
      </w:r>
      <w:r w:rsidR="0049794F" w:rsidRPr="00322E2C">
        <w:rPr>
          <w:position w:val="-24"/>
        </w:rPr>
        <w:object w:dxaOrig="5060" w:dyaOrig="660" w14:anchorId="661060A5">
          <v:shape id="_x0000_i1057" type="#_x0000_t75" style="width:253.1pt;height:32.75pt" o:ole="">
            <v:imagedata r:id="rId26" o:title=""/>
          </v:shape>
          <o:OLEObject Type="Embed" ProgID="Equation.DSMT4" ShapeID="_x0000_i1057" DrawAspect="Content" ObjectID="_1676035994" r:id="rId71"/>
        </w:object>
      </w:r>
      <w:r w:rsidR="0049794F">
        <w:t xml:space="preserve"> and </w:t>
      </w:r>
      <w:r w:rsidR="0049794F" w:rsidRPr="00322E2C">
        <w:rPr>
          <w:position w:val="-24"/>
        </w:rPr>
        <w:object w:dxaOrig="5040" w:dyaOrig="660" w14:anchorId="1D5887B7">
          <v:shape id="_x0000_i1058" type="#_x0000_t75" style="width:253.1pt;height:32.75pt" o:ole="">
            <v:imagedata r:id="rId72" o:title=""/>
          </v:shape>
          <o:OLEObject Type="Embed" ProgID="Equation.DSMT4" ShapeID="_x0000_i1058" DrawAspect="Content" ObjectID="_1676035995" r:id="rId73"/>
        </w:object>
      </w:r>
    </w:p>
    <w:p w14:paraId="09A54B12" w14:textId="77777777" w:rsidR="00784128" w:rsidRDefault="0049794F" w:rsidP="00784128">
      <w:r>
        <w:t xml:space="preserve">So, </w:t>
      </w:r>
      <w:r w:rsidRPr="0049794F">
        <w:rPr>
          <w:position w:val="-24"/>
        </w:rPr>
        <w:object w:dxaOrig="4099" w:dyaOrig="660" w14:anchorId="685B2EED">
          <v:shape id="_x0000_i1059" type="#_x0000_t75" style="width:204.85pt;height:32.75pt" o:ole="">
            <v:imagedata r:id="rId74" o:title=""/>
          </v:shape>
          <o:OLEObject Type="Embed" ProgID="Equation.DSMT4" ShapeID="_x0000_i1059" DrawAspect="Content" ObjectID="_1676035996" r:id="rId75"/>
        </w:object>
      </w:r>
      <w:r>
        <w:t xml:space="preserve"> → </w:t>
      </w:r>
      <w:r w:rsidR="002E7EC9" w:rsidRPr="0049794F">
        <w:rPr>
          <w:position w:val="-24"/>
        </w:rPr>
        <w:object w:dxaOrig="3620" w:dyaOrig="660" w14:anchorId="0D2423D3">
          <v:shape id="_x0000_i1060" type="#_x0000_t75" style="width:181.35pt;height:32.75pt" o:ole="">
            <v:imagedata r:id="rId76" o:title=""/>
          </v:shape>
          <o:OLEObject Type="Embed" ProgID="Equation.DSMT4" ShapeID="_x0000_i1060" DrawAspect="Content" ObjectID="_1676035997" r:id="rId77"/>
        </w:object>
      </w:r>
    </w:p>
    <w:p w14:paraId="253D9FEC" w14:textId="77777777" w:rsidR="00784128" w:rsidRDefault="00784128" w:rsidP="00784128">
      <w:r>
        <w:rPr>
          <w:rFonts w:ascii="Cambria Math" w:hAnsi="Cambria Math" w:cs="Cambria Math"/>
        </w:rPr>
        <w:t>∴</w:t>
      </w:r>
      <w:r>
        <w:t xml:space="preserve"> </w:t>
      </w:r>
      <w:r>
        <w:rPr>
          <w:i/>
        </w:rPr>
        <w:t>first central difference</w:t>
      </w:r>
      <w:r>
        <w:t xml:space="preserve">:  </w:t>
      </w:r>
      <w:r w:rsidR="002E7EC9" w:rsidRPr="00784128">
        <w:rPr>
          <w:position w:val="-24"/>
        </w:rPr>
        <w:object w:dxaOrig="2659" w:dyaOrig="660" w14:anchorId="3E7F1471">
          <v:shape id="_x0000_i1061" type="#_x0000_t75" style="width:132.6pt;height:32.75pt" o:ole="">
            <v:imagedata r:id="rId78" o:title=""/>
          </v:shape>
          <o:OLEObject Type="Embed" ProgID="Equation.DSMT4" ShapeID="_x0000_i1061" DrawAspect="Content" ObjectID="_1676035998" r:id="rId79"/>
        </w:object>
      </w:r>
      <w:r>
        <w:t xml:space="preserve"> </w:t>
      </w:r>
    </w:p>
    <w:p w14:paraId="482CE4EB" w14:textId="77777777" w:rsidR="00784128" w:rsidRDefault="00784128" w:rsidP="00784128">
      <w:r>
        <w:rPr>
          <w:i/>
        </w:rPr>
        <w:t>second central difference</w:t>
      </w:r>
      <w:r>
        <w:t xml:space="preserve">:  </w:t>
      </w:r>
      <w:r w:rsidRPr="00784128">
        <w:rPr>
          <w:position w:val="-14"/>
        </w:rPr>
        <w:object w:dxaOrig="2980" w:dyaOrig="400" w14:anchorId="2C401522">
          <v:shape id="_x0000_i1062" type="#_x0000_t75" style="width:149.35pt;height:20.85pt" o:ole="">
            <v:imagedata r:id="rId80" o:title=""/>
          </v:shape>
          <o:OLEObject Type="Embed" ProgID="Equation.DSMT4" ShapeID="_x0000_i1062" DrawAspect="Content" ObjectID="_1676035999" r:id="rId81"/>
        </w:object>
      </w:r>
      <w:r>
        <w:t xml:space="preserve"> → </w:t>
      </w:r>
      <w:r w:rsidR="002E7EC9" w:rsidRPr="00784128">
        <w:rPr>
          <w:position w:val="-24"/>
        </w:rPr>
        <w:object w:dxaOrig="3240" w:dyaOrig="660" w14:anchorId="31778A46">
          <v:shape id="_x0000_i1063" type="#_x0000_t75" style="width:162.4pt;height:32.75pt" o:ole="">
            <v:imagedata r:id="rId82" o:title=""/>
          </v:shape>
          <o:OLEObject Type="Embed" ProgID="Equation.DSMT4" ShapeID="_x0000_i1063" DrawAspect="Content" ObjectID="_1676036000" r:id="rId83"/>
        </w:object>
      </w:r>
    </w:p>
    <w:p w14:paraId="7D56F072" w14:textId="77777777" w:rsidR="00573816" w:rsidRDefault="00573816" w:rsidP="00784128">
      <w:r>
        <w:t>In Table form</w:t>
      </w:r>
      <w:r w:rsidR="000C3505">
        <w:t>:</w:t>
      </w:r>
    </w:p>
    <w:p w14:paraId="0B5346E5" w14:textId="77777777" w:rsidR="00573816" w:rsidRPr="00573816" w:rsidRDefault="00573816" w:rsidP="00784128">
      <w:pPr>
        <w:rPr>
          <w:b/>
        </w:rPr>
      </w:pPr>
      <w:r>
        <w:tab/>
      </w:r>
      <w:r w:rsidR="00FC79E5">
        <w:t xml:space="preserve">                       </w:t>
      </w:r>
      <w:r>
        <w:rPr>
          <w:b/>
        </w:rPr>
        <w:t>Central Difference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720"/>
        <w:gridCol w:w="720"/>
        <w:gridCol w:w="720"/>
        <w:gridCol w:w="720"/>
        <w:gridCol w:w="720"/>
      </w:tblGrid>
      <w:tr w:rsidR="00573816" w14:paraId="134B2110" w14:textId="77777777" w:rsidTr="00993397">
        <w:tc>
          <w:tcPr>
            <w:tcW w:w="1119" w:type="dxa"/>
            <w:tcBorders>
              <w:bottom w:val="single" w:sz="12" w:space="0" w:color="auto"/>
              <w:right w:val="single" w:sz="12" w:space="0" w:color="auto"/>
            </w:tcBorders>
          </w:tcPr>
          <w:p w14:paraId="14D36DE0" w14:textId="77777777" w:rsidR="00573816" w:rsidRDefault="00573816" w:rsidP="00993397"/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E2AE413" w14:textId="77777777" w:rsidR="00573816" w:rsidRPr="00DC0590" w:rsidRDefault="00573816" w:rsidP="00993397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E7C5B23" w14:textId="77777777" w:rsidR="00573816" w:rsidRPr="00DC0590" w:rsidRDefault="00573816" w:rsidP="00993397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C103F7" w14:textId="77777777" w:rsidR="00573816" w:rsidRDefault="00573816" w:rsidP="00993397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EC1E1B0" w14:textId="77777777" w:rsidR="00573816" w:rsidRDefault="00573816" w:rsidP="00993397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EFBF74D" w14:textId="77777777" w:rsidR="00573816" w:rsidRDefault="00573816" w:rsidP="00993397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j+2</w:t>
            </w:r>
          </w:p>
        </w:tc>
      </w:tr>
      <w:tr w:rsidR="00573816" w14:paraId="16513276" w14:textId="77777777" w:rsidTr="00993397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4401F5B" w14:textId="77777777" w:rsidR="00573816" w:rsidRPr="000965BC" w:rsidRDefault="00573816" w:rsidP="00993397">
            <w:pPr>
              <w:jc w:val="right"/>
            </w:pPr>
            <w:r>
              <w:rPr>
                <w:i/>
              </w:rPr>
              <w:t>2hf’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FFB6E7" w14:textId="77777777" w:rsidR="00573816" w:rsidRDefault="00573816" w:rsidP="00993397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8BBBE" w14:textId="77777777" w:rsidR="00573816" w:rsidRDefault="00573816" w:rsidP="00993397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763BB" w14:textId="77777777" w:rsidR="00573816" w:rsidRDefault="00573816" w:rsidP="009933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E9D294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4042D9" w14:textId="77777777" w:rsidR="00573816" w:rsidRDefault="00573816" w:rsidP="00993397">
            <w:pPr>
              <w:jc w:val="center"/>
            </w:pPr>
          </w:p>
        </w:tc>
      </w:tr>
      <w:tr w:rsidR="00573816" w14:paraId="21BF08CF" w14:textId="77777777" w:rsidTr="00993397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409921D" w14:textId="77777777" w:rsidR="00573816" w:rsidRPr="000965BC" w:rsidRDefault="00573816" w:rsidP="00993397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f’’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3733AF" w14:textId="77777777" w:rsidR="00573816" w:rsidRDefault="00573816" w:rsidP="00993397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68F8C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7DD8EE" w14:textId="77777777" w:rsidR="00573816" w:rsidRDefault="00573816" w:rsidP="00993397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F811F3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D5A245" w14:textId="77777777" w:rsidR="00573816" w:rsidRDefault="00573816" w:rsidP="00993397">
            <w:pPr>
              <w:jc w:val="center"/>
            </w:pPr>
          </w:p>
        </w:tc>
      </w:tr>
      <w:tr w:rsidR="00573816" w14:paraId="7942C096" w14:textId="77777777" w:rsidTr="00993397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C1BB93" w14:textId="77777777" w:rsidR="00573816" w:rsidRPr="000965BC" w:rsidRDefault="00573816" w:rsidP="00993397">
            <w:pPr>
              <w:jc w:val="right"/>
              <w:rPr>
                <w:i/>
              </w:rPr>
            </w:pPr>
            <w:r>
              <w:rPr>
                <w:i/>
              </w:rPr>
              <w:t>2h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f’’’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45D017" w14:textId="77777777" w:rsidR="00573816" w:rsidRDefault="00573816" w:rsidP="00993397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4CEC74" w14:textId="77777777" w:rsidR="00573816" w:rsidRDefault="00573816" w:rsidP="00993397">
            <w:pPr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7FFC5" w14:textId="77777777" w:rsidR="00573816" w:rsidRDefault="00573816" w:rsidP="009933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C1C68" w14:textId="77777777" w:rsidR="00573816" w:rsidRDefault="00573816" w:rsidP="00993397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9A9494" w14:textId="77777777" w:rsidR="00573816" w:rsidRDefault="00573816" w:rsidP="00993397">
            <w:pPr>
              <w:jc w:val="center"/>
            </w:pPr>
            <w:r>
              <w:t>1</w:t>
            </w:r>
          </w:p>
        </w:tc>
      </w:tr>
      <w:tr w:rsidR="00573816" w14:paraId="3EBE4DBD" w14:textId="77777777" w:rsidTr="00993397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33DFF" w14:textId="77777777" w:rsidR="00573816" w:rsidRPr="000965BC" w:rsidRDefault="00573816" w:rsidP="00993397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4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iv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8CE0AB8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7E1FB2" w14:textId="77777777" w:rsidR="00573816" w:rsidRDefault="00573816" w:rsidP="00993397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892A409" w14:textId="77777777" w:rsidR="00573816" w:rsidRDefault="00573816" w:rsidP="00993397">
            <w:pPr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CABEC32" w14:textId="77777777" w:rsidR="00573816" w:rsidRDefault="00573816" w:rsidP="00993397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A912ED4" w14:textId="77777777" w:rsidR="00573816" w:rsidRDefault="00573816" w:rsidP="00993397">
            <w:pPr>
              <w:jc w:val="center"/>
            </w:pPr>
            <w:r>
              <w:t>1</w:t>
            </w:r>
          </w:p>
        </w:tc>
      </w:tr>
    </w:tbl>
    <w:p w14:paraId="25B91385" w14:textId="77777777" w:rsidR="00573816" w:rsidRPr="00784128" w:rsidRDefault="00573816" w:rsidP="00784128"/>
    <w:p w14:paraId="482E9036" w14:textId="77777777" w:rsidR="00784128" w:rsidRDefault="00784128" w:rsidP="00784128"/>
    <w:p w14:paraId="3D5F389D" w14:textId="77777777" w:rsidR="0049794F" w:rsidRPr="0049794F" w:rsidRDefault="0049794F" w:rsidP="00784128">
      <w:r>
        <w:t xml:space="preserve"> </w:t>
      </w:r>
    </w:p>
    <w:p w14:paraId="090BC671" w14:textId="77777777" w:rsidR="000432DC" w:rsidRDefault="000432DC" w:rsidP="000432DC">
      <w:r>
        <w:t xml:space="preserve">  </w:t>
      </w:r>
    </w:p>
    <w:p w14:paraId="23C883A4" w14:textId="77777777" w:rsidR="00FC79E5" w:rsidRDefault="00FC79E5">
      <w:pPr>
        <w:spacing w:after="160" w:line="259" w:lineRule="auto"/>
        <w:jc w:val="left"/>
      </w:pPr>
      <w:r>
        <w:br w:type="page"/>
      </w:r>
    </w:p>
    <w:p w14:paraId="5E6EF2F5" w14:textId="77777777" w:rsidR="00FC79E5" w:rsidRDefault="00FC79E5" w:rsidP="00FC79E5"/>
    <w:p w14:paraId="616B8CAD" w14:textId="77777777" w:rsidR="00FC79E5" w:rsidRDefault="00FC79E5" w:rsidP="00FC79E5">
      <w:pPr>
        <w:pStyle w:val="Heading1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6976" behindDoc="0" locked="0" layoutInCell="1" allowOverlap="1" wp14:anchorId="52007FDD" wp14:editId="7836125B">
                <wp:simplePos x="0" y="0"/>
                <wp:positionH relativeFrom="column">
                  <wp:posOffset>3682192</wp:posOffset>
                </wp:positionH>
                <wp:positionV relativeFrom="paragraph">
                  <wp:posOffset>117475</wp:posOffset>
                </wp:positionV>
                <wp:extent cx="2671092" cy="1393190"/>
                <wp:effectExtent l="0" t="0" r="110490" b="0"/>
                <wp:wrapSquare wrapText="bothSides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Straight Connector 19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44272" y="1206230"/>
                            <a:ext cx="24578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B2BE4" w14:textId="77777777" w:rsidR="0057697A" w:rsidRPr="00DC0590" w:rsidRDefault="0057697A" w:rsidP="00FC79E5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4" name="Text Box 12"/>
                        <wps:cNvSpPr txBox="1"/>
                        <wps:spPr>
                          <a:xfrm>
                            <a:off x="2570620" y="1077376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7F3D" w14:textId="77777777" w:rsidR="0057697A" w:rsidRDefault="0057697A" w:rsidP="00FC79E5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55" name="Group 55"/>
                        <wpg:cNvGrpSpPr/>
                        <wpg:grpSpPr>
                          <a:xfrm>
                            <a:off x="543820" y="464266"/>
                            <a:ext cx="1906908" cy="569597"/>
                            <a:chOff x="0" y="0"/>
                            <a:chExt cx="1907201" cy="569621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259525"/>
                              <a:ext cx="45714" cy="457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186052" y="0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506922" y="288631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1016269" y="259525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355834" y="169783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339565" y="123699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692974" y="429308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846487" y="429308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862756" y="523901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169782" y="123699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1525617" y="305609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676704" y="409904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Straight Connector 38"/>
                        <wps:cNvCnPr>
                          <a:stCxn id="56" idx="4"/>
                        </wps:cNvCnPr>
                        <wps:spPr>
                          <a:xfrm>
                            <a:off x="566614" y="769502"/>
                            <a:ext cx="945" cy="4367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737342" y="634042"/>
                            <a:ext cx="0" cy="5721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61" idx="4"/>
                        </wps:cNvCnPr>
                        <wps:spPr>
                          <a:xfrm flipH="1">
                            <a:off x="905678" y="633678"/>
                            <a:ext cx="96" cy="57255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58" idx="4"/>
                        </wps:cNvCnPr>
                        <wps:spPr>
                          <a:xfrm flipH="1">
                            <a:off x="1072055" y="798603"/>
                            <a:ext cx="1032" cy="4076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67" idx="4"/>
                        </wps:cNvCnPr>
                        <wps:spPr>
                          <a:xfrm>
                            <a:off x="1242508" y="919871"/>
                            <a:ext cx="4181" cy="28635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stCxn id="63" idx="4"/>
                        </wps:cNvCnPr>
                        <wps:spPr>
                          <a:xfrm flipH="1">
                            <a:off x="1406769" y="939274"/>
                            <a:ext cx="5795" cy="26695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>
                          <a:stCxn id="59" idx="4"/>
                        </wps:cNvCnPr>
                        <wps:spPr>
                          <a:xfrm flipH="1">
                            <a:off x="1581403" y="769498"/>
                            <a:ext cx="899" cy="43673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stCxn id="57" idx="4"/>
                        </wps:cNvCnPr>
                        <wps:spPr>
                          <a:xfrm flipH="1">
                            <a:off x="1748760" y="509984"/>
                            <a:ext cx="3281" cy="69624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0" idx="4"/>
                        </wps:cNvCnPr>
                        <wps:spPr>
                          <a:xfrm>
                            <a:off x="1921779" y="679760"/>
                            <a:ext cx="1614" cy="52647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stCxn id="66" idx="4"/>
                        </wps:cNvCnPr>
                        <wps:spPr>
                          <a:xfrm flipH="1">
                            <a:off x="2090750" y="815580"/>
                            <a:ext cx="452" cy="3906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62" idx="4"/>
                        </wps:cNvCnPr>
                        <wps:spPr>
                          <a:xfrm flipH="1">
                            <a:off x="2258107" y="939274"/>
                            <a:ext cx="725" cy="26695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64" idx="4"/>
                        </wps:cNvCnPr>
                        <wps:spPr>
                          <a:xfrm flipH="1">
                            <a:off x="2425464" y="1033863"/>
                            <a:ext cx="2789" cy="17236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12"/>
                        <wps:cNvSpPr txBox="1"/>
                        <wps:spPr>
                          <a:xfrm>
                            <a:off x="687086" y="1051735"/>
                            <a:ext cx="1603404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A2093" w14:textId="77777777" w:rsidR="0057697A" w:rsidRDefault="0057697A" w:rsidP="0045657A">
                              <w:pPr>
                                <w:pStyle w:val="NormalWeb"/>
                                <w:tabs>
                                  <w:tab w:val="left" w:pos="270"/>
                                  <w:tab w:val="left" w:pos="540"/>
                                  <w:tab w:val="left" w:pos="810"/>
                                  <w:tab w:val="left" w:pos="1080"/>
                                  <w:tab w:val="left" w:pos="1350"/>
                                  <w:tab w:val="left" w:pos="1620"/>
                                  <w:tab w:val="left" w:pos="1890"/>
                                  <w:tab w:val="left" w:pos="2160"/>
                                </w:tabs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-4h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-3h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-2h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-h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2h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3h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4h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2007FDD" id="Canvas 35" o:spid="_x0000_s1044" editas="canvas" style="position:absolute;margin-left:289.95pt;margin-top:9.25pt;width:210.3pt;height:109.7pt;z-index:251646976" coordsize="26708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">
                <v:shape id="_x0000_s1045" type="#_x0000_t75" style="position:absolute;width:26708;height:13931;visibility:visible;mso-wrap-style:square">
                  <v:fill o:detectmouseclick="t"/>
                  <v:path o:connecttype="none"/>
                </v:shape>
                <v:line id="Straight Connector 19" o:spid="_x0000_s1046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" strokecolor="black [3200]" strokeweight=".5pt">
                  <v:stroke startarrow="block" joinstyle="miter"/>
                </v:line>
                <v:shape id="Straight Arrow Connector 20" o:spid="_x0000_s1047" type="#_x0000_t32" style="position:absolute;left:2442;top:12062;width:24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Text Box 12" o:spid="_x0000_s1048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5FB2BE4" w14:textId="77777777" w:rsidR="0057697A" w:rsidRPr="00DC0590" w:rsidRDefault="0057697A" w:rsidP="00FC79E5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49" type="#_x0000_t202" style="position:absolute;left:25706;top:10773;width:533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370C7F3D" w14:textId="77777777" w:rsidR="0057697A" w:rsidRDefault="0057697A" w:rsidP="00FC79E5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group id="Group 55" o:spid="_x0000_s1050" style="position:absolute;left:5438;top:4642;width:19069;height:5696" coordsize="19072,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51" style="position:absolute;top:259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" fillcolor="black [3213]" stroked="f" strokeweight="1pt">
                    <v:stroke joinstyle="miter"/>
                  </v:oval>
                  <v:oval id="Oval 57" o:spid="_x0000_s1052" style="position:absolute;left:11860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" fillcolor="black [3213]" stroked="f" strokeweight="1pt">
                    <v:stroke joinstyle="miter"/>
                  </v:oval>
                  <v:oval id="Oval 58" o:spid="_x0000_s1053" style="position:absolute;left:5069;top:2886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" fillcolor="black [3213]" stroked="f" strokeweight="1pt">
                    <v:stroke joinstyle="miter"/>
                  </v:oval>
                  <v:oval id="Oval 59" o:spid="_x0000_s1054" style="position:absolute;left:10162;top:2595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" fillcolor="black [3213]" stroked="f" strokeweight="1pt">
                    <v:stroke joinstyle="miter"/>
                  </v:oval>
                  <v:oval id="Oval 60" o:spid="_x0000_s1055" style="position:absolute;left:13558;top:1697;width:45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" fillcolor="black [3213]" stroked="f" strokeweight="1pt">
                    <v:stroke joinstyle="miter"/>
                  </v:oval>
                  <v:oval id="Oval 61" o:spid="_x0000_s1056" style="position:absolute;left:3395;top:1236;width:45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" fillcolor="black [3213]" stroked="f" strokeweight="1pt">
                    <v:stroke joinstyle="miter"/>
                  </v:oval>
                  <v:oval id="Oval 62" o:spid="_x0000_s1057" style="position:absolute;left:16929;top:4293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<v:stroke joinstyle="miter"/>
                  </v:oval>
                  <v:oval id="Oval 63" o:spid="_x0000_s1058" style="position:absolute;left:8464;top:4293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" fillcolor="black [3213]" stroked="f" strokeweight="1pt">
                    <v:stroke joinstyle="miter"/>
                  </v:oval>
                  <v:oval id="Oval 64" o:spid="_x0000_s1059" style="position:absolute;left:18627;top:5239;width:44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" fillcolor="black [3213]" stroked="f" strokeweight="1pt">
                    <v:stroke joinstyle="miter"/>
                  </v:oval>
                  <v:oval id="Oval 65" o:spid="_x0000_s1060" style="position:absolute;left:1697;top:1236;width:445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" fillcolor="black [3213]" stroked="f" strokeweight="1pt">
                    <v:stroke joinstyle="miter"/>
                  </v:oval>
                  <v:oval id="Oval 66" o:spid="_x0000_s1061" style="position:absolute;left:15256;top:3056;width:4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" fillcolor="black [3213]" stroked="f" strokeweight="1pt">
                    <v:stroke joinstyle="miter"/>
                  </v:oval>
                  <v:oval id="Oval 67" o:spid="_x0000_s1062" style="position:absolute;left:6767;top:4099;width:4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" fillcolor="black [3213]" stroked="f" strokeweight="1pt">
                    <v:stroke joinstyle="miter"/>
                  </v:oval>
                </v:group>
                <v:line id="Straight Connector 38" o:spid="_x0000_s1063" style="position:absolute;visibility:visible;mso-wrap-style:square" from="5666,7695" to="5675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" strokecolor="black [3200]" strokeweight=".5pt">
                  <v:stroke dashstyle="dash" joinstyle="miter"/>
                </v:line>
                <v:line id="Straight Connector 39" o:spid="_x0000_s1064" style="position:absolute;visibility:visible;mso-wrap-style:square" from="7373,6340" to="737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" strokecolor="black [3200]" strokeweight=".5pt">
                  <v:stroke dashstyle="dash" joinstyle="miter"/>
                </v:line>
                <v:line id="Straight Connector 40" o:spid="_x0000_s1065" style="position:absolute;flip:x;visibility:visible;mso-wrap-style:square" from="9056,6336" to="9057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" strokecolor="black [3200]" strokeweight=".5pt">
                  <v:stroke dashstyle="dash" joinstyle="miter"/>
                </v:line>
                <v:line id="Straight Connector 41" o:spid="_x0000_s1066" style="position:absolute;flip:x;visibility:visible;mso-wrap-style:square" from="10720,7986" to="10730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42" o:spid="_x0000_s1067" style="position:absolute;visibility:visible;mso-wrap-style:square" from="12425,9198" to="12466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69" o:spid="_x0000_s1068" style="position:absolute;flip:x;visibility:visible;mso-wrap-style:square" from="14067,9392" to="14125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1" o:spid="_x0000_s1069" style="position:absolute;flip:x;visibility:visible;mso-wrap-style:square" from="15814,7694" to="1582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2" o:spid="_x0000_s1070" style="position:absolute;flip:x;visibility:visible;mso-wrap-style:square" from="17487,5099" to="17520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" strokecolor="black [3200]" strokeweight=".5pt">
                  <v:stroke dashstyle="dash" joinstyle="miter"/>
                </v:line>
                <v:line id="Straight Connector 73" o:spid="_x0000_s1071" style="position:absolute;visibility:visible;mso-wrap-style:square" from="19217,6797" to="1923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74" o:spid="_x0000_s1072" style="position:absolute;flip:x;visibility:visible;mso-wrap-style:square" from="20907,8155" to="2091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5" o:spid="_x0000_s1073" style="position:absolute;flip:x;visibility:visible;mso-wrap-style:square" from="22581,9392" to="22588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6" o:spid="_x0000_s1074" style="position:absolute;flip:x;visibility:visible;mso-wrap-style:square" from="24254,10338" to="2428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" strokecolor="black [3200]" strokeweight=".5pt">
                  <v:stroke dashstyle="dash" joinstyle="miter"/>
                </v:line>
                <v:shape id="Text Box 12" o:spid="_x0000_s1075" type="#_x0000_t202" style="position:absolute;left:6870;top:10517;width:1603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6A8A2093" w14:textId="77777777" w:rsidR="0057697A" w:rsidRDefault="0057697A" w:rsidP="0045657A">
                        <w:pPr>
                          <w:pStyle w:val="NormalWeb"/>
                          <w:tabs>
                            <w:tab w:val="left" w:pos="270"/>
                            <w:tab w:val="left" w:pos="540"/>
                            <w:tab w:val="left" w:pos="810"/>
                            <w:tab w:val="left" w:pos="1080"/>
                            <w:tab w:val="left" w:pos="1350"/>
                            <w:tab w:val="left" w:pos="1620"/>
                            <w:tab w:val="left" w:pos="1890"/>
                            <w:tab w:val="left" w:pos="2160"/>
                          </w:tabs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-4h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-3h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-2h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-h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0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2h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3h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4h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33506">
        <w:t xml:space="preserve">Ch. 4:  </w:t>
      </w:r>
      <w:r>
        <w:t>Interpolation and Extrapolation</w:t>
      </w:r>
    </w:p>
    <w:p w14:paraId="7600A35C" w14:textId="77777777" w:rsidR="00FC79E5" w:rsidRDefault="00FC79E5" w:rsidP="00FC79E5"/>
    <w:p w14:paraId="1187EA73" w14:textId="77777777" w:rsidR="004E40D3" w:rsidRDefault="004E40D3" w:rsidP="00FC79E5">
      <w:r>
        <w:t xml:space="preserve">Consider we have some experimental data at discrete values of x, but would like to know the value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at some </w:t>
      </w:r>
      <w:r>
        <w:rPr>
          <w:i/>
        </w:rPr>
        <w:t>x</w:t>
      </w:r>
      <w:r>
        <w:t xml:space="preserve"> where no data was collected.</w:t>
      </w:r>
    </w:p>
    <w:p w14:paraId="2639F227" w14:textId="77777777" w:rsidR="004E40D3" w:rsidRDefault="004E40D3" w:rsidP="00FC79E5"/>
    <w:p w14:paraId="180B9ABC" w14:textId="77777777" w:rsidR="004E40D3" w:rsidRDefault="00C66B29" w:rsidP="004E40D3">
      <w:pPr>
        <w:pStyle w:val="Heading2"/>
      </w:pPr>
      <w:r>
        <w:t xml:space="preserve">4.0-4.3 </w:t>
      </w:r>
      <w:r w:rsidR="004E40D3">
        <w:t>Evenly spaced data</w:t>
      </w:r>
    </w:p>
    <w:p w14:paraId="103BEC9A" w14:textId="77777777" w:rsidR="004E40D3" w:rsidRDefault="004E40D3" w:rsidP="004E40D3">
      <w:r>
        <w:t>Some example data might be</w:t>
      </w:r>
    </w:p>
    <w:tbl>
      <w:tblPr>
        <w:tblStyle w:val="TableGrid"/>
        <w:tblW w:w="3567" w:type="dxa"/>
        <w:tblLook w:val="04A0" w:firstRow="1" w:lastRow="0" w:firstColumn="1" w:lastColumn="0" w:noHBand="0" w:noVBand="1"/>
      </w:tblPr>
      <w:tblGrid>
        <w:gridCol w:w="578"/>
        <w:gridCol w:w="432"/>
        <w:gridCol w:w="629"/>
        <w:gridCol w:w="349"/>
        <w:gridCol w:w="482"/>
        <w:gridCol w:w="482"/>
        <w:gridCol w:w="615"/>
      </w:tblGrid>
      <w:tr w:rsidR="004E40D3" w14:paraId="166AFD72" w14:textId="77777777" w:rsidTr="00993397">
        <w:tc>
          <w:tcPr>
            <w:tcW w:w="578" w:type="dxa"/>
          </w:tcPr>
          <w:p w14:paraId="65F07C4D" w14:textId="77777777" w:rsidR="004E40D3" w:rsidRPr="004E40D3" w:rsidRDefault="004E40D3" w:rsidP="004E40D3">
            <w:pPr>
              <w:jc w:val="center"/>
              <w:rPr>
                <w:i/>
              </w:rPr>
            </w:pPr>
            <w:r w:rsidRPr="004E40D3">
              <w:rPr>
                <w:i/>
              </w:rPr>
              <w:t>x</w:t>
            </w:r>
          </w:p>
        </w:tc>
        <w:tc>
          <w:tcPr>
            <w:tcW w:w="432" w:type="dxa"/>
          </w:tcPr>
          <w:p w14:paraId="55DD8431" w14:textId="77777777" w:rsidR="004E40D3" w:rsidRDefault="004E40D3" w:rsidP="004E40D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E252D0F" w14:textId="77777777" w:rsidR="004E40D3" w:rsidRDefault="004E40D3" w:rsidP="004E40D3">
            <w:pPr>
              <w:jc w:val="center"/>
            </w:pPr>
            <w:r>
              <w:t>1</w:t>
            </w:r>
          </w:p>
        </w:tc>
        <w:tc>
          <w:tcPr>
            <w:tcW w:w="349" w:type="dxa"/>
          </w:tcPr>
          <w:p w14:paraId="633E6972" w14:textId="77777777" w:rsidR="004E40D3" w:rsidRDefault="004E40D3" w:rsidP="004E40D3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6C6021D0" w14:textId="77777777" w:rsidR="004E40D3" w:rsidRDefault="004E40D3" w:rsidP="004E40D3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3EFE1BE1" w14:textId="77777777" w:rsidR="004E40D3" w:rsidRDefault="004E40D3" w:rsidP="004E40D3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14:paraId="35804F32" w14:textId="77777777" w:rsidR="004E40D3" w:rsidRDefault="004E40D3" w:rsidP="004E40D3">
            <w:pPr>
              <w:jc w:val="center"/>
            </w:pPr>
            <w:r>
              <w:t>5</w:t>
            </w:r>
          </w:p>
        </w:tc>
      </w:tr>
      <w:tr w:rsidR="004E40D3" w14:paraId="11500EA6" w14:textId="77777777" w:rsidTr="00993397">
        <w:tc>
          <w:tcPr>
            <w:tcW w:w="578" w:type="dxa"/>
          </w:tcPr>
          <w:p w14:paraId="2189AE72" w14:textId="77777777" w:rsidR="004E40D3" w:rsidRDefault="004E40D3" w:rsidP="004E40D3">
            <w:pPr>
              <w:jc w:val="center"/>
            </w:pPr>
            <w:r w:rsidRPr="004E40D3">
              <w:rPr>
                <w:i/>
              </w:rPr>
              <w:t>f</w:t>
            </w:r>
            <w:r>
              <w:t>(</w:t>
            </w:r>
            <w:r w:rsidRPr="004E40D3">
              <w:rPr>
                <w:i/>
              </w:rPr>
              <w:t>x</w:t>
            </w:r>
            <w:r>
              <w:t>)</w:t>
            </w:r>
          </w:p>
        </w:tc>
        <w:tc>
          <w:tcPr>
            <w:tcW w:w="432" w:type="dxa"/>
          </w:tcPr>
          <w:p w14:paraId="39F60F73" w14:textId="77777777" w:rsidR="004E40D3" w:rsidRDefault="004E40D3" w:rsidP="004E40D3">
            <w:pPr>
              <w:jc w:val="center"/>
            </w:pPr>
            <w:r>
              <w:t>-7</w:t>
            </w:r>
          </w:p>
        </w:tc>
        <w:tc>
          <w:tcPr>
            <w:tcW w:w="0" w:type="auto"/>
          </w:tcPr>
          <w:p w14:paraId="2FBB85EC" w14:textId="77777777" w:rsidR="004E40D3" w:rsidRDefault="004E40D3" w:rsidP="004E40D3">
            <w:pPr>
              <w:jc w:val="center"/>
            </w:pPr>
            <w:r>
              <w:t>-3</w:t>
            </w:r>
          </w:p>
        </w:tc>
        <w:tc>
          <w:tcPr>
            <w:tcW w:w="349" w:type="dxa"/>
          </w:tcPr>
          <w:p w14:paraId="480D6BBA" w14:textId="77777777" w:rsidR="004E40D3" w:rsidRDefault="004E40D3" w:rsidP="004E40D3">
            <w:pPr>
              <w:jc w:val="center"/>
            </w:pPr>
            <w:r>
              <w:t>6</w:t>
            </w:r>
          </w:p>
        </w:tc>
        <w:tc>
          <w:tcPr>
            <w:tcW w:w="482" w:type="dxa"/>
          </w:tcPr>
          <w:p w14:paraId="45EA92DD" w14:textId="77777777" w:rsidR="004E40D3" w:rsidRDefault="004E40D3" w:rsidP="004E40D3">
            <w:pPr>
              <w:jc w:val="center"/>
            </w:pPr>
            <w:r>
              <w:t>25</w:t>
            </w:r>
          </w:p>
        </w:tc>
        <w:tc>
          <w:tcPr>
            <w:tcW w:w="482" w:type="dxa"/>
          </w:tcPr>
          <w:p w14:paraId="53110F63" w14:textId="77777777" w:rsidR="004E40D3" w:rsidRDefault="004E40D3" w:rsidP="004E40D3">
            <w:pPr>
              <w:jc w:val="center"/>
            </w:pPr>
            <w:r>
              <w:t>62</w:t>
            </w:r>
          </w:p>
        </w:tc>
        <w:tc>
          <w:tcPr>
            <w:tcW w:w="615" w:type="dxa"/>
          </w:tcPr>
          <w:p w14:paraId="50882068" w14:textId="77777777" w:rsidR="004E40D3" w:rsidRDefault="004E40D3" w:rsidP="004E40D3">
            <w:pPr>
              <w:jc w:val="center"/>
            </w:pPr>
            <w:r>
              <w:t>129</w:t>
            </w:r>
          </w:p>
        </w:tc>
      </w:tr>
    </w:tbl>
    <w:p w14:paraId="474EBA1D" w14:textId="77777777" w:rsidR="00993397" w:rsidRDefault="00993397" w:rsidP="004E4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8"/>
        <w:gridCol w:w="3803"/>
        <w:gridCol w:w="3499"/>
      </w:tblGrid>
      <w:tr w:rsidR="00A56050" w14:paraId="7FD3C96B" w14:textId="77777777" w:rsidTr="00A56050">
        <w:tc>
          <w:tcPr>
            <w:tcW w:w="3596" w:type="dxa"/>
            <w:vAlign w:val="center"/>
          </w:tcPr>
          <w:p w14:paraId="3246D323" w14:textId="77777777" w:rsidR="00A56050" w:rsidRPr="00A56050" w:rsidRDefault="00A56050" w:rsidP="00A56050">
            <w:pPr>
              <w:jc w:val="center"/>
            </w:pPr>
            <w:r>
              <w:t>forward difference table</w:t>
            </w:r>
          </w:p>
        </w:tc>
        <w:tc>
          <w:tcPr>
            <w:tcW w:w="3597" w:type="dxa"/>
            <w:vAlign w:val="center"/>
          </w:tcPr>
          <w:p w14:paraId="621EAF11" w14:textId="77777777" w:rsidR="00A56050" w:rsidRPr="00A56050" w:rsidRDefault="00A56050" w:rsidP="00A56050">
            <w:pPr>
              <w:jc w:val="center"/>
            </w:pPr>
            <w:r>
              <w:t>backward difference table</w:t>
            </w:r>
          </w:p>
        </w:tc>
        <w:tc>
          <w:tcPr>
            <w:tcW w:w="3597" w:type="dxa"/>
            <w:vAlign w:val="center"/>
          </w:tcPr>
          <w:p w14:paraId="4E2F18B5" w14:textId="77777777" w:rsidR="00A56050" w:rsidRPr="00A56050" w:rsidRDefault="00A56050" w:rsidP="00A56050">
            <w:pPr>
              <w:jc w:val="center"/>
            </w:pPr>
            <w:r>
              <w:t>central difference table</w:t>
            </w:r>
          </w:p>
        </w:tc>
      </w:tr>
      <w:tr w:rsidR="00A56050" w14:paraId="110076FB" w14:textId="77777777" w:rsidTr="00A56050">
        <w:tc>
          <w:tcPr>
            <w:tcW w:w="3596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1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572"/>
              <w:gridCol w:w="436"/>
              <w:gridCol w:w="478"/>
              <w:gridCol w:w="478"/>
              <w:gridCol w:w="478"/>
              <w:gridCol w:w="481"/>
            </w:tblGrid>
            <w:tr w:rsidR="00A56050" w14:paraId="284A4301" w14:textId="77777777" w:rsidTr="00A56050">
              <w:tc>
                <w:tcPr>
                  <w:tcW w:w="33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AE2FCC3" w14:textId="77777777" w:rsidR="00A56050" w:rsidRPr="008B3961" w:rsidRDefault="00A56050" w:rsidP="00A56050">
                  <w:pPr>
                    <w:jc w:val="center"/>
                    <w:rPr>
                      <w:i/>
                    </w:rPr>
                  </w:pPr>
                  <w:r w:rsidRPr="008B3961">
                    <w:rPr>
                      <w:i/>
                    </w:rPr>
                    <w:t>x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7107BE72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i/>
                    </w:rPr>
                    <w:t>f</w:t>
                  </w:r>
                  <w:r>
                    <w:t>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452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122141F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36ADB14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56364BB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3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11C4B4C" w14:textId="77777777" w:rsidR="00A56050" w:rsidRPr="004E40D3" w:rsidRDefault="00A56050" w:rsidP="00A56050">
                  <w:pPr>
                    <w:jc w:val="center"/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4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6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5819BFF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5</w:t>
                  </w:r>
                  <w:r>
                    <w:rPr>
                      <w:i/>
                    </w:rPr>
                    <w:t>f</w:t>
                  </w:r>
                </w:p>
              </w:tc>
            </w:tr>
            <w:tr w:rsidR="00A56050" w14:paraId="52E4A4FA" w14:textId="77777777" w:rsidTr="00A56050">
              <w:tc>
                <w:tcPr>
                  <w:tcW w:w="333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3F94E23" w14:textId="77777777" w:rsidR="00A56050" w:rsidRPr="00A56050" w:rsidRDefault="00A56050" w:rsidP="00A56050">
                  <w:pPr>
                    <w:jc w:val="center"/>
                  </w:pPr>
                  <w:r w:rsidRPr="00A56050">
                    <w:t>0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E376736" w14:textId="77777777" w:rsidR="00A56050" w:rsidRDefault="00A56050" w:rsidP="00A56050">
                  <w:pPr>
                    <w:jc w:val="center"/>
                  </w:pPr>
                  <w:r>
                    <w:t>-7</w:t>
                  </w:r>
                </w:p>
              </w:tc>
              <w:tc>
                <w:tcPr>
                  <w:tcW w:w="452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E7F5BEF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F6A715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F74A081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83E4078" w14:textId="77777777" w:rsidR="00A56050" w:rsidRDefault="00A56050" w:rsidP="00A5605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96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73BF9A2" w14:textId="77777777" w:rsidR="00A56050" w:rsidRDefault="00A56050" w:rsidP="00A56050">
                  <w:pPr>
                    <w:jc w:val="center"/>
                  </w:pPr>
                  <w:r>
                    <w:t>1</w:t>
                  </w:r>
                </w:p>
              </w:tc>
            </w:tr>
            <w:tr w:rsidR="00A56050" w14:paraId="1CBA0C6C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899DEAB" w14:textId="77777777" w:rsidR="00A56050" w:rsidRPr="00A56050" w:rsidRDefault="00A56050" w:rsidP="00A56050">
                  <w:pPr>
                    <w:jc w:val="center"/>
                  </w:pPr>
                  <w:r w:rsidRPr="00A56050"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200036A" w14:textId="77777777" w:rsidR="00A56050" w:rsidRDefault="00A56050" w:rsidP="00A56050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58FC350" w14:textId="77777777" w:rsidR="00A56050" w:rsidRDefault="00A56050" w:rsidP="00A5605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744AAAE" w14:textId="77777777" w:rsidR="00A56050" w:rsidRDefault="00A56050" w:rsidP="00A560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4AE26" w14:textId="77777777" w:rsidR="00A56050" w:rsidRDefault="00A56050" w:rsidP="00A5605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BA9D8F3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DF4A065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62B2E150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87B5AE3" w14:textId="77777777" w:rsidR="00A56050" w:rsidRPr="00A56050" w:rsidRDefault="00A56050" w:rsidP="00A56050">
                  <w:pPr>
                    <w:jc w:val="center"/>
                  </w:pPr>
                  <w:r w:rsidRPr="00A56050">
                    <w:t>2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F5A6D2A" w14:textId="77777777" w:rsidR="00A56050" w:rsidRDefault="00A56050" w:rsidP="00A5605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B1AAEA9" w14:textId="77777777" w:rsidR="00A56050" w:rsidRDefault="00A56050" w:rsidP="00A56050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AB7164" w14:textId="77777777" w:rsidR="00A56050" w:rsidRDefault="00A56050" w:rsidP="00A56050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12A0E07" w14:textId="77777777" w:rsidR="00A56050" w:rsidRDefault="00A56050" w:rsidP="00A5605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568F066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5DB21F8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245C340D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37A9913" w14:textId="77777777" w:rsidR="00A56050" w:rsidRPr="00A56050" w:rsidRDefault="00A56050" w:rsidP="00A56050">
                  <w:pPr>
                    <w:jc w:val="center"/>
                  </w:pPr>
                  <w:r w:rsidRPr="00A56050">
                    <w:t>3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14F2DAB" w14:textId="77777777" w:rsidR="00A56050" w:rsidRDefault="00A56050" w:rsidP="00A56050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97C2B4" w14:textId="77777777" w:rsidR="00A56050" w:rsidRDefault="00A56050" w:rsidP="00A56050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A15351A" w14:textId="77777777" w:rsidR="00A56050" w:rsidRDefault="00A56050" w:rsidP="00A560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AA30BC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C068E6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291F476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7A92BD56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045A0C2" w14:textId="77777777" w:rsidR="00A56050" w:rsidRPr="00A56050" w:rsidRDefault="00A56050" w:rsidP="00A56050">
                  <w:pPr>
                    <w:jc w:val="center"/>
                  </w:pPr>
                  <w:r w:rsidRPr="00A56050">
                    <w:t>4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A34D147" w14:textId="77777777" w:rsidR="00A56050" w:rsidRDefault="00A56050" w:rsidP="00A56050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74D3702" w14:textId="77777777" w:rsidR="00A56050" w:rsidRDefault="00A56050" w:rsidP="00A56050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844220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8D96C9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827FED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168BFCC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6044C0E9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A769057" w14:textId="77777777" w:rsidR="00A56050" w:rsidRPr="00A56050" w:rsidRDefault="00A56050" w:rsidP="00A56050">
                  <w:pPr>
                    <w:jc w:val="center"/>
                  </w:pPr>
                  <w:r w:rsidRPr="00A56050">
                    <w:t>5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18C3C6F" w14:textId="77777777" w:rsidR="00A56050" w:rsidRDefault="00A56050" w:rsidP="00A56050">
                  <w:pPr>
                    <w:jc w:val="center"/>
                  </w:pPr>
                  <w:r>
                    <w:t>129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BF75E9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3BF3BE4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0D6E52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F22210D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AAA50" w14:textId="77777777" w:rsidR="00A56050" w:rsidRDefault="00A56050" w:rsidP="00A56050">
                  <w:pPr>
                    <w:jc w:val="center"/>
                  </w:pPr>
                </w:p>
              </w:tc>
            </w:tr>
          </w:tbl>
          <w:p w14:paraId="48A9A29B" w14:textId="77777777" w:rsidR="000E2279" w:rsidRPr="000E2279" w:rsidRDefault="000E2279" w:rsidP="000E2279">
            <w:pPr>
              <w:rPr>
                <w:vertAlign w:val="subscript"/>
              </w:rPr>
            </w:pPr>
            <w:r>
              <w:t>Δ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=</w:t>
            </w:r>
            <w:r>
              <w:rPr>
                <w:i/>
              </w:rPr>
              <w:t>f</w:t>
            </w:r>
            <w:r w:rsidRPr="000E2279">
              <w:rPr>
                <w:vertAlign w:val="subscript"/>
              </w:rPr>
              <w:t>1</w:t>
            </w:r>
            <w:r>
              <w:t>-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</w:p>
          <w:p w14:paraId="2ECFE6BB" w14:textId="77777777" w:rsidR="00A56050" w:rsidRDefault="000E2279" w:rsidP="000E2279">
            <w:pPr>
              <w:rPr>
                <w:vertAlign w:val="subscript"/>
              </w:rPr>
            </w:pPr>
            <w:r>
              <w:t>Δ</w:t>
            </w:r>
            <w:r>
              <w:rPr>
                <w:vertAlign w:val="superscript"/>
              </w:rPr>
              <w:t>2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=(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)-(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)=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-2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+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</w:p>
          <w:p w14:paraId="78D36647" w14:textId="77777777" w:rsidR="000E2279" w:rsidRPr="000E2279" w:rsidRDefault="000E2279" w:rsidP="000E2279">
            <w:pPr>
              <w:jc w:val="left"/>
              <w:rPr>
                <w:vertAlign w:val="subscript"/>
              </w:rPr>
            </w:pPr>
            <w:r>
              <w:t>Δ</w:t>
            </w:r>
            <w:r>
              <w:rPr>
                <w:vertAlign w:val="superscript"/>
              </w:rPr>
              <w:t>3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=[(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3</w:t>
            </w:r>
            <w:r>
              <w:t>-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)-(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)]-[(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)-(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)]=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3</w:t>
            </w:r>
            <w:r>
              <w:t>-3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 w:rsidR="00B0055C">
              <w:t>+</w:t>
            </w:r>
            <w:r>
              <w:t>3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-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0</w:t>
            </w:r>
          </w:p>
          <w:p w14:paraId="6107A388" w14:textId="77777777" w:rsidR="000E2279" w:rsidRPr="000E2279" w:rsidRDefault="000E2279" w:rsidP="000E2279">
            <w:pPr>
              <w:rPr>
                <w:vertAlign w:val="subscript"/>
              </w:rPr>
            </w:pPr>
          </w:p>
        </w:tc>
        <w:tc>
          <w:tcPr>
            <w:tcW w:w="3597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60"/>
              <w:tblW w:w="35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15"/>
              <w:gridCol w:w="482"/>
              <w:gridCol w:w="525"/>
              <w:gridCol w:w="525"/>
              <w:gridCol w:w="525"/>
              <w:gridCol w:w="525"/>
            </w:tblGrid>
            <w:tr w:rsidR="00A56050" w14:paraId="7D9A7E78" w14:textId="77777777" w:rsidTr="00A56050"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D198E6A" w14:textId="77777777" w:rsidR="00A56050" w:rsidRPr="008B3961" w:rsidRDefault="00A56050" w:rsidP="00A56050">
                  <w:pPr>
                    <w:jc w:val="center"/>
                    <w:rPr>
                      <w:i/>
                    </w:rPr>
                  </w:pPr>
                  <w:r w:rsidRPr="008B3961">
                    <w:rPr>
                      <w:i/>
                    </w:rPr>
                    <w:t>x</w:t>
                  </w:r>
                </w:p>
              </w:tc>
              <w:tc>
                <w:tcPr>
                  <w:tcW w:w="6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8797BEE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i/>
                    </w:rPr>
                    <w:t>f</w:t>
                  </w:r>
                  <w:r>
                    <w:t>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482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47944A61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993397"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EF63AD1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73B13A7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3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06DE28E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4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2994936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5</w:t>
                  </w:r>
                  <w:r>
                    <w:rPr>
                      <w:i/>
                    </w:rPr>
                    <w:t>f</w:t>
                  </w:r>
                </w:p>
              </w:tc>
            </w:tr>
            <w:tr w:rsidR="00A56050" w14:paraId="59D72260" w14:textId="77777777" w:rsidTr="00A56050"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AF2CA7D" w14:textId="77777777" w:rsidR="00A56050" w:rsidRPr="00A56050" w:rsidRDefault="00A56050" w:rsidP="00A56050">
                  <w:pPr>
                    <w:jc w:val="center"/>
                  </w:pPr>
                  <w:r w:rsidRPr="00A56050">
                    <w:t>0</w:t>
                  </w:r>
                </w:p>
              </w:tc>
              <w:tc>
                <w:tcPr>
                  <w:tcW w:w="615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F4EF1DB" w14:textId="77777777" w:rsidR="00A56050" w:rsidRDefault="00A56050" w:rsidP="00A56050">
                  <w:pPr>
                    <w:jc w:val="center"/>
                  </w:pPr>
                  <w:r>
                    <w:t>-7</w:t>
                  </w:r>
                </w:p>
              </w:tc>
              <w:tc>
                <w:tcPr>
                  <w:tcW w:w="482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2A12D3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C51260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02B814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00A576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67C709FD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34844408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D4E9332" w14:textId="77777777" w:rsidR="00A56050" w:rsidRPr="00A56050" w:rsidRDefault="00A56050" w:rsidP="00A56050">
                  <w:pPr>
                    <w:jc w:val="center"/>
                  </w:pPr>
                  <w:r w:rsidRPr="00A56050">
                    <w:t>1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A71A23B" w14:textId="77777777" w:rsidR="00A56050" w:rsidRDefault="00A56050" w:rsidP="00A56050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4698CB3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0476BA5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EF970C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26797D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B3828DB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24A21B9E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5132C517" w14:textId="77777777" w:rsidR="00A56050" w:rsidRPr="00A56050" w:rsidRDefault="00A56050" w:rsidP="00A56050">
                  <w:pPr>
                    <w:jc w:val="center"/>
                  </w:pPr>
                  <w:r w:rsidRPr="00A56050">
                    <w:t>2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BFE98F" w14:textId="77777777" w:rsidR="00A56050" w:rsidRDefault="00A56050" w:rsidP="00A5605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46FE380" w14:textId="77777777" w:rsidR="00A56050" w:rsidRDefault="00A56050" w:rsidP="00A5605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776318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214F0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E1D26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05193DC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0EC75ABB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A0A34D1" w14:textId="77777777" w:rsidR="00A56050" w:rsidRPr="00A56050" w:rsidRDefault="00A56050" w:rsidP="00A56050">
                  <w:pPr>
                    <w:jc w:val="center"/>
                  </w:pPr>
                  <w:r w:rsidRPr="00A56050">
                    <w:t>3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4992D82" w14:textId="77777777" w:rsidR="00A56050" w:rsidRDefault="00A56050" w:rsidP="00A56050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373D089" w14:textId="77777777" w:rsidR="00A56050" w:rsidRDefault="00A56050" w:rsidP="00A56050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13D86E" w14:textId="77777777" w:rsidR="00A56050" w:rsidRDefault="00A56050" w:rsidP="00A560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62EACB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6D6713F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BC34F55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02F7A6AC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0F06C50" w14:textId="77777777" w:rsidR="00A56050" w:rsidRPr="00A56050" w:rsidRDefault="00A56050" w:rsidP="00A56050">
                  <w:pPr>
                    <w:jc w:val="center"/>
                  </w:pPr>
                  <w:r w:rsidRPr="00A56050">
                    <w:t>4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277EB43" w14:textId="77777777" w:rsidR="00A56050" w:rsidRDefault="00A56050" w:rsidP="00A56050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895E00" w14:textId="77777777" w:rsidR="00A56050" w:rsidRDefault="00A56050" w:rsidP="00A56050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9E81F29" w14:textId="77777777" w:rsidR="00A56050" w:rsidRDefault="00A56050" w:rsidP="00A56050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0036CA" w14:textId="77777777" w:rsidR="00A56050" w:rsidRDefault="00A56050" w:rsidP="00A5605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842EDDA" w14:textId="77777777" w:rsidR="00A56050" w:rsidRDefault="00A56050" w:rsidP="00A5605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5AAB9172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4545C6DE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1C1C94E" w14:textId="77777777" w:rsidR="00A56050" w:rsidRPr="00A56050" w:rsidRDefault="00A56050" w:rsidP="00A56050">
                  <w:pPr>
                    <w:jc w:val="center"/>
                  </w:pPr>
                  <w:r w:rsidRPr="00A56050">
                    <w:t>5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3254B7B7" w14:textId="77777777" w:rsidR="00A56050" w:rsidRDefault="00A56050" w:rsidP="00A56050">
                  <w:pPr>
                    <w:jc w:val="center"/>
                  </w:pPr>
                  <w:r>
                    <w:t>129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7718B421" w14:textId="77777777" w:rsidR="00A56050" w:rsidRDefault="00A56050" w:rsidP="00A56050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09C34F3A" w14:textId="77777777" w:rsidR="00A56050" w:rsidRDefault="00A56050" w:rsidP="00A560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4C313A7" w14:textId="77777777" w:rsidR="00A56050" w:rsidRDefault="00A56050" w:rsidP="00A5605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AD5AE41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28AE37C" w14:textId="77777777" w:rsidR="00A56050" w:rsidRDefault="00A56050" w:rsidP="00A56050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20EAFCAE" w14:textId="77777777" w:rsidR="00A56050" w:rsidRDefault="00A56050" w:rsidP="00A56050">
            <w:pPr>
              <w:jc w:val="center"/>
            </w:pPr>
          </w:p>
        </w:tc>
        <w:tc>
          <w:tcPr>
            <w:tcW w:w="3597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1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570"/>
              <w:gridCol w:w="435"/>
              <w:gridCol w:w="475"/>
              <w:gridCol w:w="475"/>
              <w:gridCol w:w="475"/>
              <w:gridCol w:w="478"/>
            </w:tblGrid>
            <w:tr w:rsidR="00A56050" w14:paraId="6B173582" w14:textId="77777777" w:rsidTr="00A56050">
              <w:tc>
                <w:tcPr>
                  <w:tcW w:w="3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1EC645E" w14:textId="77777777" w:rsidR="00A56050" w:rsidRPr="008B3961" w:rsidRDefault="00A56050" w:rsidP="00A56050">
                  <w:pPr>
                    <w:jc w:val="center"/>
                    <w:rPr>
                      <w:i/>
                    </w:rPr>
                  </w:pPr>
                  <w:r w:rsidRPr="008B3961">
                    <w:rPr>
                      <w:i/>
                    </w:rPr>
                    <w:t>x</w:t>
                  </w:r>
                </w:p>
              </w:tc>
              <w:tc>
                <w:tcPr>
                  <w:tcW w:w="57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4D35D17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i/>
                    </w:rPr>
                    <w:t>f</w:t>
                  </w:r>
                  <w:r>
                    <w:t>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43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0BA70769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1D408A2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E5BFF40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vertAlign w:val="superscript"/>
                    </w:rPr>
                    <w:t>3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0A5C1045" w14:textId="77777777" w:rsidR="00A56050" w:rsidRPr="004E40D3" w:rsidRDefault="00A56050" w:rsidP="00A56050">
                  <w:pPr>
                    <w:jc w:val="center"/>
                  </w:pPr>
                  <w:r>
                    <w:t>δ</w:t>
                  </w:r>
                  <w:r>
                    <w:rPr>
                      <w:vertAlign w:val="superscript"/>
                    </w:rPr>
                    <w:t>4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80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8E8EEA0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vertAlign w:val="superscript"/>
                    </w:rPr>
                    <w:t>5</w:t>
                  </w:r>
                  <w:r>
                    <w:rPr>
                      <w:i/>
                    </w:rPr>
                    <w:t>f</w:t>
                  </w:r>
                </w:p>
              </w:tc>
            </w:tr>
            <w:tr w:rsidR="00A56050" w14:paraId="5661A504" w14:textId="77777777" w:rsidTr="00A56050">
              <w:tc>
                <w:tcPr>
                  <w:tcW w:w="320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46C9DB5" w14:textId="77777777" w:rsidR="00A56050" w:rsidRPr="00A56050" w:rsidRDefault="00A56050" w:rsidP="00A56050">
                  <w:pPr>
                    <w:jc w:val="center"/>
                  </w:pPr>
                  <w:r w:rsidRPr="00A56050">
                    <w:t>0</w:t>
                  </w:r>
                </w:p>
              </w:tc>
              <w:tc>
                <w:tcPr>
                  <w:tcW w:w="573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5EB0EBC" w14:textId="77777777" w:rsidR="00A56050" w:rsidRDefault="00A56050" w:rsidP="00A56050">
                  <w:pPr>
                    <w:jc w:val="center"/>
                  </w:pPr>
                  <w:r>
                    <w:t>-7</w:t>
                  </w:r>
                </w:p>
              </w:tc>
              <w:tc>
                <w:tcPr>
                  <w:tcW w:w="43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A0FE04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C3DB06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5A4334F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7512EC6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07C29F0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55033846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B047992" w14:textId="77777777" w:rsidR="00A56050" w:rsidRPr="00A56050" w:rsidRDefault="00A56050" w:rsidP="00A56050">
                  <w:pPr>
                    <w:jc w:val="center"/>
                  </w:pPr>
                  <w:r w:rsidRPr="00A56050">
                    <w:t>0.5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5B8BE3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B6523DC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21D827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122FD6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65F262A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B480561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3CABEC97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792ADB1" w14:textId="77777777" w:rsidR="00A56050" w:rsidRPr="00A56050" w:rsidRDefault="00A56050" w:rsidP="00A56050">
                  <w:pPr>
                    <w:jc w:val="center"/>
                  </w:pPr>
                  <w:r w:rsidRPr="00A56050">
                    <w:t>1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11E5E74" w14:textId="77777777" w:rsidR="00A56050" w:rsidRDefault="00A56050" w:rsidP="00A56050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51A6B6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197DB90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9CEE82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1ADB70E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0544A1D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79D91CF1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AA03438" w14:textId="77777777" w:rsidR="00A56050" w:rsidRPr="00A56050" w:rsidRDefault="00A56050" w:rsidP="00A56050">
                  <w:pPr>
                    <w:jc w:val="center"/>
                  </w:pPr>
                  <w:r w:rsidRPr="00A56050">
                    <w:t>1.5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0009FB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F8BC085" w14:textId="77777777" w:rsidR="00A56050" w:rsidRDefault="00A56050" w:rsidP="00A5605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F657C1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3566D07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A163E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B81B3BD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13BF0723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9384E1A" w14:textId="77777777" w:rsidR="00A56050" w:rsidRPr="00A56050" w:rsidRDefault="00A56050" w:rsidP="00A56050">
                  <w:pPr>
                    <w:jc w:val="center"/>
                  </w:pPr>
                  <w:r w:rsidRPr="00A56050">
                    <w:t>2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018FB5D" w14:textId="77777777" w:rsidR="00A56050" w:rsidRDefault="00A56050" w:rsidP="00A5605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6FCFEF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1890A05" w14:textId="77777777" w:rsidR="00A56050" w:rsidRDefault="00A56050" w:rsidP="00A560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15247F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C9ED87F" w14:textId="77777777" w:rsidR="00A56050" w:rsidRDefault="00A56050" w:rsidP="00A5605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4E441DA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4E17EC8E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281935F" w14:textId="77777777" w:rsidR="00A56050" w:rsidRPr="00A56050" w:rsidRDefault="00A56050" w:rsidP="00A56050">
                  <w:pPr>
                    <w:jc w:val="center"/>
                  </w:pPr>
                  <w:r w:rsidRPr="00A56050">
                    <w:t>2.5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FF6C3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E674FB" w14:textId="77777777" w:rsidR="00A56050" w:rsidRDefault="00A56050" w:rsidP="00A56050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822B19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6033FEC" w14:textId="77777777" w:rsidR="00A56050" w:rsidRDefault="00A56050" w:rsidP="00A5605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B833C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6A61F9F" w14:textId="77777777" w:rsidR="00A56050" w:rsidRDefault="00A56050" w:rsidP="00A56050">
                  <w:pPr>
                    <w:jc w:val="center"/>
                  </w:pPr>
                  <w:r>
                    <w:t>1</w:t>
                  </w:r>
                </w:p>
              </w:tc>
            </w:tr>
            <w:tr w:rsidR="00A56050" w14:paraId="660C8C31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6DADC9B" w14:textId="77777777" w:rsidR="00A56050" w:rsidRPr="00A56050" w:rsidRDefault="00A56050" w:rsidP="00A56050">
                  <w:pPr>
                    <w:jc w:val="center"/>
                  </w:pPr>
                  <w:r w:rsidRPr="00A56050">
                    <w:t>3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54DD1B2" w14:textId="77777777" w:rsidR="00A56050" w:rsidRDefault="00A56050" w:rsidP="00A56050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57253A8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E00447F" w14:textId="77777777" w:rsidR="00A56050" w:rsidRDefault="00A56050" w:rsidP="00A56050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B50AEA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1481EF3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6D7F631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6B1AF2FD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A6B29AB" w14:textId="77777777" w:rsidR="00A56050" w:rsidRPr="00A56050" w:rsidRDefault="00A56050" w:rsidP="00A56050">
                  <w:pPr>
                    <w:jc w:val="center"/>
                  </w:pPr>
                  <w:r w:rsidRPr="00A56050">
                    <w:t>3.5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C2A2DE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92F09C0" w14:textId="77777777" w:rsidR="00A56050" w:rsidRDefault="00A56050" w:rsidP="00A56050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C95CBA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9B21198" w14:textId="77777777" w:rsidR="00A56050" w:rsidRDefault="00A56050" w:rsidP="00A5605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F59C4EA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1E436E6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00AA218E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3E8C129" w14:textId="77777777" w:rsidR="00A56050" w:rsidRPr="00A56050" w:rsidRDefault="00A56050" w:rsidP="00A56050">
                  <w:pPr>
                    <w:jc w:val="center"/>
                  </w:pPr>
                  <w:r w:rsidRPr="00A56050">
                    <w:t>4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346EF14" w14:textId="77777777" w:rsidR="00A56050" w:rsidRDefault="00A56050" w:rsidP="00A56050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4E9A0D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97898A7" w14:textId="77777777" w:rsidR="00A56050" w:rsidRDefault="00A56050" w:rsidP="00A560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284ED6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0952F44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642EDCF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4BDABB9D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9D5ED46" w14:textId="77777777" w:rsidR="00A56050" w:rsidRPr="00A56050" w:rsidRDefault="00A56050" w:rsidP="00A56050">
                  <w:pPr>
                    <w:jc w:val="center"/>
                  </w:pPr>
                  <w:r w:rsidRPr="00A56050">
                    <w:t>4.5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EFC621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34C9CAE" w14:textId="77777777" w:rsidR="00A56050" w:rsidRDefault="00A56050" w:rsidP="00A56050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D23B2E6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D930CC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D5E055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B0076CF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5851E0EC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15C5CC4" w14:textId="77777777" w:rsidR="00A56050" w:rsidRPr="00A56050" w:rsidRDefault="00A56050" w:rsidP="00A56050">
                  <w:pPr>
                    <w:jc w:val="center"/>
                  </w:pPr>
                  <w:r w:rsidRPr="00A56050">
                    <w:t>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F5F7FCD" w14:textId="77777777" w:rsidR="00A56050" w:rsidRDefault="00A56050" w:rsidP="00A56050">
                  <w:pPr>
                    <w:jc w:val="center"/>
                  </w:pPr>
                  <w:r>
                    <w:t>129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3DB6C8F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847ADED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0E837E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47B5C52E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35A3FE4" w14:textId="77777777" w:rsidR="00A56050" w:rsidRDefault="00A56050" w:rsidP="00A56050">
                  <w:pPr>
                    <w:jc w:val="center"/>
                  </w:pPr>
                </w:p>
              </w:tc>
            </w:tr>
          </w:tbl>
          <w:p w14:paraId="582EA86E" w14:textId="77777777" w:rsidR="00A56050" w:rsidRDefault="00A56050" w:rsidP="00A56050">
            <w:pPr>
              <w:jc w:val="center"/>
            </w:pPr>
          </w:p>
        </w:tc>
      </w:tr>
    </w:tbl>
    <w:p w14:paraId="59E127B1" w14:textId="77777777" w:rsidR="00DB1C08" w:rsidRDefault="00DB1C08" w:rsidP="002558C3">
      <w:pPr>
        <w:tabs>
          <w:tab w:val="left" w:pos="630"/>
          <w:tab w:val="left" w:pos="4140"/>
        </w:tabs>
      </w:pPr>
    </w:p>
    <w:p w14:paraId="2DBC8718" w14:textId="77777777" w:rsidR="00DB1C08" w:rsidRDefault="00DB1C08" w:rsidP="00DB1C08">
      <w:pPr>
        <w:tabs>
          <w:tab w:val="left" w:pos="630"/>
          <w:tab w:val="left" w:pos="4140"/>
        </w:tabs>
      </w:pPr>
      <w:r>
        <w:t xml:space="preserve">For Taylor series around x=0, we have: </w:t>
      </w:r>
      <w:r w:rsidRPr="00DB1C08">
        <w:rPr>
          <w:position w:val="-24"/>
        </w:rPr>
        <w:object w:dxaOrig="4760" w:dyaOrig="660" w14:anchorId="4D6B1B6D">
          <v:shape id="_x0000_i1064" type="#_x0000_t75" style="width:237.8pt;height:32.75pt" o:ole="">
            <v:imagedata r:id="rId84" o:title=""/>
          </v:shape>
          <o:OLEObject Type="Embed" ProgID="Equation.DSMT4" ShapeID="_x0000_i1064" DrawAspect="Content" ObjectID="_1676036001" r:id="rId85"/>
        </w:object>
      </w:r>
      <w:r>
        <w:t xml:space="preserve"> and forward difference equation of:</w:t>
      </w:r>
    </w:p>
    <w:p w14:paraId="34977CBC" w14:textId="77777777" w:rsidR="00DB1C08" w:rsidRDefault="00596CF5" w:rsidP="00596CF5">
      <w:pPr>
        <w:pStyle w:val="MTDisplayEquation"/>
      </w:pPr>
      <w:r w:rsidRPr="00596CF5">
        <w:rPr>
          <w:position w:val="-162"/>
        </w:rPr>
        <w:object w:dxaOrig="8760" w:dyaOrig="3500" w14:anchorId="210813DE">
          <v:shape id="_x0000_i1065" type="#_x0000_t75" style="width:438.05pt;height:174.05pt" o:ole="">
            <v:imagedata r:id="rId86" o:title=""/>
          </v:shape>
          <o:OLEObject Type="Embed" ProgID="Equation.DSMT4" ShapeID="_x0000_i1065" DrawAspect="Content" ObjectID="_1676036002" r:id="rId87"/>
        </w:object>
      </w:r>
      <w:r w:rsidR="00DB1C08">
        <w:t xml:space="preserve">  </w:t>
      </w:r>
    </w:p>
    <w:p w14:paraId="32990A0B" w14:textId="77777777" w:rsidR="00DB1C08" w:rsidRDefault="00787936" w:rsidP="002558C3">
      <w:pPr>
        <w:tabs>
          <w:tab w:val="left" w:pos="630"/>
          <w:tab w:val="left" w:pos="4140"/>
        </w:tabs>
      </w:pPr>
      <w:r>
        <w:t xml:space="preserve"> </w:t>
      </w:r>
      <w:r w:rsidR="00596CF5">
        <w:t>After continuing this type of substitution…</w:t>
      </w:r>
    </w:p>
    <w:p w14:paraId="3423285B" w14:textId="77777777" w:rsidR="00C80925" w:rsidRDefault="00C80925" w:rsidP="002558C3">
      <w:pPr>
        <w:tabs>
          <w:tab w:val="left" w:pos="630"/>
          <w:tab w:val="left" w:pos="4140"/>
        </w:tabs>
      </w:pPr>
    </w:p>
    <w:p w14:paraId="43CFF52A" w14:textId="77777777" w:rsidR="0045657A" w:rsidRDefault="0045657A" w:rsidP="00A56050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forward interpolation formula</w:t>
      </w:r>
    </w:p>
    <w:p w14:paraId="1BFD1863" w14:textId="77777777" w:rsidR="000E6394" w:rsidRDefault="0045657A" w:rsidP="0045657A">
      <w:pPr>
        <w:pStyle w:val="MTDisplayEquation"/>
      </w:pPr>
      <w:r w:rsidRPr="0045657A">
        <w:rPr>
          <w:position w:val="-24"/>
        </w:rPr>
        <w:object w:dxaOrig="6280" w:dyaOrig="660" w14:anchorId="4DEEFB5F">
          <v:shape id="_x0000_i1066" type="#_x0000_t75" style="width:314.4pt;height:32.75pt" o:ole="">
            <v:imagedata r:id="rId88" o:title=""/>
          </v:shape>
          <o:OLEObject Type="Embed" ProgID="Equation.DSMT4" ShapeID="_x0000_i1066" DrawAspect="Content" ObjectID="_1676036003" r:id="rId89"/>
        </w:object>
      </w:r>
      <w:r>
        <w:t xml:space="preserve"> </w:t>
      </w:r>
    </w:p>
    <w:p w14:paraId="579D566B" w14:textId="77777777" w:rsidR="000E6394" w:rsidRDefault="000E6394">
      <w:pPr>
        <w:spacing w:after="160" w:line="259" w:lineRule="auto"/>
        <w:jc w:val="left"/>
      </w:pPr>
      <w:r>
        <w:br w:type="page"/>
      </w:r>
    </w:p>
    <w:p w14:paraId="4A093983" w14:textId="77777777" w:rsidR="0045657A" w:rsidRDefault="0045657A" w:rsidP="0045657A">
      <w:pPr>
        <w:pStyle w:val="MTDisplayEquation"/>
      </w:pPr>
    </w:p>
    <w:p w14:paraId="5EF02CFB" w14:textId="77777777" w:rsidR="0045657A" w:rsidRDefault="0045657A" w:rsidP="0045657A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backward interpolation formula</w:t>
      </w:r>
    </w:p>
    <w:p w14:paraId="3EFA8395" w14:textId="77777777" w:rsidR="0045657A" w:rsidRDefault="0045657A" w:rsidP="0045657A">
      <w:r w:rsidRPr="0045657A">
        <w:rPr>
          <w:position w:val="-24"/>
        </w:rPr>
        <w:object w:dxaOrig="6280" w:dyaOrig="660" w14:anchorId="642E4F8A">
          <v:shape id="_x0000_i1067" type="#_x0000_t75" style="width:314.4pt;height:32.75pt" o:ole="">
            <v:imagedata r:id="rId90" o:title=""/>
          </v:shape>
          <o:OLEObject Type="Embed" ProgID="Equation.DSMT4" ShapeID="_x0000_i1067" DrawAspect="Content" ObjectID="_1676036004" r:id="rId91"/>
        </w:object>
      </w:r>
    </w:p>
    <w:p w14:paraId="2B96C246" w14:textId="77777777" w:rsidR="007012E3" w:rsidRDefault="007012E3" w:rsidP="0045657A"/>
    <w:p w14:paraId="51A7B46C" w14:textId="77777777" w:rsidR="0045657A" w:rsidRPr="0045657A" w:rsidRDefault="0045657A" w:rsidP="0045657A">
      <w:r>
        <w:t xml:space="preserve">If we rescale the </w:t>
      </w:r>
      <w:r>
        <w:rPr>
          <w:i/>
        </w:rPr>
        <w:t>x</w:t>
      </w:r>
      <w:r>
        <w:t xml:space="preserve"> variable such that </w:t>
      </w:r>
      <w:r>
        <w:rPr>
          <w:i/>
        </w:rPr>
        <w:t>h</w:t>
      </w:r>
      <w:r>
        <w:t>=1, we have:</w:t>
      </w:r>
    </w:p>
    <w:p w14:paraId="29C16788" w14:textId="77777777" w:rsidR="0045657A" w:rsidRDefault="0045657A" w:rsidP="0045657A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forward interpolation formula</w:t>
      </w:r>
    </w:p>
    <w:p w14:paraId="7BAD8D24" w14:textId="77777777" w:rsidR="0045657A" w:rsidRDefault="0045657A" w:rsidP="0045657A">
      <w:pPr>
        <w:pStyle w:val="MTDisplayEquation"/>
      </w:pPr>
      <w:r w:rsidRPr="0045657A">
        <w:rPr>
          <w:position w:val="-24"/>
        </w:rPr>
        <w:object w:dxaOrig="5980" w:dyaOrig="660" w14:anchorId="5FAE4DC7">
          <v:shape id="_x0000_i1068" type="#_x0000_t75" style="width:298.2pt;height:32.75pt" o:ole="">
            <v:imagedata r:id="rId92" o:title=""/>
          </v:shape>
          <o:OLEObject Type="Embed" ProgID="Equation.DSMT4" ShapeID="_x0000_i1068" DrawAspect="Content" ObjectID="_1676036005" r:id="rId93"/>
        </w:object>
      </w:r>
      <w:r>
        <w:t xml:space="preserve"> </w:t>
      </w:r>
    </w:p>
    <w:p w14:paraId="4C0C9BE2" w14:textId="77777777" w:rsidR="0045657A" w:rsidRDefault="0045657A" w:rsidP="0045657A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backward interpolation formula</w:t>
      </w:r>
    </w:p>
    <w:p w14:paraId="1AC5060B" w14:textId="77777777" w:rsidR="004E40D3" w:rsidRDefault="0045657A" w:rsidP="0045657A">
      <w:r w:rsidRPr="0045657A">
        <w:rPr>
          <w:position w:val="-24"/>
        </w:rPr>
        <w:object w:dxaOrig="5980" w:dyaOrig="660" w14:anchorId="3CEAB3AB">
          <v:shape id="_x0000_i1069" type="#_x0000_t75" style="width:298.2pt;height:32.75pt" o:ole="">
            <v:imagedata r:id="rId94" o:title=""/>
          </v:shape>
          <o:OLEObject Type="Embed" ProgID="Equation.DSMT4" ShapeID="_x0000_i1069" DrawAspect="Content" ObjectID="_1676036006" r:id="rId95"/>
        </w:object>
      </w:r>
    </w:p>
    <w:p w14:paraId="3EB09F08" w14:textId="77777777" w:rsidR="00320626" w:rsidRDefault="00320626" w:rsidP="0045657A"/>
    <w:p w14:paraId="0828F66A" w14:textId="51D0B8E1" w:rsidR="007012E3" w:rsidRDefault="007012E3" w:rsidP="0045657A">
      <w:r>
        <w:t xml:space="preserve">Note:  The </w:t>
      </w:r>
      <w:r>
        <w:rPr>
          <w:i/>
        </w:rPr>
        <w:t>x</w:t>
      </w:r>
      <w:r>
        <w:t xml:space="preserve"> axis in the difference table can be shifted so that any desired point corresponds to x=0</w:t>
      </w:r>
      <w:r w:rsidR="00554FDD">
        <w:t xml:space="preserve"> (i.e., where we developed the difference tables based on the Taylor expansion)</w:t>
      </w:r>
      <w:r>
        <w:t>.</w:t>
      </w:r>
    </w:p>
    <w:p w14:paraId="2681E3E0" w14:textId="77777777" w:rsidR="000E6394" w:rsidRPr="007012E3" w:rsidRDefault="000E6394" w:rsidP="0045657A"/>
    <w:p w14:paraId="600FD806" w14:textId="77777777" w:rsidR="00993397" w:rsidRDefault="00C66B29" w:rsidP="000E6394">
      <w:pPr>
        <w:pStyle w:val="Heading2"/>
        <w:rPr>
          <w:i w:val="0"/>
        </w:rPr>
      </w:pPr>
      <w:r>
        <w:t xml:space="preserve">4.4 </w:t>
      </w:r>
      <w:r w:rsidR="000E6394">
        <w:t>Unevenly spaced data: Lagrange Polynomials</w:t>
      </w:r>
    </w:p>
    <w:p w14:paraId="5ADF3B3D" w14:textId="77777777" w:rsidR="000E6394" w:rsidRDefault="000E6394" w:rsidP="000E6394">
      <w:r>
        <w:t xml:space="preserve">Consider a set of data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where the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are not evenly spaced and there are </w:t>
      </w:r>
      <w:r>
        <w:rPr>
          <w:i/>
        </w:rPr>
        <w:t>i</w:t>
      </w:r>
      <w:r>
        <w:t>=</w:t>
      </w:r>
      <w:r>
        <w:rPr>
          <w:i/>
        </w:rPr>
        <w:t>n</w:t>
      </w:r>
      <w:r>
        <w:rPr>
          <w:i/>
          <w:vertAlign w:val="subscript"/>
        </w:rPr>
        <w:t xml:space="preserve"> </w:t>
      </w:r>
      <w:r w:rsidRPr="000E6394">
        <w:t>data points.</w:t>
      </w:r>
      <w:r>
        <w:t xml:space="preserve">  We can define a polynomial of degree </w:t>
      </w:r>
      <w:r>
        <w:rPr>
          <w:i/>
        </w:rPr>
        <w:t>n</w:t>
      </w:r>
      <w:r>
        <w:t xml:space="preserve"> associated with each point </w:t>
      </w:r>
      <w:r>
        <w:rPr>
          <w:i/>
        </w:rPr>
        <w:t>x</w:t>
      </w:r>
      <w:r w:rsidR="00C80925">
        <w:rPr>
          <w:i/>
          <w:vertAlign w:val="subscript"/>
        </w:rPr>
        <w:t>j</w:t>
      </w:r>
      <w:r>
        <w:rPr>
          <w:i/>
        </w:rPr>
        <w:t xml:space="preserve"> </w:t>
      </w:r>
      <w:r>
        <w:t xml:space="preserve"> as:</w:t>
      </w:r>
    </w:p>
    <w:p w14:paraId="40F083ED" w14:textId="77777777" w:rsidR="000E6394" w:rsidRPr="00C80925" w:rsidRDefault="006167BA" w:rsidP="000E6394">
      <w:r w:rsidRPr="000E6394">
        <w:rPr>
          <w:position w:val="-16"/>
        </w:rPr>
        <w:object w:dxaOrig="6100" w:dyaOrig="440" w14:anchorId="12FB81F0">
          <v:shape id="_x0000_i1070" type="#_x0000_t75" style="width:305.2pt;height:21.8pt" o:ole="">
            <v:imagedata r:id="rId96" o:title=""/>
          </v:shape>
          <o:OLEObject Type="Embed" ProgID="Equation.DSMT4" ShapeID="_x0000_i1070" DrawAspect="Content" ObjectID="_1676036007" r:id="rId97"/>
        </w:object>
      </w:r>
      <w:r w:rsidR="000E6394">
        <w:t xml:space="preserve"> </w:t>
      </w:r>
      <w:r w:rsidR="00C80925">
        <w:t xml:space="preserve">(Note:  exclude </w:t>
      </w:r>
      <w:r w:rsidR="00C80925">
        <w:rPr>
          <w:i/>
        </w:rPr>
        <w:t>x</w:t>
      </w:r>
      <w:r w:rsidR="00C80925">
        <w:rPr>
          <w:i/>
          <w:vertAlign w:val="subscript"/>
        </w:rPr>
        <w:t>j</w:t>
      </w:r>
      <w:r w:rsidR="00C80925">
        <w:t xml:space="preserve"> term)</w:t>
      </w:r>
    </w:p>
    <w:p w14:paraId="66020319" w14:textId="77777777" w:rsidR="000E6394" w:rsidRDefault="000E6394" w:rsidP="000E6394">
      <w:r>
        <w:t>Where</w:t>
      </w:r>
      <w:r w:rsidR="006167BA">
        <w:t xml:space="preserve"> </w:t>
      </w:r>
      <w:r w:rsidR="006167BA">
        <w:rPr>
          <w:i/>
        </w:rPr>
        <w:t>A</w:t>
      </w:r>
      <w:r w:rsidR="006167BA">
        <w:rPr>
          <w:i/>
          <w:vertAlign w:val="subscript"/>
        </w:rPr>
        <w:t>j</w:t>
      </w:r>
      <w:r>
        <w:t xml:space="preserve"> is a constant.   Thus, </w:t>
      </w:r>
      <w:r w:rsidR="001E6AD6" w:rsidRPr="000E6394">
        <w:rPr>
          <w:position w:val="-46"/>
        </w:rPr>
        <w:object w:dxaOrig="2140" w:dyaOrig="859" w14:anchorId="55B48D5B">
          <v:shape id="_x0000_i1071" type="#_x0000_t75" style="width:105.7pt;height:42.2pt" o:ole="">
            <v:imagedata r:id="rId98" o:title=""/>
          </v:shape>
          <o:OLEObject Type="Embed" ProgID="Equation.DSMT4" ShapeID="_x0000_i1071" DrawAspect="Content" ObjectID="_1676036008" r:id="rId99"/>
        </w:object>
      </w:r>
      <w:r>
        <w:t xml:space="preserve"> </w:t>
      </w:r>
    </w:p>
    <w:p w14:paraId="763DB46A" w14:textId="77777777" w:rsidR="000E6394" w:rsidRDefault="000E6394" w:rsidP="000E6394">
      <w:r>
        <w:t xml:space="preserve">So, when </w:t>
      </w:r>
      <w:r>
        <w:rPr>
          <w:i/>
        </w:rPr>
        <w:t>x</w:t>
      </w:r>
      <w:r>
        <w:t xml:space="preserve"> is equal to any of the </w:t>
      </w:r>
      <w:r>
        <w:rPr>
          <w:i/>
        </w:rPr>
        <w:t>x</w:t>
      </w:r>
      <w:r w:rsidRPr="000E6394">
        <w:rPr>
          <w:i/>
          <w:vertAlign w:val="subscript"/>
        </w:rPr>
        <w:t>i</w:t>
      </w:r>
      <w:r>
        <w:t xml:space="preserve"> values, </w:t>
      </w:r>
      <w:r>
        <w:rPr>
          <w:i/>
        </w:rPr>
        <w:t>P</w:t>
      </w:r>
      <w:r w:rsidR="00C80925">
        <w:rPr>
          <w:i/>
          <w:vertAlign w:val="subscript"/>
        </w:rPr>
        <w:t>j</w:t>
      </w:r>
      <w:r>
        <w:t>=0</w:t>
      </w:r>
      <w:r w:rsidR="001E6AD6">
        <w:t xml:space="preserve">, but </w:t>
      </w:r>
      <w:r w:rsidR="001E6AD6">
        <w:rPr>
          <w:i/>
        </w:rPr>
        <w:t>P</w:t>
      </w:r>
      <w:r w:rsidR="00C80925">
        <w:rPr>
          <w:i/>
          <w:vertAlign w:val="subscript"/>
        </w:rPr>
        <w:t>j</w:t>
      </w:r>
      <w:r w:rsidR="001E6AD6">
        <w:t xml:space="preserve">≠0 when </w:t>
      </w:r>
      <w:r w:rsidR="001E6AD6">
        <w:rPr>
          <w:i/>
        </w:rPr>
        <w:t>x</w:t>
      </w:r>
      <w:r w:rsidR="001E6AD6">
        <w:t>=</w:t>
      </w:r>
      <w:r w:rsidR="001E6AD6">
        <w:rPr>
          <w:i/>
        </w:rPr>
        <w:t>x</w:t>
      </w:r>
      <w:r w:rsidR="001E6AD6" w:rsidRPr="001E6AD6">
        <w:rPr>
          <w:i/>
          <w:vertAlign w:val="subscript"/>
        </w:rPr>
        <w:t>j</w:t>
      </w:r>
      <w:r w:rsidR="001E6AD6">
        <w:t xml:space="preserve">.  </w:t>
      </w:r>
    </w:p>
    <w:p w14:paraId="383F3AA6" w14:textId="77777777" w:rsidR="001E6AD6" w:rsidRDefault="001E6AD6" w:rsidP="000E6394">
      <w:r>
        <w:t xml:space="preserve">Then, if one of the data points in the set of data is marked as </w:t>
      </w:r>
      <w:r>
        <w:rPr>
          <w:i/>
        </w:rPr>
        <w:t>x</w:t>
      </w:r>
      <w:r>
        <w:rPr>
          <w:i/>
          <w:vertAlign w:val="subscript"/>
        </w:rPr>
        <w:t>k</w:t>
      </w:r>
      <w:r>
        <w:t>:</w:t>
      </w:r>
      <w:r w:rsidRPr="001E6AD6">
        <w:t xml:space="preserve"> </w:t>
      </w:r>
      <w:r w:rsidRPr="001E6AD6">
        <w:rPr>
          <w:position w:val="-56"/>
        </w:rPr>
        <w:object w:dxaOrig="3060" w:dyaOrig="1240" w14:anchorId="0A9FCC9B">
          <v:shape id="_x0000_i1072" type="#_x0000_t75" style="width:152.75pt;height:62.3pt" o:ole="">
            <v:imagedata r:id="rId100" o:title=""/>
          </v:shape>
          <o:OLEObject Type="Embed" ProgID="Equation.DSMT4" ShapeID="_x0000_i1072" DrawAspect="Content" ObjectID="_1676036009" r:id="rId101"/>
        </w:object>
      </w:r>
    </w:p>
    <w:p w14:paraId="6CB9BAC2" w14:textId="77777777" w:rsidR="001E6AD6" w:rsidRDefault="001E6AD6" w:rsidP="001E6AD6">
      <w:r>
        <w:t xml:space="preserve">And we define </w:t>
      </w:r>
      <w:r>
        <w:rPr>
          <w:i/>
        </w:rPr>
        <w:t>A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>
        <w:t xml:space="preserve">as:  </w:t>
      </w:r>
      <w:r w:rsidRPr="001E6AD6">
        <w:rPr>
          <w:position w:val="-78"/>
        </w:rPr>
        <w:object w:dxaOrig="1700" w:dyaOrig="1160" w14:anchorId="2F79030B">
          <v:shape id="_x0000_i1073" type="#_x0000_t75" style="width:85.35pt;height:58.65pt" o:ole="">
            <v:imagedata r:id="rId102" o:title=""/>
          </v:shape>
          <o:OLEObject Type="Embed" ProgID="Equation.DSMT4" ShapeID="_x0000_i1073" DrawAspect="Content" ObjectID="_1676036010" r:id="rId103"/>
        </w:object>
      </w:r>
      <w:r>
        <w:t xml:space="preserve"> which means:  </w:t>
      </w:r>
      <w:r w:rsidRPr="001E6AD6">
        <w:rPr>
          <w:position w:val="-30"/>
        </w:rPr>
        <w:object w:dxaOrig="1820" w:dyaOrig="720" w14:anchorId="50768154">
          <v:shape id="_x0000_i1074" type="#_x0000_t75" style="width:90.4pt;height:36.1pt" o:ole="">
            <v:imagedata r:id="rId104" o:title=""/>
          </v:shape>
          <o:OLEObject Type="Embed" ProgID="Equation.DSMT4" ShapeID="_x0000_i1074" DrawAspect="Content" ObjectID="_1676036011" r:id="rId105"/>
        </w:object>
      </w:r>
    </w:p>
    <w:p w14:paraId="2C3E971E" w14:textId="77777777" w:rsidR="00713FD8" w:rsidRDefault="001E6AD6" w:rsidP="001E6AD6">
      <w:r>
        <w:t>The polynomial</w:t>
      </w:r>
      <w:r w:rsidR="006167BA">
        <w:t xml:space="preserve">s </w:t>
      </w:r>
      <w:r w:rsidR="006167BA">
        <w:rPr>
          <w:i/>
        </w:rPr>
        <w:t>P</w:t>
      </w:r>
      <w:r w:rsidR="00C80925">
        <w:rPr>
          <w:i/>
          <w:vertAlign w:val="subscript"/>
        </w:rPr>
        <w:t>j</w:t>
      </w:r>
      <w:r w:rsidR="006167BA">
        <w:t>(</w:t>
      </w:r>
      <w:r w:rsidR="006167BA">
        <w:rPr>
          <w:i/>
        </w:rPr>
        <w:t>x</w:t>
      </w:r>
      <w:r w:rsidR="006167BA">
        <w:t xml:space="preserve">) are defined such that each one passes through zero at each data point except for the one point </w:t>
      </w:r>
      <w:r w:rsidR="006167BA">
        <w:rPr>
          <w:i/>
        </w:rPr>
        <w:t>x</w:t>
      </w:r>
      <w:r w:rsidR="006167BA">
        <w:rPr>
          <w:i/>
          <w:vertAlign w:val="subscript"/>
        </w:rPr>
        <w:t>k</w:t>
      </w:r>
      <w:r w:rsidR="006167BA">
        <w:t xml:space="preserve"> and they are called </w:t>
      </w:r>
      <w:r w:rsidR="006167BA">
        <w:rPr>
          <w:i/>
        </w:rPr>
        <w:t>Lagrange polynomials</w:t>
      </w:r>
      <w:r w:rsidR="00713FD8">
        <w:rPr>
          <w:i/>
        </w:rPr>
        <w:t>.</w:t>
      </w:r>
      <w:r w:rsidR="00713FD8">
        <w:t xml:space="preserve">  We can form a linear combination of the </w:t>
      </w:r>
      <w:r w:rsidR="00713FD8">
        <w:rPr>
          <w:i/>
        </w:rPr>
        <w:t>P</w:t>
      </w:r>
      <w:r w:rsidR="00713FD8">
        <w:rPr>
          <w:i/>
          <w:vertAlign w:val="subscript"/>
        </w:rPr>
        <w:t>j</w:t>
      </w:r>
      <w:r w:rsidR="00713FD8">
        <w:t>(</w:t>
      </w:r>
      <w:r w:rsidR="00713FD8">
        <w:rPr>
          <w:i/>
        </w:rPr>
        <w:t>x</w:t>
      </w:r>
      <w:r w:rsidR="00713FD8">
        <w:t>):</w:t>
      </w:r>
    </w:p>
    <w:p w14:paraId="78383070" w14:textId="77777777" w:rsidR="00713FD8" w:rsidRPr="00713FD8" w:rsidRDefault="00C80925" w:rsidP="00713FD8">
      <w:pPr>
        <w:pStyle w:val="MTDisplayEquation"/>
      </w:pPr>
      <w:r w:rsidRPr="00713FD8">
        <w:rPr>
          <w:position w:val="-30"/>
        </w:rPr>
        <w:object w:dxaOrig="2360" w:dyaOrig="700" w14:anchorId="6D4C6687">
          <v:shape id="_x0000_i1075" type="#_x0000_t75" style="width:117.35pt;height:34.65pt" o:ole="">
            <v:imagedata r:id="rId106" o:title=""/>
          </v:shape>
          <o:OLEObject Type="Embed" ProgID="Equation.DSMT4" ShapeID="_x0000_i1075" DrawAspect="Content" ObjectID="_1676036012" r:id="rId107"/>
        </w:object>
      </w:r>
      <w:r w:rsidR="00713FD8">
        <w:t xml:space="preserve"> </w:t>
      </w:r>
    </w:p>
    <w:p w14:paraId="1EA73106" w14:textId="77777777" w:rsidR="000E6394" w:rsidRDefault="00713FD8" w:rsidP="000E6394">
      <w:r>
        <w:t xml:space="preserve">If we select one of the points (say </w:t>
      </w:r>
      <w:r>
        <w:rPr>
          <w:i/>
        </w:rPr>
        <w:t>x</w:t>
      </w:r>
      <w:r>
        <w:rPr>
          <w:i/>
          <w:vertAlign w:val="subscript"/>
        </w:rPr>
        <w:t>2</w:t>
      </w:r>
      <w:r>
        <w:t>) then:</w:t>
      </w:r>
      <w:r w:rsidRPr="00713FD8">
        <w:t xml:space="preserve"> </w:t>
      </w:r>
      <w:r w:rsidRPr="00713FD8">
        <w:rPr>
          <w:position w:val="-14"/>
        </w:rPr>
        <w:object w:dxaOrig="1579" w:dyaOrig="400" w14:anchorId="27064247">
          <v:shape id="_x0000_i1076" type="#_x0000_t75" style="width:79.05pt;height:20.85pt" o:ole="">
            <v:imagedata r:id="rId108" o:title=""/>
          </v:shape>
          <o:OLEObject Type="Embed" ProgID="Equation.DSMT4" ShapeID="_x0000_i1076" DrawAspect="Content" ObjectID="_1676036013" r:id="rId109"/>
        </w:object>
      </w:r>
    </w:p>
    <w:tbl>
      <w:tblPr>
        <w:tblStyle w:val="TableGrid"/>
        <w:tblpPr w:leftFromText="180" w:rightFromText="180" w:vertAnchor="text" w:horzAnchor="page" w:tblpX="5342" w:tblpY="62"/>
        <w:tblW w:w="2470" w:type="dxa"/>
        <w:tblLook w:val="04A0" w:firstRow="1" w:lastRow="0" w:firstColumn="1" w:lastColumn="0" w:noHBand="0" w:noVBand="1"/>
      </w:tblPr>
      <w:tblGrid>
        <w:gridCol w:w="621"/>
        <w:gridCol w:w="432"/>
        <w:gridCol w:w="586"/>
        <w:gridCol w:w="349"/>
        <w:gridCol w:w="482"/>
      </w:tblGrid>
      <w:tr w:rsidR="00713FD8" w14:paraId="5C1E8C1B" w14:textId="77777777" w:rsidTr="00713FD8">
        <w:tc>
          <w:tcPr>
            <w:tcW w:w="621" w:type="dxa"/>
          </w:tcPr>
          <w:p w14:paraId="0F10823B" w14:textId="77777777" w:rsidR="00713FD8" w:rsidRPr="004E40D3" w:rsidRDefault="00F95971" w:rsidP="00713FD8">
            <w:pPr>
              <w:jc w:val="center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432" w:type="dxa"/>
          </w:tcPr>
          <w:p w14:paraId="0760DD1D" w14:textId="77777777" w:rsidR="00713FD8" w:rsidRDefault="00713FD8" w:rsidP="00713FD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0F668C" w14:textId="77777777" w:rsidR="00713FD8" w:rsidRDefault="00713FD8" w:rsidP="00713FD8">
            <w:pPr>
              <w:jc w:val="center"/>
            </w:pPr>
            <w:r>
              <w:t>1</w:t>
            </w:r>
          </w:p>
        </w:tc>
        <w:tc>
          <w:tcPr>
            <w:tcW w:w="349" w:type="dxa"/>
          </w:tcPr>
          <w:p w14:paraId="2BDDC780" w14:textId="77777777" w:rsidR="00713FD8" w:rsidRDefault="00713FD8" w:rsidP="00713FD8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763B4DA4" w14:textId="77777777" w:rsidR="00713FD8" w:rsidRDefault="00713FD8" w:rsidP="00713FD8">
            <w:pPr>
              <w:jc w:val="center"/>
            </w:pPr>
            <w:r>
              <w:t>3</w:t>
            </w:r>
          </w:p>
        </w:tc>
      </w:tr>
      <w:tr w:rsidR="00713FD8" w14:paraId="3E2B0C33" w14:textId="77777777" w:rsidTr="00713FD8">
        <w:tc>
          <w:tcPr>
            <w:tcW w:w="621" w:type="dxa"/>
          </w:tcPr>
          <w:p w14:paraId="1AF1C7A5" w14:textId="77777777" w:rsidR="00713FD8" w:rsidRPr="004E40D3" w:rsidRDefault="00713FD8" w:rsidP="00713FD8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 w:rsidRPr="00713FD8">
              <w:rPr>
                <w:i/>
                <w:vertAlign w:val="subscript"/>
              </w:rPr>
              <w:t>i</w:t>
            </w:r>
          </w:p>
        </w:tc>
        <w:tc>
          <w:tcPr>
            <w:tcW w:w="432" w:type="dxa"/>
          </w:tcPr>
          <w:p w14:paraId="4884C4A1" w14:textId="77777777" w:rsidR="00713FD8" w:rsidRDefault="00713FD8" w:rsidP="00713FD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8783D77" w14:textId="77777777" w:rsidR="00713FD8" w:rsidRDefault="00713FD8" w:rsidP="00713FD8">
            <w:pPr>
              <w:jc w:val="center"/>
            </w:pPr>
            <w:r>
              <w:t>2</w:t>
            </w:r>
          </w:p>
        </w:tc>
        <w:tc>
          <w:tcPr>
            <w:tcW w:w="349" w:type="dxa"/>
          </w:tcPr>
          <w:p w14:paraId="27DAC411" w14:textId="77777777" w:rsidR="00713FD8" w:rsidRDefault="00713FD8" w:rsidP="00713FD8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0EA07EBF" w14:textId="77777777" w:rsidR="00713FD8" w:rsidRDefault="00713FD8" w:rsidP="00713FD8">
            <w:pPr>
              <w:jc w:val="center"/>
            </w:pPr>
            <w:r>
              <w:t>8</w:t>
            </w:r>
          </w:p>
        </w:tc>
      </w:tr>
      <w:tr w:rsidR="00713FD8" w14:paraId="085A2BBA" w14:textId="77777777" w:rsidTr="00713FD8">
        <w:tc>
          <w:tcPr>
            <w:tcW w:w="621" w:type="dxa"/>
          </w:tcPr>
          <w:p w14:paraId="147FDDD1" w14:textId="77777777" w:rsidR="00713FD8" w:rsidRDefault="00713FD8" w:rsidP="00713FD8">
            <w:pPr>
              <w:jc w:val="center"/>
            </w:pPr>
            <w:r w:rsidRPr="004E40D3">
              <w:rPr>
                <w:i/>
              </w:rPr>
              <w:t>f</w:t>
            </w:r>
            <w:r>
              <w:t>(</w:t>
            </w:r>
            <w:r w:rsidRPr="004E40D3"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432" w:type="dxa"/>
          </w:tcPr>
          <w:p w14:paraId="086D53E0" w14:textId="77777777" w:rsidR="00713FD8" w:rsidRDefault="00713FD8" w:rsidP="00713FD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5376DA6" w14:textId="77777777" w:rsidR="00713FD8" w:rsidRDefault="00713FD8" w:rsidP="00713FD8">
            <w:pPr>
              <w:jc w:val="center"/>
            </w:pPr>
            <w:r>
              <w:t>3</w:t>
            </w:r>
          </w:p>
        </w:tc>
        <w:tc>
          <w:tcPr>
            <w:tcW w:w="349" w:type="dxa"/>
          </w:tcPr>
          <w:p w14:paraId="1A7658C4" w14:textId="77777777" w:rsidR="00713FD8" w:rsidRDefault="00713FD8" w:rsidP="00713FD8">
            <w:pPr>
              <w:jc w:val="center"/>
            </w:pPr>
            <w:r>
              <w:t>7</w:t>
            </w:r>
          </w:p>
        </w:tc>
        <w:tc>
          <w:tcPr>
            <w:tcW w:w="482" w:type="dxa"/>
          </w:tcPr>
          <w:p w14:paraId="49381A6A" w14:textId="77777777" w:rsidR="00713FD8" w:rsidRDefault="00713FD8" w:rsidP="00713FD8">
            <w:pPr>
              <w:jc w:val="center"/>
            </w:pPr>
            <w:r>
              <w:t>11</w:t>
            </w:r>
          </w:p>
        </w:tc>
      </w:tr>
    </w:tbl>
    <w:p w14:paraId="064C4289" w14:textId="77777777" w:rsidR="00713FD8" w:rsidRDefault="00713FD8" w:rsidP="000E6394">
      <w:r>
        <w:rPr>
          <w:i/>
        </w:rPr>
        <w:t>Example</w:t>
      </w:r>
      <w:r>
        <w:t>:  consider the following set of data</w:t>
      </w:r>
    </w:p>
    <w:p w14:paraId="36A12B95" w14:textId="77777777" w:rsidR="00F95971" w:rsidRDefault="00F95971" w:rsidP="000E6394">
      <w:r>
        <w:t xml:space="preserve"> We wish to interpolate f</w:t>
      </w:r>
      <w:r w:rsidR="00713FD8">
        <w:t>o</w:t>
      </w:r>
      <w:r>
        <w:t>r</w:t>
      </w:r>
      <w:r w:rsidR="00713FD8">
        <w:t xml:space="preserve"> </w:t>
      </w:r>
      <w:r w:rsidR="00713FD8">
        <w:rPr>
          <w:i/>
        </w:rPr>
        <w:t>f</w:t>
      </w:r>
      <w:r w:rsidR="00713FD8">
        <w:t>(7)</w:t>
      </w:r>
      <w:r>
        <w:t>, then:</w:t>
      </w:r>
    </w:p>
    <w:p w14:paraId="6011B43D" w14:textId="77777777" w:rsidR="00F95971" w:rsidRDefault="00F95971" w:rsidP="000E6394"/>
    <w:p w14:paraId="223C8272" w14:textId="77777777" w:rsidR="00825B83" w:rsidRDefault="00825B83" w:rsidP="00F95971">
      <w:pPr>
        <w:pStyle w:val="MTDisplayEquation"/>
      </w:pPr>
    </w:p>
    <w:p w14:paraId="066513AD" w14:textId="77777777" w:rsidR="00825B83" w:rsidRDefault="00825B83" w:rsidP="00F95971">
      <w:pPr>
        <w:pStyle w:val="MTDisplayEquation"/>
      </w:pPr>
    </w:p>
    <w:p w14:paraId="6EB09987" w14:textId="77777777" w:rsidR="00825B83" w:rsidRDefault="00825B83" w:rsidP="00F95971">
      <w:pPr>
        <w:pStyle w:val="MTDisplayEquation"/>
      </w:pPr>
    </w:p>
    <w:p w14:paraId="07FECD67" w14:textId="77777777" w:rsidR="00825B83" w:rsidRDefault="00825B83" w:rsidP="00825B83"/>
    <w:p w14:paraId="551A978C" w14:textId="77777777" w:rsidR="00825B83" w:rsidRDefault="00825B83" w:rsidP="00825B83"/>
    <w:p w14:paraId="7834B95C" w14:textId="77777777" w:rsidR="00825B83" w:rsidRDefault="00825B83" w:rsidP="00825B83"/>
    <w:p w14:paraId="19B80705" w14:textId="77777777" w:rsidR="00825B83" w:rsidRDefault="00825B83" w:rsidP="00825B83"/>
    <w:p w14:paraId="43F20363" w14:textId="77777777" w:rsidR="00825B83" w:rsidRDefault="00825B83" w:rsidP="00825B83"/>
    <w:p w14:paraId="3678CC20" w14:textId="77777777" w:rsidR="00F95971" w:rsidRDefault="00114BEA" w:rsidP="00F95971">
      <w:pPr>
        <w:pStyle w:val="MTDisplayEqu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2973BD" wp14:editId="6F49DA3F">
            <wp:simplePos x="0" y="0"/>
            <wp:positionH relativeFrom="column">
              <wp:posOffset>2902068</wp:posOffset>
            </wp:positionH>
            <wp:positionV relativeFrom="paragraph">
              <wp:posOffset>613893</wp:posOffset>
            </wp:positionV>
            <wp:extent cx="3161778" cy="2062460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43" cy="206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CA6" w:rsidRPr="00636CA6">
        <w:rPr>
          <w:position w:val="-224"/>
        </w:rPr>
        <w:object w:dxaOrig="9300" w:dyaOrig="5020" w14:anchorId="7F4692C0">
          <v:shape id="_x0000_i1077" type="#_x0000_t75" style="width:464.95pt;height:250.9pt" o:ole="">
            <v:imagedata r:id="rId111" o:title=""/>
          </v:shape>
          <o:OLEObject Type="Embed" ProgID="Equation.DSMT4" ShapeID="_x0000_i1077" DrawAspect="Content" ObjectID="_1676036014" r:id="rId112"/>
        </w:object>
      </w:r>
      <w:r w:rsidR="00F95971">
        <w:t xml:space="preserve"> </w:t>
      </w:r>
    </w:p>
    <w:p w14:paraId="3BEC15FF" w14:textId="77777777" w:rsidR="005626D0" w:rsidRDefault="005626D0" w:rsidP="00814954"/>
    <w:p w14:paraId="34A818DB" w14:textId="14B29DF1" w:rsidR="00504CF6" w:rsidRDefault="005626D0" w:rsidP="00504CF6">
      <w:pPr>
        <w:pStyle w:val="Heading2"/>
      </w:pPr>
      <w:r>
        <w:t>4.</w:t>
      </w:r>
      <w:r w:rsidR="00C66B29">
        <w:t xml:space="preserve">6 </w:t>
      </w:r>
      <w:r w:rsidR="00504CF6">
        <w:t>Interpolation with Cubic Spline Function</w:t>
      </w:r>
    </w:p>
    <w:p w14:paraId="18473A14" w14:textId="27461BC6" w:rsidR="00504CF6" w:rsidRDefault="00504CF6" w:rsidP="00504CF6">
      <w:r>
        <w:t xml:space="preserve">Given a set of points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(i=0, 1, 3,…,n) which are not generally evenly spaced, and the corresponding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), consider two adjacent points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and </w:t>
      </w:r>
      <w:r>
        <w:rPr>
          <w:i/>
        </w:rPr>
        <w:t>x</w:t>
      </w:r>
      <w:r>
        <w:rPr>
          <w:i/>
          <w:vertAlign w:val="subscript"/>
        </w:rPr>
        <w:t>i</w:t>
      </w:r>
      <w:r w:rsidRPr="00504CF6">
        <w:rPr>
          <w:vertAlign w:val="subscript"/>
        </w:rPr>
        <w:t>+1</w:t>
      </w:r>
      <w:r>
        <w:t>.  We wish to fit a cubic</w:t>
      </w:r>
      <w:r w:rsidR="00814954">
        <w:t xml:space="preserve"> </w:t>
      </w:r>
      <w:r w:rsidR="00814954">
        <w:rPr>
          <w:i/>
          <w:iCs/>
        </w:rPr>
        <w:t>F</w:t>
      </w:r>
      <w:r w:rsidR="00814954">
        <w:rPr>
          <w:i/>
          <w:iCs/>
          <w:vertAlign w:val="subscript"/>
        </w:rPr>
        <w:t>i</w:t>
      </w:r>
      <w:r w:rsidR="00814954">
        <w:t>(</w:t>
      </w:r>
      <w:r w:rsidR="00814954">
        <w:rPr>
          <w:i/>
          <w:iCs/>
        </w:rPr>
        <w:t>x</w:t>
      </w:r>
      <w:r w:rsidR="00814954">
        <w:t>)</w:t>
      </w:r>
      <w:r>
        <w:t xml:space="preserve"> to these two points and use it as an interpolating function between them.  </w:t>
      </w:r>
    </w:p>
    <w:p w14:paraId="7F8BD812" w14:textId="77777777" w:rsidR="00504CF6" w:rsidRDefault="00FE5CFC" w:rsidP="00504CF6">
      <w:pPr>
        <w:pStyle w:val="MTDisplayEquation"/>
      </w:pPr>
      <w:r w:rsidRPr="00504CF6">
        <w:rPr>
          <w:position w:val="-14"/>
        </w:rPr>
        <w:object w:dxaOrig="4800" w:dyaOrig="440" w14:anchorId="5178D74B">
          <v:shape id="_x0000_i1078" type="#_x0000_t75" style="width:239.5pt;height:21.8pt" o:ole="">
            <v:imagedata r:id="rId113" o:title=""/>
          </v:shape>
          <o:OLEObject Type="Embed" ProgID="Equation.DSMT4" ShapeID="_x0000_i1078" DrawAspect="Content" ObjectID="_1676036015" r:id="rId114"/>
        </w:object>
      </w:r>
      <w:r w:rsidR="00504CF6">
        <w:t xml:space="preserve"> </w:t>
      </w:r>
      <w:r>
        <w:t xml:space="preserve">for </w:t>
      </w:r>
      <w:r w:rsidRPr="000D48E7">
        <w:rPr>
          <w:position w:val="-14"/>
        </w:rPr>
        <w:object w:dxaOrig="1359" w:dyaOrig="400" w14:anchorId="23E848B7">
          <v:shape id="_x0000_i1079" type="#_x0000_t75" style="width:68.1pt;height:20.85pt" o:ole="">
            <v:imagedata r:id="rId115" o:title=""/>
          </v:shape>
          <o:OLEObject Type="Embed" ProgID="Equation.DSMT4" ShapeID="_x0000_i1079" DrawAspect="Content" ObjectID="_1676036016" r:id="rId116"/>
        </w:object>
      </w:r>
    </w:p>
    <w:p w14:paraId="32ED1D55" w14:textId="77777777" w:rsidR="00504CF6" w:rsidRDefault="00504CF6" w:rsidP="00504CF6">
      <w:r>
        <w:t xml:space="preserve">We have four unknowns and two end conditions: 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)=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and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>)=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>)</w:t>
      </w:r>
    </w:p>
    <w:p w14:paraId="4D8B03D8" w14:textId="77777777" w:rsidR="00504CF6" w:rsidRDefault="00504CF6" w:rsidP="00504CF6">
      <w:r>
        <w:t xml:space="preserve">The next step is to also match the first and second derivatives of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t>)</w:t>
      </w:r>
      <w:r w:rsidR="00AD151C">
        <w:t xml:space="preserve"> to those of the cubic </w:t>
      </w:r>
      <w:r w:rsidR="00AD151C">
        <w:rPr>
          <w:i/>
        </w:rPr>
        <w:t>F</w:t>
      </w:r>
      <w:r w:rsidR="00AD151C">
        <w:rPr>
          <w:i/>
          <w:vertAlign w:val="subscript"/>
        </w:rPr>
        <w:t>i-1</w:t>
      </w:r>
      <w:r w:rsidR="00AD151C">
        <w:t>(</w:t>
      </w:r>
      <w:r w:rsidR="00AD151C">
        <w:rPr>
          <w:i/>
        </w:rPr>
        <w:t>x</w:t>
      </w:r>
      <w:r w:rsidR="00AD151C">
        <w:t>) in the adjacent interval (</w:t>
      </w:r>
      <w:r w:rsidR="00AD151C">
        <w:rPr>
          <w:i/>
        </w:rPr>
        <w:t>x</w:t>
      </w:r>
      <w:r w:rsidR="00AD151C">
        <w:rPr>
          <w:i/>
          <w:vertAlign w:val="subscript"/>
        </w:rPr>
        <w:t>i</w:t>
      </w:r>
      <w:r w:rsidR="00AD151C">
        <w:rPr>
          <w:vertAlign w:val="subscript"/>
        </w:rPr>
        <w:t>-</w:t>
      </w:r>
      <w:r w:rsidR="00AD151C">
        <w:rPr>
          <w:i/>
          <w:vertAlign w:val="subscript"/>
        </w:rPr>
        <w:t>1</w:t>
      </w:r>
      <w:r w:rsidR="00AD151C">
        <w:t>≤</w:t>
      </w:r>
      <w:r w:rsidR="00AD151C">
        <w:rPr>
          <w:i/>
        </w:rPr>
        <w:t>x</w:t>
      </w:r>
      <w:r w:rsidR="00AD151C">
        <w:t>≤</w:t>
      </w:r>
      <w:r w:rsidR="00AD151C">
        <w:rPr>
          <w:i/>
        </w:rPr>
        <w:t>x</w:t>
      </w:r>
      <w:r w:rsidR="00AD151C">
        <w:rPr>
          <w:i/>
          <w:vertAlign w:val="subscript"/>
        </w:rPr>
        <w:t>i</w:t>
      </w:r>
      <w:r w:rsidR="00AD151C">
        <w:t>).  Carrying out this procedure for (</w:t>
      </w:r>
      <w:r w:rsidR="00AD151C">
        <w:rPr>
          <w:i/>
        </w:rPr>
        <w:t>x</w:t>
      </w:r>
      <w:r w:rsidR="00AD151C">
        <w:rPr>
          <w:i/>
          <w:vertAlign w:val="subscript"/>
        </w:rPr>
        <w:t>0</w:t>
      </w:r>
      <w:r w:rsidR="00AD151C">
        <w:t>≤</w:t>
      </w:r>
      <w:r w:rsidR="00AD151C">
        <w:rPr>
          <w:i/>
        </w:rPr>
        <w:t>x</w:t>
      </w:r>
      <w:r w:rsidR="00AD151C">
        <w:t>≤</w:t>
      </w:r>
      <w:r w:rsidR="00AD151C">
        <w:rPr>
          <w:i/>
        </w:rPr>
        <w:t>x</w:t>
      </w:r>
      <w:r w:rsidR="00AD151C">
        <w:rPr>
          <w:i/>
          <w:vertAlign w:val="subscript"/>
        </w:rPr>
        <w:t>n</w:t>
      </w:r>
      <w:r w:rsidR="00AD151C">
        <w:t xml:space="preserve">) with special treatment of the end points, an approximating function for the region will be constructed consisting of the set of cubics               </w:t>
      </w:r>
      <w:r w:rsidR="00AD151C">
        <w:rPr>
          <w:i/>
        </w:rPr>
        <w:t>F</w:t>
      </w:r>
      <w:r w:rsidR="00AD151C">
        <w:rPr>
          <w:i/>
          <w:vertAlign w:val="subscript"/>
        </w:rPr>
        <w:t>i</w:t>
      </w:r>
      <w:r w:rsidR="00AD151C">
        <w:t>(</w:t>
      </w:r>
      <w:r w:rsidR="00AD151C">
        <w:rPr>
          <w:i/>
        </w:rPr>
        <w:t>x</w:t>
      </w:r>
      <w:r w:rsidR="00AD151C">
        <w:t>) (</w:t>
      </w:r>
      <w:r w:rsidR="00AD151C">
        <w:rPr>
          <w:i/>
        </w:rPr>
        <w:t>i</w:t>
      </w:r>
      <w:r w:rsidR="00AD151C">
        <w:t xml:space="preserve">=0,1,…n-1).  This function is denoted </w:t>
      </w:r>
      <w:r w:rsidR="00AD151C">
        <w:rPr>
          <w:i/>
        </w:rPr>
        <w:t>g</w:t>
      </w:r>
      <w:r w:rsidR="00AD151C">
        <w:t>(</w:t>
      </w:r>
      <w:r w:rsidR="00AD151C">
        <w:rPr>
          <w:i/>
        </w:rPr>
        <w:t>x</w:t>
      </w:r>
      <w:r w:rsidR="00AD151C">
        <w:t>) and called a cubic spline.</w:t>
      </w:r>
    </w:p>
    <w:p w14:paraId="691F579F" w14:textId="77777777" w:rsidR="00AD151C" w:rsidRDefault="00AD151C" w:rsidP="00504CF6"/>
    <w:p w14:paraId="72716D03" w14:textId="47A442F0" w:rsidR="00EA2FE2" w:rsidRDefault="00AD151C" w:rsidP="007976E9">
      <w:pPr>
        <w:tabs>
          <w:tab w:val="left" w:pos="5220"/>
        </w:tabs>
      </w:pPr>
      <w:r>
        <w:t xml:space="preserve">To construct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</w:t>
      </w:r>
      <w:r w:rsidR="00920E3F">
        <w:t>, it is convenient to note that</w:t>
      </w:r>
      <w:r w:rsidR="00814954">
        <w:t>,</w:t>
      </w:r>
      <w:r w:rsidR="00920E3F">
        <w:t xml:space="preserve"> due to the matching of second derivatives of the cubics at each point </w:t>
      </w:r>
      <w:r w:rsidR="00920E3F">
        <w:rPr>
          <w:i/>
        </w:rPr>
        <w:t>x</w:t>
      </w:r>
      <w:r w:rsidR="00920E3F">
        <w:rPr>
          <w:i/>
          <w:vertAlign w:val="subscript"/>
        </w:rPr>
        <w:t>i</w:t>
      </w:r>
      <w:r w:rsidR="00920E3F">
        <w:t xml:space="preserve">, the second derivative of </w:t>
      </w:r>
      <w:r w:rsidR="00920E3F">
        <w:rPr>
          <w:i/>
        </w:rPr>
        <w:t>g</w:t>
      </w:r>
      <w:r w:rsidR="00920E3F">
        <w:t>(</w:t>
      </w:r>
      <w:r w:rsidR="00920E3F">
        <w:rPr>
          <w:i/>
        </w:rPr>
        <w:t>x</w:t>
      </w:r>
      <w:r w:rsidR="00920E3F">
        <w:t xml:space="preserve">) is continuous over the entire region </w:t>
      </w:r>
      <w:r w:rsidR="00920E3F">
        <w:rPr>
          <w:i/>
        </w:rPr>
        <w:t>x</w:t>
      </w:r>
      <w:r w:rsidR="00920E3F">
        <w:rPr>
          <w:i/>
          <w:vertAlign w:val="subscript"/>
        </w:rPr>
        <w:t>0</w:t>
      </w:r>
      <w:r w:rsidR="00920E3F">
        <w:t>≤</w:t>
      </w:r>
      <w:r w:rsidR="00920E3F">
        <w:rPr>
          <w:i/>
        </w:rPr>
        <w:t>x</w:t>
      </w:r>
      <w:r w:rsidR="00920E3F">
        <w:t>≤</w:t>
      </w:r>
      <w:r w:rsidR="00920E3F">
        <w:rPr>
          <w:i/>
        </w:rPr>
        <w:t>x</w:t>
      </w:r>
      <w:r w:rsidR="00920E3F">
        <w:rPr>
          <w:i/>
          <w:vertAlign w:val="subscript"/>
        </w:rPr>
        <w:t>n</w:t>
      </w:r>
      <w:r w:rsidR="00920E3F">
        <w:t>.  Note that since we are dealing with a cubic, the second derivative is a straight line over each interval.</w:t>
      </w:r>
      <w:r w:rsidR="00EA2FE2">
        <w:t xml:space="preserve">  At any point </w:t>
      </w:r>
      <w:r w:rsidR="00EA2FE2">
        <w:rPr>
          <w:i/>
        </w:rPr>
        <w:t>x</w:t>
      </w:r>
      <w:r w:rsidR="00EA2FE2">
        <w:t xml:space="preserve"> in the interval </w:t>
      </w:r>
      <w:r w:rsidR="00EA2FE2">
        <w:rPr>
          <w:i/>
        </w:rPr>
        <w:t>x</w:t>
      </w:r>
      <w:r w:rsidR="00EA2FE2">
        <w:rPr>
          <w:i/>
          <w:vertAlign w:val="subscript"/>
        </w:rPr>
        <w:t>i</w:t>
      </w:r>
      <w:r w:rsidR="00EA2FE2">
        <w:t>≤</w:t>
      </w:r>
      <w:r w:rsidR="00EA2FE2">
        <w:rPr>
          <w:i/>
        </w:rPr>
        <w:t>x</w:t>
      </w:r>
      <w:r w:rsidR="00EA2FE2">
        <w:t>≤</w:t>
      </w:r>
      <w:r w:rsidR="00EA2FE2">
        <w:rPr>
          <w:i/>
        </w:rPr>
        <w:t>x</w:t>
      </w:r>
      <w:r w:rsidR="00EA2FE2">
        <w:rPr>
          <w:i/>
          <w:vertAlign w:val="subscript"/>
        </w:rPr>
        <w:t>i+1</w:t>
      </w:r>
      <w:r w:rsidR="00EA2FE2">
        <w:t>:</w:t>
      </w:r>
      <w:r w:rsidR="007976E9">
        <w:tab/>
        <w:t>And for interval</w:t>
      </w:r>
      <w:r w:rsidR="007976E9" w:rsidRPr="007976E9">
        <w:rPr>
          <w:i/>
        </w:rPr>
        <w:t xml:space="preserve"> </w:t>
      </w:r>
      <w:r w:rsidR="007976E9">
        <w:rPr>
          <w:i/>
        </w:rPr>
        <w:t>x</w:t>
      </w:r>
      <w:r w:rsidR="007976E9">
        <w:rPr>
          <w:i/>
          <w:vertAlign w:val="subscript"/>
        </w:rPr>
        <w:t>i-1</w:t>
      </w:r>
      <w:r w:rsidR="007976E9">
        <w:t>≤</w:t>
      </w:r>
      <w:r w:rsidR="007976E9">
        <w:rPr>
          <w:i/>
        </w:rPr>
        <w:t>x</w:t>
      </w:r>
      <w:r w:rsidR="007976E9">
        <w:t>≤</w:t>
      </w:r>
      <w:r w:rsidR="007976E9">
        <w:rPr>
          <w:i/>
        </w:rPr>
        <w:t>x</w:t>
      </w:r>
      <w:r w:rsidR="007976E9">
        <w:rPr>
          <w:i/>
          <w:vertAlign w:val="subscript"/>
        </w:rPr>
        <w:t>i</w:t>
      </w:r>
      <w:r w:rsidR="007976E9">
        <w:t>:</w:t>
      </w:r>
    </w:p>
    <w:p w14:paraId="04700EC5" w14:textId="77777777" w:rsidR="007976E9" w:rsidRPr="007976E9" w:rsidRDefault="00EA2FE2" w:rsidP="007976E9">
      <w:pPr>
        <w:pStyle w:val="MTDisplayEquation"/>
      </w:pPr>
      <w:r w:rsidRPr="00EA2FE2">
        <w:rPr>
          <w:position w:val="-30"/>
        </w:rPr>
        <w:object w:dxaOrig="4380" w:dyaOrig="680" w14:anchorId="213A609C">
          <v:shape id="_x0000_i1080" type="#_x0000_t75" style="width:218.9pt;height:34.65pt" o:ole="">
            <v:imagedata r:id="rId117" o:title=""/>
          </v:shape>
          <o:OLEObject Type="Embed" ProgID="Equation.DSMT4" ShapeID="_x0000_i1080" DrawAspect="Content" ObjectID="_1676036017" r:id="rId118"/>
        </w:object>
      </w:r>
      <w:r>
        <w:t xml:space="preserve"> </w:t>
      </w:r>
      <w:r w:rsidR="007976E9">
        <w:t xml:space="preserve">             </w:t>
      </w:r>
      <w:r w:rsidR="007976E9" w:rsidRPr="00EA2FE2">
        <w:rPr>
          <w:position w:val="-30"/>
        </w:rPr>
        <w:object w:dxaOrig="4520" w:dyaOrig="680" w14:anchorId="57990920">
          <v:shape id="_x0000_i1081" type="#_x0000_t75" style="width:225.2pt;height:34.65pt" o:ole="">
            <v:imagedata r:id="rId119" o:title=""/>
          </v:shape>
          <o:OLEObject Type="Embed" ProgID="Equation.DSMT4" ShapeID="_x0000_i1081" DrawAspect="Content" ObjectID="_1676036018" r:id="rId120"/>
        </w:object>
      </w:r>
    </w:p>
    <w:p w14:paraId="59F346A6" w14:textId="77777777" w:rsidR="00EA2FE2" w:rsidRDefault="00EA2FE2" w:rsidP="00EA2FE2">
      <w:pPr>
        <w:pStyle w:val="MTDisplayEquation"/>
      </w:pPr>
      <w:r>
        <w:t>Integrating twice with Δ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=(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>-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</w:t>
      </w:r>
      <w:r w:rsidR="007976E9">
        <w:t>and Δ</w:t>
      </w:r>
      <w:r w:rsidR="007976E9">
        <w:rPr>
          <w:i/>
        </w:rPr>
        <w:t>x</w:t>
      </w:r>
      <w:r w:rsidR="007976E9">
        <w:rPr>
          <w:i/>
          <w:vertAlign w:val="subscript"/>
        </w:rPr>
        <w:t>i-1</w:t>
      </w:r>
      <w:r w:rsidR="007976E9">
        <w:t>=(</w:t>
      </w:r>
      <w:r w:rsidR="007976E9">
        <w:rPr>
          <w:i/>
        </w:rPr>
        <w:t>x</w:t>
      </w:r>
      <w:r w:rsidR="007976E9">
        <w:rPr>
          <w:i/>
          <w:vertAlign w:val="subscript"/>
        </w:rPr>
        <w:t>i</w:t>
      </w:r>
      <w:r w:rsidR="007976E9">
        <w:t>-</w:t>
      </w:r>
      <w:r w:rsidR="007976E9">
        <w:rPr>
          <w:i/>
        </w:rPr>
        <w:t>x</w:t>
      </w:r>
      <w:r w:rsidR="007976E9">
        <w:rPr>
          <w:i/>
          <w:vertAlign w:val="subscript"/>
        </w:rPr>
        <w:t>i-1</w:t>
      </w:r>
      <w:r w:rsidR="007976E9">
        <w:t xml:space="preserve">) </w:t>
      </w:r>
      <w:r>
        <w:t>gives :</w:t>
      </w:r>
    </w:p>
    <w:p w14:paraId="64EA3927" w14:textId="77777777" w:rsidR="00EA2FE2" w:rsidRDefault="007976E9" w:rsidP="00EA2FE2">
      <w:r w:rsidRPr="007976E9">
        <w:rPr>
          <w:position w:val="-114"/>
        </w:rPr>
        <w:object w:dxaOrig="4860" w:dyaOrig="2500" w14:anchorId="25000344">
          <v:shape id="_x0000_i1082" type="#_x0000_t75" style="width:242.9pt;height:125.6pt" o:ole="">
            <v:imagedata r:id="rId121" o:title=""/>
          </v:shape>
          <o:OLEObject Type="Embed" ProgID="Equation.DSMT4" ShapeID="_x0000_i1082" DrawAspect="Content" ObjectID="_1676036019" r:id="rId122"/>
        </w:object>
      </w:r>
      <w:r>
        <w:t xml:space="preserve">         </w:t>
      </w:r>
      <w:r w:rsidR="00106A54" w:rsidRPr="007976E9">
        <w:rPr>
          <w:position w:val="-114"/>
        </w:rPr>
        <w:object w:dxaOrig="5000" w:dyaOrig="2500" w14:anchorId="0C8A1E19">
          <v:shape id="_x0000_i1083" type="#_x0000_t75" style="width:250.65pt;height:125.6pt" o:ole="">
            <v:imagedata r:id="rId123" o:title=""/>
          </v:shape>
          <o:OLEObject Type="Embed" ProgID="Equation.DSMT4" ShapeID="_x0000_i1083" DrawAspect="Content" ObjectID="_1676036020" r:id="rId124"/>
        </w:object>
      </w:r>
    </w:p>
    <w:p w14:paraId="089F67C3" w14:textId="77777777" w:rsidR="007976E9" w:rsidRDefault="007976E9" w:rsidP="00EA2FE2"/>
    <w:p w14:paraId="665C481A" w14:textId="77777777" w:rsidR="007976E9" w:rsidRDefault="0025376D" w:rsidP="007976E9">
      <w:r>
        <w:lastRenderedPageBreak/>
        <w:t>The expressions above are the 3</w:t>
      </w:r>
      <w:r w:rsidRPr="0025376D">
        <w:rPr>
          <w:vertAlign w:val="superscript"/>
        </w:rPr>
        <w:t>rd</w:t>
      </w:r>
      <w:r>
        <w:t xml:space="preserve"> order polynomials we need to fit the actual function in the intervals.  But, it has lost the nice form of </w:t>
      </w:r>
      <w:r w:rsidRPr="00504CF6">
        <w:rPr>
          <w:position w:val="-14"/>
        </w:rPr>
        <w:object w:dxaOrig="4800" w:dyaOrig="440" w14:anchorId="29B1691E">
          <v:shape id="_x0000_i1084" type="#_x0000_t75" style="width:239.5pt;height:21.8pt" o:ole="">
            <v:imagedata r:id="rId113" o:title=""/>
          </v:shape>
          <o:OLEObject Type="Embed" ProgID="Equation.DSMT4" ShapeID="_x0000_i1084" DrawAspect="Content" ObjectID="_1676036021" r:id="rId125"/>
        </w:object>
      </w:r>
      <w:r>
        <w:t xml:space="preserve">.  Nevertheless, if we can find the values for </w:t>
      </w:r>
      <w:r>
        <w:rPr>
          <w:i/>
        </w:rPr>
        <w:t>g’’</w:t>
      </w:r>
      <w:r>
        <w:t>(</w:t>
      </w:r>
      <w:r>
        <w:rPr>
          <w:i/>
        </w:rPr>
        <w:t>x</w:t>
      </w:r>
      <w:r>
        <w:t>), we can use these expressions for interpolation.  To do this, we must differentiate the above expressions and remember that</w:t>
      </w:r>
      <w:r w:rsidR="007976E9">
        <w:t xml:space="preserve"> </w:t>
      </w:r>
      <w:r w:rsidR="0090507D" w:rsidRPr="0090507D">
        <w:rPr>
          <w:position w:val="-14"/>
        </w:rPr>
        <w:object w:dxaOrig="1760" w:dyaOrig="400" w14:anchorId="161A7B0B">
          <v:shape id="_x0000_i1085" type="#_x0000_t75" style="width:88.5pt;height:20.1pt" o:ole="">
            <v:imagedata r:id="rId126" o:title=""/>
          </v:shape>
          <o:OLEObject Type="Embed" ProgID="Equation.DSMT4" ShapeID="_x0000_i1085" DrawAspect="Content" ObjectID="_1676036022" r:id="rId127"/>
        </w:object>
      </w:r>
      <w:r w:rsidR="0090507D">
        <w:t>, and</w:t>
      </w:r>
      <w:r w:rsidR="0090507D" w:rsidRPr="00D8770E">
        <w:rPr>
          <w:position w:val="-14"/>
        </w:rPr>
        <w:object w:dxaOrig="1840" w:dyaOrig="400" w14:anchorId="10EF11FE">
          <v:shape id="_x0000_i1086" type="#_x0000_t75" style="width:92.1pt;height:20.1pt" o:ole="">
            <v:imagedata r:id="rId128" o:title=""/>
          </v:shape>
          <o:OLEObject Type="Embed" ProgID="Equation.DSMT4" ShapeID="_x0000_i1086" DrawAspect="Content" ObjectID="_1676036023" r:id="rId129"/>
        </w:object>
      </w:r>
      <w:r>
        <w:t>.</w:t>
      </w:r>
      <w:r w:rsidR="007976E9">
        <w:t xml:space="preserve"> </w:t>
      </w:r>
      <w:r>
        <w:t xml:space="preserve"> T</w:t>
      </w:r>
      <w:r w:rsidR="007976E9">
        <w:t>hus:</w:t>
      </w:r>
    </w:p>
    <w:p w14:paraId="7D470A59" w14:textId="77777777" w:rsidR="002E7EC9" w:rsidRDefault="002E7EC9" w:rsidP="000E6394">
      <w:r w:rsidRPr="002E7EC9">
        <w:rPr>
          <w:position w:val="-36"/>
        </w:rPr>
        <w:object w:dxaOrig="8160" w:dyaOrig="840" w14:anchorId="3E91EB34">
          <v:shape id="_x0000_i1087" type="#_x0000_t75" style="width:408pt;height:41.95pt" o:ole="">
            <v:imagedata r:id="rId130" o:title=""/>
          </v:shape>
          <o:OLEObject Type="Embed" ProgID="Equation.DSMT4" ShapeID="_x0000_i1087" DrawAspect="Content" ObjectID="_1676036024" r:id="rId131"/>
        </w:object>
      </w:r>
      <w:r w:rsidRPr="002E7EC9">
        <w:rPr>
          <w:position w:val="-32"/>
        </w:rPr>
        <w:object w:dxaOrig="5000" w:dyaOrig="760" w14:anchorId="7EF910FD">
          <v:shape id="_x0000_i1088" type="#_x0000_t75" style="width:250.65pt;height:37.35pt" o:ole="">
            <v:imagedata r:id="rId132" o:title=""/>
          </v:shape>
          <o:OLEObject Type="Embed" ProgID="Equation.DSMT4" ShapeID="_x0000_i1088" DrawAspect="Content" ObjectID="_1676036025" r:id="rId133"/>
        </w:object>
      </w:r>
    </w:p>
    <w:p w14:paraId="2964F0AB" w14:textId="77777777" w:rsidR="002E7EC9" w:rsidRDefault="002E7EC9" w:rsidP="000E6394"/>
    <w:p w14:paraId="20719F2C" w14:textId="77777777" w:rsidR="00713FD8" w:rsidRDefault="002E7EC9" w:rsidP="000E6394">
      <w:r w:rsidRPr="002E7EC9">
        <w:rPr>
          <w:position w:val="-36"/>
        </w:rPr>
        <w:object w:dxaOrig="8500" w:dyaOrig="840" w14:anchorId="340DB7B7">
          <v:shape id="_x0000_i1089" type="#_x0000_t75" style="width:425.45pt;height:41.95pt" o:ole="">
            <v:imagedata r:id="rId134" o:title=""/>
          </v:shape>
          <o:OLEObject Type="Embed" ProgID="Equation.DSMT4" ShapeID="_x0000_i1089" DrawAspect="Content" ObjectID="_1676036026" r:id="rId135"/>
        </w:object>
      </w:r>
    </w:p>
    <w:p w14:paraId="41F426AA" w14:textId="77777777" w:rsidR="00106A54" w:rsidRDefault="002E7EC9" w:rsidP="000E6394">
      <w:r w:rsidRPr="002E7EC9">
        <w:rPr>
          <w:position w:val="-32"/>
        </w:rPr>
        <w:object w:dxaOrig="5060" w:dyaOrig="760" w14:anchorId="0D4DC06C">
          <v:shape id="_x0000_i1090" type="#_x0000_t75" style="width:253.1pt;height:37.35pt" o:ole="">
            <v:imagedata r:id="rId136" o:title=""/>
          </v:shape>
          <o:OLEObject Type="Embed" ProgID="Equation.DSMT4" ShapeID="_x0000_i1090" DrawAspect="Content" ObjectID="_1676036027" r:id="rId137"/>
        </w:object>
      </w:r>
    </w:p>
    <w:p w14:paraId="4E7C0CC4" w14:textId="77777777" w:rsidR="00106A54" w:rsidRDefault="00106A54" w:rsidP="000E6394"/>
    <w:p w14:paraId="0802A036" w14:textId="77777777" w:rsidR="00106A54" w:rsidRDefault="00106A54" w:rsidP="000E6394">
      <w:r>
        <w:t xml:space="preserve">At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:</w:t>
      </w:r>
    </w:p>
    <w:p w14:paraId="67C8E565" w14:textId="77777777" w:rsidR="0071182B" w:rsidRDefault="002E7EC9" w:rsidP="000E6394">
      <w:r w:rsidRPr="002E7EC9">
        <w:rPr>
          <w:position w:val="-30"/>
        </w:rPr>
        <w:object w:dxaOrig="5800" w:dyaOrig="720" w14:anchorId="7ADBBA02">
          <v:shape id="_x0000_i1091" type="#_x0000_t75" style="width:289.45pt;height:36.1pt" o:ole="">
            <v:imagedata r:id="rId138" o:title=""/>
          </v:shape>
          <o:OLEObject Type="Embed" ProgID="Equation.DSMT4" ShapeID="_x0000_i1091" DrawAspect="Content" ObjectID="_1676036028" r:id="rId139"/>
        </w:object>
      </w:r>
      <w:r w:rsidR="0071182B">
        <w:tab/>
      </w:r>
      <w:r w:rsidR="0071182B">
        <w:tab/>
      </w:r>
      <w:r w:rsidR="0071182B" w:rsidRPr="0071182B">
        <w:rPr>
          <w:position w:val="-14"/>
        </w:rPr>
        <w:object w:dxaOrig="1600" w:dyaOrig="400" w14:anchorId="5A7BE991">
          <v:shape id="_x0000_i1092" type="#_x0000_t75" style="width:80.5pt;height:20.85pt" o:ole="">
            <v:imagedata r:id="rId140" o:title=""/>
          </v:shape>
          <o:OLEObject Type="Embed" ProgID="Equation.DSMT4" ShapeID="_x0000_i1092" DrawAspect="Content" ObjectID="_1676036029" r:id="rId141"/>
        </w:object>
      </w:r>
      <w:r w:rsidR="0071182B">
        <w:tab/>
      </w:r>
      <w:r w:rsidR="0071182B">
        <w:tab/>
      </w:r>
      <w:r w:rsidR="0071182B">
        <w:tab/>
      </w:r>
    </w:p>
    <w:p w14:paraId="21155339" w14:textId="77777777" w:rsidR="002E7EC9" w:rsidRDefault="002E7EC9" w:rsidP="000E6394">
      <w:r w:rsidRPr="002E7EC9">
        <w:rPr>
          <w:position w:val="-30"/>
        </w:rPr>
        <w:object w:dxaOrig="5880" w:dyaOrig="720" w14:anchorId="5EBC4FD8">
          <v:shape id="_x0000_i1093" type="#_x0000_t75" style="width:293.35pt;height:36.1pt" o:ole="">
            <v:imagedata r:id="rId142" o:title=""/>
          </v:shape>
          <o:OLEObject Type="Embed" ProgID="Equation.DSMT4" ShapeID="_x0000_i1093" DrawAspect="Content" ObjectID="_1676036030" r:id="rId143"/>
        </w:object>
      </w:r>
      <w:r>
        <w:tab/>
      </w:r>
      <w:r>
        <w:tab/>
      </w:r>
      <w:r w:rsidRPr="00A14F30">
        <w:rPr>
          <w:position w:val="-14"/>
        </w:rPr>
        <w:object w:dxaOrig="1660" w:dyaOrig="400" w14:anchorId="794FE815">
          <v:shape id="_x0000_i1094" type="#_x0000_t75" style="width:82.9pt;height:20.85pt" o:ole="">
            <v:imagedata r:id="rId144" o:title=""/>
          </v:shape>
          <o:OLEObject Type="Embed" ProgID="Equation.DSMT4" ShapeID="_x0000_i1094" DrawAspect="Content" ObjectID="_1676036031" r:id="rId145"/>
        </w:object>
      </w:r>
    </w:p>
    <w:p w14:paraId="4A266B07" w14:textId="77777777" w:rsidR="00230516" w:rsidRDefault="00230516" w:rsidP="000E6394">
      <w:r>
        <w:t xml:space="preserve">Since  </w:t>
      </w:r>
      <w:r w:rsidR="005F04AE" w:rsidRPr="005F04AE">
        <w:rPr>
          <w:position w:val="-14"/>
        </w:rPr>
        <w:object w:dxaOrig="3960" w:dyaOrig="400" w14:anchorId="09876CF0">
          <v:shape id="_x0000_i1095" type="#_x0000_t75" style="width:197.6pt;height:20.85pt" o:ole="">
            <v:imagedata r:id="rId146" o:title=""/>
          </v:shape>
          <o:OLEObject Type="Embed" ProgID="Equation.DSMT4" ShapeID="_x0000_i1095" DrawAspect="Content" ObjectID="_1676036032" r:id="rId147"/>
        </w:object>
      </w:r>
      <w:r>
        <w:t>:</w:t>
      </w:r>
    </w:p>
    <w:p w14:paraId="3EE4C3A9" w14:textId="77777777" w:rsidR="003F251E" w:rsidRDefault="003E5619" w:rsidP="000E6394">
      <w:r w:rsidRPr="002E7EC9">
        <w:rPr>
          <w:position w:val="-110"/>
        </w:rPr>
        <w:object w:dxaOrig="9320" w:dyaOrig="2280" w14:anchorId="2B6AD7AE">
          <v:shape id="_x0000_i1096" type="#_x0000_t75" style="width:465.45pt;height:114.9pt" o:ole="">
            <v:imagedata r:id="rId148" o:title=""/>
          </v:shape>
          <o:OLEObject Type="Embed" ProgID="Equation.DSMT4" ShapeID="_x0000_i1096" DrawAspect="Content" ObjectID="_1676036033" r:id="rId149"/>
        </w:object>
      </w:r>
    </w:p>
    <w:p w14:paraId="6932F53F" w14:textId="77777777" w:rsidR="002E7EC9" w:rsidRDefault="003F613B" w:rsidP="000E6394">
      <w:r w:rsidRPr="00152B5A">
        <w:rPr>
          <w:position w:val="-32"/>
        </w:rPr>
        <w:object w:dxaOrig="8260" w:dyaOrig="760" w14:anchorId="3CE0F34C">
          <v:shape id="_x0000_i1097" type="#_x0000_t75" style="width:413.1pt;height:38.3pt" o:ole="" o:bordertopcolor="this" o:borderleftcolor="this" o:borderbottomcolor="this" o:borderrightcolor="this">
            <v:imagedata r:id="rId1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7" DrawAspect="Content" ObjectID="_1676036034" r:id="rId151"/>
        </w:object>
      </w:r>
    </w:p>
    <w:p w14:paraId="62F75D55" w14:textId="77777777" w:rsidR="003710B8" w:rsidRDefault="003710B8" w:rsidP="000E6394">
      <w:r>
        <w:t>We could simplify the notation to:</w:t>
      </w:r>
    </w:p>
    <w:p w14:paraId="46C471DA" w14:textId="77777777" w:rsidR="003E5619" w:rsidRPr="003E5619" w:rsidRDefault="003E5619" w:rsidP="003E5619">
      <w:r w:rsidRPr="003710B8">
        <w:rPr>
          <w:position w:val="-14"/>
        </w:rPr>
        <w:object w:dxaOrig="4920" w:dyaOrig="400" w14:anchorId="1CE27038">
          <v:shape id="_x0000_i1098" type="#_x0000_t75" style="width:246.05pt;height:20.85pt" o:ole="" o:bordertopcolor="this" o:borderleftcolor="this" o:borderbottomcolor="this" o:borderrightcolor="this">
            <v:imagedata r:id="rId1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8" DrawAspect="Content" ObjectID="_1676036035" r:id="rId153"/>
        </w:object>
      </w:r>
      <w:r>
        <w:t xml:space="preserve"> where </w:t>
      </w:r>
      <w:r>
        <w:tab/>
      </w:r>
      <w:r w:rsidRPr="003E5619">
        <w:rPr>
          <w:position w:val="-30"/>
        </w:rPr>
        <w:object w:dxaOrig="1540" w:dyaOrig="720" w14:anchorId="35F7E45E">
          <v:shape id="_x0000_i1099" type="#_x0000_t75" style="width:77.6pt;height:36.1pt" o:ole="">
            <v:imagedata r:id="rId154" o:title=""/>
          </v:shape>
          <o:OLEObject Type="Embed" ProgID="Equation.DSMT4" ShapeID="_x0000_i1099" DrawAspect="Content" ObjectID="_1676036036" r:id="rId155"/>
        </w:object>
      </w:r>
      <w:r>
        <w:t xml:space="preserve">, </w:t>
      </w:r>
      <w:r w:rsidRPr="003E5619">
        <w:rPr>
          <w:position w:val="-30"/>
        </w:rPr>
        <w:object w:dxaOrig="1020" w:dyaOrig="680" w14:anchorId="0200C3B1">
          <v:shape id="_x0000_i1100" type="#_x0000_t75" style="width:50.65pt;height:33.7pt" o:ole="">
            <v:imagedata r:id="rId156" o:title=""/>
          </v:shape>
          <o:OLEObject Type="Embed" ProgID="Equation.DSMT4" ShapeID="_x0000_i1100" DrawAspect="Content" ObjectID="_1676036037" r:id="rId157"/>
        </w:object>
      </w:r>
    </w:p>
    <w:p w14:paraId="79508837" w14:textId="77777777" w:rsidR="0025376D" w:rsidRDefault="0025376D" w:rsidP="000E6394"/>
    <w:p w14:paraId="2186A5E3" w14:textId="77777777" w:rsidR="003F251E" w:rsidRDefault="003F251E" w:rsidP="000E6394">
      <w:r>
        <w:t xml:space="preserve">Thus, for all intervals </w:t>
      </w:r>
      <w:r>
        <w:rPr>
          <w:i/>
        </w:rPr>
        <w:t>i</w:t>
      </w:r>
      <w:r>
        <w:t>=1,2,…,n-1 we have this equation.</w:t>
      </w:r>
    </w:p>
    <w:p w14:paraId="4596AB57" w14:textId="77777777" w:rsidR="003F251E" w:rsidRDefault="003F251E" w:rsidP="000E6394">
      <w:r>
        <w:t xml:space="preserve">If the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are evenly spaced then</w:t>
      </w:r>
      <w:r w:rsidR="0025376D">
        <w:t xml:space="preserve"> </w:t>
      </w:r>
      <w:r w:rsidR="0025376D">
        <w:rPr>
          <w:i/>
        </w:rPr>
        <w:t>λ</w:t>
      </w:r>
      <w:r w:rsidR="003E5619">
        <w:rPr>
          <w:i/>
          <w:vertAlign w:val="subscript"/>
        </w:rPr>
        <w:t>i</w:t>
      </w:r>
      <w:r w:rsidR="003E5619">
        <w:t>=2</w:t>
      </w:r>
      <w:r w:rsidR="0025376D">
        <w:t xml:space="preserve">, </w:t>
      </w:r>
      <w:r w:rsidR="0025376D">
        <w:rPr>
          <w:i/>
        </w:rPr>
        <w:t>μ</w:t>
      </w:r>
      <w:r w:rsidR="003E5619">
        <w:rPr>
          <w:i/>
          <w:vertAlign w:val="subscript"/>
        </w:rPr>
        <w:t>i</w:t>
      </w:r>
      <w:r w:rsidR="0025376D">
        <w:t>=1 and</w:t>
      </w:r>
      <w:r>
        <w:t>:</w:t>
      </w:r>
    </w:p>
    <w:p w14:paraId="4037F316" w14:textId="77777777" w:rsidR="003F251E" w:rsidRDefault="0057697A" w:rsidP="000E6394">
      <w:r>
        <w:rPr>
          <w:noProof/>
        </w:rPr>
        <w:object w:dxaOrig="2040" w:dyaOrig="680" w14:anchorId="72601319">
          <v:shape id="_x0000_s1143" type="#_x0000_t75" style="position:absolute;left:0;text-align:left;margin-left:0;margin-top:0;width:299pt;height:37.8pt;z-index:251666432;mso-position-horizontal:left;mso-position-horizontal-relative:text;mso-position-vertical-relative:text">
            <v:imagedata r:id="rId158" o:title=""/>
            <w10:wrap type="square" side="right"/>
          </v:shape>
          <o:OLEObject Type="Embed" ProgID="Equation.DSMT4" ShapeID="_x0000_s1143" DrawAspect="Content" ObjectID="_1676036104" r:id="rId159"/>
        </w:object>
      </w:r>
      <w:r w:rsidR="00114035">
        <w:br w:type="textWrapping" w:clear="all"/>
      </w:r>
    </w:p>
    <w:p w14:paraId="3D755B99" w14:textId="77777777" w:rsidR="003F251E" w:rsidRDefault="003710B8" w:rsidP="000E6394">
      <w:r>
        <w:t>W</w:t>
      </w:r>
      <w:r w:rsidR="003F251E">
        <w:t xml:space="preserve">e </w:t>
      </w:r>
      <w:r>
        <w:t xml:space="preserve">can </w:t>
      </w:r>
      <w:r w:rsidR="003F251E">
        <w:t xml:space="preserve">specify that </w:t>
      </w:r>
      <w:r w:rsidR="003F251E">
        <w:rPr>
          <w:i/>
        </w:rPr>
        <w:t>g’’</w:t>
      </w:r>
      <w:r w:rsidR="003F251E">
        <w:t>(</w:t>
      </w:r>
      <w:r w:rsidR="003F251E">
        <w:rPr>
          <w:i/>
        </w:rPr>
        <w:t>x</w:t>
      </w:r>
      <w:r w:rsidR="003F251E">
        <w:rPr>
          <w:i/>
          <w:vertAlign w:val="subscript"/>
        </w:rPr>
        <w:t>0</w:t>
      </w:r>
      <w:r w:rsidR="003F251E">
        <w:t xml:space="preserve">)=0 and </w:t>
      </w:r>
      <w:r w:rsidR="003F251E">
        <w:rPr>
          <w:i/>
        </w:rPr>
        <w:t>g’’</w:t>
      </w:r>
      <w:r w:rsidR="003F251E">
        <w:t>(</w:t>
      </w:r>
      <w:r w:rsidR="003F251E" w:rsidRPr="003F251E">
        <w:rPr>
          <w:i/>
        </w:rPr>
        <w:t>x</w:t>
      </w:r>
      <w:r w:rsidR="003F251E" w:rsidRPr="003F251E">
        <w:rPr>
          <w:i/>
          <w:vertAlign w:val="subscript"/>
        </w:rPr>
        <w:t>n</w:t>
      </w:r>
      <w:r w:rsidR="003F251E">
        <w:t xml:space="preserve">)=0 to produce a </w:t>
      </w:r>
      <w:r w:rsidR="003F251E">
        <w:rPr>
          <w:i/>
        </w:rPr>
        <w:t>natural cubic spline</w:t>
      </w:r>
      <w:r w:rsidR="003F251E">
        <w:t>.</w:t>
      </w:r>
    </w:p>
    <w:p w14:paraId="5A47D6CB" w14:textId="77777777" w:rsidR="00DC2DC1" w:rsidRDefault="003710B8" w:rsidP="000E6394">
      <w:r>
        <w:t xml:space="preserve">Or, we can specify ghat </w:t>
      </w:r>
      <w:r w:rsidR="00E77594">
        <w:rPr>
          <w:i/>
        </w:rPr>
        <w:t>g’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)=α  and </w:t>
      </w:r>
      <w:r w:rsidR="00E77594">
        <w:rPr>
          <w:i/>
        </w:rPr>
        <w:t>g’</w:t>
      </w:r>
      <w:r>
        <w:t>(</w:t>
      </w:r>
      <w:r w:rsidRPr="003F251E">
        <w:rPr>
          <w:i/>
        </w:rPr>
        <w:t>x</w:t>
      </w:r>
      <w:r w:rsidRPr="003F251E">
        <w:rPr>
          <w:i/>
          <w:vertAlign w:val="subscript"/>
        </w:rPr>
        <w:t>n</w:t>
      </w:r>
      <w:r>
        <w:t>)=</w:t>
      </w:r>
      <w:r w:rsidRPr="003710B8">
        <w:rPr>
          <w:i/>
        </w:rPr>
        <w:t>β</w:t>
      </w:r>
      <w:r>
        <w:t xml:space="preserve"> to produce a </w:t>
      </w:r>
      <w:r>
        <w:rPr>
          <w:i/>
        </w:rPr>
        <w:t>clamped cubic spline.</w:t>
      </w:r>
      <w:r>
        <w:t xml:space="preserve"> </w:t>
      </w:r>
    </w:p>
    <w:p w14:paraId="11081E43" w14:textId="77777777" w:rsidR="00DC2DC1" w:rsidRDefault="00DC2DC1" w:rsidP="000E6394"/>
    <w:p w14:paraId="7F7DB51F" w14:textId="77777777" w:rsidR="005F04AE" w:rsidRDefault="005F04AE" w:rsidP="000E6394"/>
    <w:p w14:paraId="149A5CBA" w14:textId="77777777" w:rsidR="00DC2DC1" w:rsidRDefault="00DC2DC1" w:rsidP="000E6394"/>
    <w:p w14:paraId="00E405CB" w14:textId="77777777" w:rsidR="00946802" w:rsidRDefault="0025376D" w:rsidP="000E6394">
      <w:r w:rsidRPr="0025376D">
        <w:rPr>
          <w:i/>
          <w:u w:val="single"/>
        </w:rPr>
        <w:t>Natural cubic spline</w:t>
      </w:r>
      <w:r>
        <w:t>:</w:t>
      </w:r>
    </w:p>
    <w:p w14:paraId="46BEF564" w14:textId="77777777" w:rsidR="0025376D" w:rsidRDefault="0025376D" w:rsidP="000E6394">
      <w:r>
        <w:t xml:space="preserve">The set of equations for </w:t>
      </w:r>
      <w:r>
        <w:rPr>
          <w:i/>
        </w:rPr>
        <w:t>n</w:t>
      </w:r>
      <w:r>
        <w:t xml:space="preserve"> data points can be put in matrix form as follows:</w:t>
      </w:r>
    </w:p>
    <w:p w14:paraId="26D8E375" w14:textId="77777777" w:rsidR="0025376D" w:rsidRDefault="003E5619" w:rsidP="0025376D">
      <w:pPr>
        <w:pStyle w:val="MTDisplayEquation"/>
      </w:pPr>
      <w:r w:rsidRPr="00165914">
        <w:rPr>
          <w:position w:val="-90"/>
        </w:rPr>
        <w:object w:dxaOrig="5460" w:dyaOrig="1920" w14:anchorId="6AC98FF5">
          <v:shape id="_x0000_i1102" type="#_x0000_t75" style="width:273.2pt;height:95.25pt" o:ole="">
            <v:imagedata r:id="rId160" o:title=""/>
          </v:shape>
          <o:OLEObject Type="Embed" ProgID="Equation.DSMT4" ShapeID="_x0000_i1102" DrawAspect="Content" ObjectID="_1676036038" r:id="rId161"/>
        </w:object>
      </w:r>
    </w:p>
    <w:p w14:paraId="699AD48C" w14:textId="77777777" w:rsidR="008D7442" w:rsidRDefault="008D7442" w:rsidP="008D7442">
      <w:r>
        <w:t xml:space="preserve">Now, solve this set of linear equations and use expression for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to find estimates of </w:t>
      </w:r>
      <w:r>
        <w:rPr>
          <w:i/>
        </w:rPr>
        <w:t>f</w:t>
      </w:r>
      <w:r>
        <w:t>(</w:t>
      </w:r>
      <w:r w:rsidRPr="008D7442">
        <w:rPr>
          <w:i/>
        </w:rPr>
        <w:t>x</w:t>
      </w:r>
      <w:r>
        <w:t>).</w:t>
      </w:r>
    </w:p>
    <w:p w14:paraId="73D8DEEA" w14:textId="77777777" w:rsidR="008D7442" w:rsidRDefault="008D7442" w:rsidP="008D7442"/>
    <w:p w14:paraId="61ECB1F7" w14:textId="77777777" w:rsidR="008D7442" w:rsidRDefault="008D7442" w:rsidP="008D7442">
      <w:r>
        <w:rPr>
          <w:i/>
          <w:u w:val="single"/>
        </w:rPr>
        <w:t>Clamped cubic spline</w:t>
      </w:r>
      <w:r>
        <w:rPr>
          <w:u w:val="single"/>
        </w:rPr>
        <w:t>:</w:t>
      </w:r>
    </w:p>
    <w:p w14:paraId="50742D6B" w14:textId="77777777" w:rsidR="008D7442" w:rsidRDefault="008D7442" w:rsidP="008D7442">
      <w:pPr>
        <w:jc w:val="left"/>
      </w:pPr>
      <w:r>
        <w:t xml:space="preserve">For point 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, we know that: </w:t>
      </w:r>
      <w:r w:rsidRPr="008D7442">
        <w:rPr>
          <w:position w:val="-30"/>
        </w:rPr>
        <w:object w:dxaOrig="6100" w:dyaOrig="720" w14:anchorId="51A48DBC">
          <v:shape id="_x0000_i1103" type="#_x0000_t75" style="width:304.95pt;height:36.1pt" o:ole="">
            <v:imagedata r:id="rId162" o:title=""/>
          </v:shape>
          <o:OLEObject Type="Embed" ProgID="Equation.DSMT4" ShapeID="_x0000_i1103" DrawAspect="Content" ObjectID="_1676036039" r:id="rId163"/>
        </w:object>
      </w:r>
      <w:r>
        <w:t xml:space="preserve"> </w:t>
      </w:r>
    </w:p>
    <w:p w14:paraId="13FF2FCD" w14:textId="77777777" w:rsidR="008D7442" w:rsidRDefault="008D7442" w:rsidP="008D7442">
      <w:pPr>
        <w:jc w:val="left"/>
      </w:pPr>
      <w:r>
        <w:t xml:space="preserve">and at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, we have: </w:t>
      </w:r>
      <w:r w:rsidRPr="002E7EC9">
        <w:rPr>
          <w:position w:val="-30"/>
        </w:rPr>
        <w:object w:dxaOrig="6660" w:dyaOrig="720" w14:anchorId="30DE3625">
          <v:shape id="_x0000_i1104" type="#_x0000_t75" style="width:333.1pt;height:36.1pt" o:ole="">
            <v:imagedata r:id="rId164" o:title=""/>
          </v:shape>
          <o:OLEObject Type="Embed" ProgID="Equation.DSMT4" ShapeID="_x0000_i1104" DrawAspect="Content" ObjectID="_1676036040" r:id="rId165"/>
        </w:object>
      </w:r>
    </w:p>
    <w:p w14:paraId="3FD97B5A" w14:textId="77777777" w:rsidR="008D7442" w:rsidRDefault="008D7442" w:rsidP="008D7442">
      <w:pPr>
        <w:jc w:val="left"/>
      </w:pPr>
      <w:r>
        <w:t>The matrix equation is then:</w:t>
      </w:r>
    </w:p>
    <w:p w14:paraId="155E0829" w14:textId="77777777" w:rsidR="008D7442" w:rsidRPr="008D7442" w:rsidRDefault="005C0139" w:rsidP="008D7442">
      <w:pPr>
        <w:jc w:val="left"/>
      </w:pPr>
      <w:r w:rsidRPr="005C0139">
        <w:rPr>
          <w:position w:val="-138"/>
        </w:rPr>
        <w:object w:dxaOrig="8199" w:dyaOrig="2880" w14:anchorId="57D002E8">
          <v:shape id="_x0000_i1105" type="#_x0000_t75" style="width:409.95pt;height:2in" o:ole="">
            <v:imagedata r:id="rId166" o:title=""/>
          </v:shape>
          <o:OLEObject Type="Embed" ProgID="Equation.DSMT4" ShapeID="_x0000_i1105" DrawAspect="Content" ObjectID="_1676036041" r:id="rId167"/>
        </w:object>
      </w:r>
    </w:p>
    <w:p w14:paraId="536BC5EA" w14:textId="77777777" w:rsidR="0025376D" w:rsidRDefault="005C0139" w:rsidP="000E6394">
      <w:r>
        <w:t xml:space="preserve">Now, solve this set of linear equations and use expression for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to find estimates of </w:t>
      </w:r>
      <w:r>
        <w:rPr>
          <w:i/>
        </w:rPr>
        <w:t>f</w:t>
      </w:r>
      <w:r>
        <w:t>(</w:t>
      </w:r>
      <w:r w:rsidRPr="008D7442">
        <w:rPr>
          <w:i/>
        </w:rPr>
        <w:t>x</w:t>
      </w:r>
      <w:r>
        <w:t>).</w:t>
      </w:r>
    </w:p>
    <w:p w14:paraId="6894849C" w14:textId="77777777" w:rsidR="005C0139" w:rsidRPr="0025376D" w:rsidRDefault="005C0139" w:rsidP="000E6394"/>
    <w:p w14:paraId="24B05660" w14:textId="77777777" w:rsidR="00946802" w:rsidRDefault="003710B8" w:rsidP="000E6394">
      <w:r>
        <w:rPr>
          <w:i/>
          <w:u w:val="single"/>
        </w:rPr>
        <w:t>Natural cubic spline e</w:t>
      </w:r>
      <w:r w:rsidR="00946802" w:rsidRPr="00946802">
        <w:rPr>
          <w:i/>
          <w:u w:val="single"/>
        </w:rPr>
        <w:t>xample</w:t>
      </w:r>
      <w:r w:rsidR="00946802">
        <w:t xml:space="preserve">:  </w:t>
      </w:r>
    </w:p>
    <w:tbl>
      <w:tblPr>
        <w:tblStyle w:val="TableGrid"/>
        <w:tblpPr w:leftFromText="180" w:rightFromText="180" w:vertAnchor="text" w:horzAnchor="page" w:tblpX="1334" w:tblpY="140"/>
        <w:tblW w:w="2952" w:type="dxa"/>
        <w:tblLook w:val="04A0" w:firstRow="1" w:lastRow="0" w:firstColumn="1" w:lastColumn="0" w:noHBand="0" w:noVBand="1"/>
      </w:tblPr>
      <w:tblGrid>
        <w:gridCol w:w="621"/>
        <w:gridCol w:w="432"/>
        <w:gridCol w:w="453"/>
        <w:gridCol w:w="482"/>
        <w:gridCol w:w="482"/>
        <w:gridCol w:w="482"/>
      </w:tblGrid>
      <w:tr w:rsidR="003710B8" w14:paraId="73D1C63D" w14:textId="77777777" w:rsidTr="003710B8">
        <w:tc>
          <w:tcPr>
            <w:tcW w:w="621" w:type="dxa"/>
          </w:tcPr>
          <w:p w14:paraId="1BEE6476" w14:textId="77777777" w:rsidR="003710B8" w:rsidRPr="004E40D3" w:rsidRDefault="003710B8" w:rsidP="003710B8">
            <w:pPr>
              <w:jc w:val="center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432" w:type="dxa"/>
          </w:tcPr>
          <w:p w14:paraId="2390D690" w14:textId="77777777" w:rsidR="003710B8" w:rsidRDefault="003710B8" w:rsidP="003710B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842809" w14:textId="77777777" w:rsidR="003710B8" w:rsidRDefault="003710B8" w:rsidP="003710B8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17008CF5" w14:textId="77777777" w:rsidR="003710B8" w:rsidRDefault="003710B8" w:rsidP="003710B8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0B2C4283" w14:textId="77777777" w:rsidR="003710B8" w:rsidRDefault="003710B8" w:rsidP="003710B8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3C005536" w14:textId="77777777" w:rsidR="003710B8" w:rsidRDefault="003710B8" w:rsidP="003710B8">
            <w:pPr>
              <w:jc w:val="center"/>
            </w:pPr>
            <w:r>
              <w:t>4</w:t>
            </w:r>
          </w:p>
        </w:tc>
      </w:tr>
      <w:tr w:rsidR="003710B8" w14:paraId="0F03B473" w14:textId="77777777" w:rsidTr="003710B8">
        <w:tc>
          <w:tcPr>
            <w:tcW w:w="621" w:type="dxa"/>
          </w:tcPr>
          <w:p w14:paraId="51AF1941" w14:textId="77777777" w:rsidR="003710B8" w:rsidRPr="004E40D3" w:rsidRDefault="003710B8" w:rsidP="003710B8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 w:rsidRPr="00713FD8">
              <w:rPr>
                <w:i/>
                <w:vertAlign w:val="subscript"/>
              </w:rPr>
              <w:t>i</w:t>
            </w:r>
          </w:p>
        </w:tc>
        <w:tc>
          <w:tcPr>
            <w:tcW w:w="432" w:type="dxa"/>
          </w:tcPr>
          <w:p w14:paraId="4568BFA2" w14:textId="77777777" w:rsidR="003710B8" w:rsidRDefault="003710B8" w:rsidP="003710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8C8EB4" w14:textId="77777777" w:rsidR="003710B8" w:rsidRDefault="003710B8" w:rsidP="003710B8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514B7BF6" w14:textId="77777777" w:rsidR="003710B8" w:rsidRDefault="003710B8" w:rsidP="003710B8">
            <w:pPr>
              <w:jc w:val="center"/>
            </w:pPr>
            <w:r>
              <w:t>6</w:t>
            </w:r>
          </w:p>
        </w:tc>
        <w:tc>
          <w:tcPr>
            <w:tcW w:w="482" w:type="dxa"/>
          </w:tcPr>
          <w:p w14:paraId="57DF6DC6" w14:textId="77777777" w:rsidR="003710B8" w:rsidRDefault="003710B8" w:rsidP="003710B8">
            <w:pPr>
              <w:jc w:val="center"/>
            </w:pPr>
            <w:r>
              <w:t>9</w:t>
            </w:r>
          </w:p>
        </w:tc>
        <w:tc>
          <w:tcPr>
            <w:tcW w:w="482" w:type="dxa"/>
          </w:tcPr>
          <w:p w14:paraId="318323DD" w14:textId="77777777" w:rsidR="003710B8" w:rsidRDefault="003710B8" w:rsidP="003710B8">
            <w:pPr>
              <w:jc w:val="center"/>
            </w:pPr>
            <w:r>
              <w:t>10</w:t>
            </w:r>
          </w:p>
        </w:tc>
      </w:tr>
      <w:tr w:rsidR="003710B8" w14:paraId="39A16092" w14:textId="77777777" w:rsidTr="003710B8">
        <w:tc>
          <w:tcPr>
            <w:tcW w:w="621" w:type="dxa"/>
          </w:tcPr>
          <w:p w14:paraId="1C2E471E" w14:textId="77777777" w:rsidR="003710B8" w:rsidRDefault="003710B8" w:rsidP="003710B8">
            <w:pPr>
              <w:jc w:val="center"/>
            </w:pPr>
            <w:r w:rsidRPr="004E40D3">
              <w:rPr>
                <w:i/>
              </w:rPr>
              <w:t>f</w:t>
            </w:r>
            <w:r>
              <w:t>(</w:t>
            </w:r>
            <w:r w:rsidRPr="004E40D3"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432" w:type="dxa"/>
          </w:tcPr>
          <w:p w14:paraId="366B0B3D" w14:textId="77777777" w:rsidR="003710B8" w:rsidRDefault="003710B8" w:rsidP="003710B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39AE59F" w14:textId="77777777" w:rsidR="003710B8" w:rsidRDefault="003710B8" w:rsidP="003710B8">
            <w:pPr>
              <w:jc w:val="center"/>
            </w:pPr>
            <w:r>
              <w:t>9</w:t>
            </w:r>
          </w:p>
        </w:tc>
        <w:tc>
          <w:tcPr>
            <w:tcW w:w="482" w:type="dxa"/>
          </w:tcPr>
          <w:p w14:paraId="2867E306" w14:textId="77777777" w:rsidR="003710B8" w:rsidRDefault="003710B8" w:rsidP="003710B8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347D23FD" w14:textId="77777777" w:rsidR="003710B8" w:rsidRDefault="003710B8" w:rsidP="003710B8">
            <w:pPr>
              <w:jc w:val="center"/>
            </w:pPr>
            <w:r>
              <w:t>7</w:t>
            </w:r>
          </w:p>
        </w:tc>
        <w:tc>
          <w:tcPr>
            <w:tcW w:w="482" w:type="dxa"/>
          </w:tcPr>
          <w:p w14:paraId="3FDA6D56" w14:textId="77777777" w:rsidR="003710B8" w:rsidRDefault="003710B8" w:rsidP="003710B8">
            <w:pPr>
              <w:jc w:val="center"/>
            </w:pPr>
            <w:r>
              <w:t>3</w:t>
            </w:r>
          </w:p>
        </w:tc>
      </w:tr>
    </w:tbl>
    <w:p w14:paraId="7F02A331" w14:textId="77777777" w:rsidR="003710B8" w:rsidRPr="00946802" w:rsidRDefault="003710B8" w:rsidP="000E6394"/>
    <w:p w14:paraId="233B8D0F" w14:textId="77777777" w:rsidR="00946802" w:rsidRPr="00946802" w:rsidRDefault="00946802" w:rsidP="000E6394"/>
    <w:p w14:paraId="3E9F2E79" w14:textId="77777777" w:rsidR="003F251E" w:rsidRPr="003F251E" w:rsidRDefault="003F251E" w:rsidP="000E6394"/>
    <w:p w14:paraId="7BC6B05E" w14:textId="77777777" w:rsidR="00230516" w:rsidRDefault="00230516" w:rsidP="000E6394"/>
    <w:p w14:paraId="1069133E" w14:textId="77777777" w:rsidR="00946802" w:rsidRDefault="00946802" w:rsidP="000E6394">
      <w:r>
        <w:t xml:space="preserve">We want to approximate </w:t>
      </w:r>
      <w:r>
        <w:rPr>
          <w:i/>
        </w:rPr>
        <w:t>f</w:t>
      </w:r>
      <w:r>
        <w:t xml:space="preserve">(5).  </w:t>
      </w:r>
    </w:p>
    <w:p w14:paraId="2A13E633" w14:textId="77777777" w:rsidR="00946802" w:rsidRDefault="00946802" w:rsidP="000E6394">
      <w:r>
        <w:t xml:space="preserve">First, set </w:t>
      </w:r>
      <w:r>
        <w:rPr>
          <w:i/>
        </w:rPr>
        <w:t>g’’</w:t>
      </w:r>
      <w:r>
        <w:t>(1)=</w:t>
      </w:r>
      <w:r>
        <w:rPr>
          <w:i/>
        </w:rPr>
        <w:t>g’’</w:t>
      </w:r>
      <w:r>
        <w:t>(10)=0.</w:t>
      </w:r>
    </w:p>
    <w:p w14:paraId="5873009A" w14:textId="77777777" w:rsidR="00946802" w:rsidRDefault="00946802" w:rsidP="000E6394">
      <w:r>
        <w:t xml:space="preserve">Now, for </w:t>
      </w:r>
      <w:r>
        <w:rPr>
          <w:i/>
        </w:rPr>
        <w:t>i</w:t>
      </w:r>
      <w:r>
        <w:t xml:space="preserve">=1: </w:t>
      </w:r>
      <w:r w:rsidRPr="00946802">
        <w:rPr>
          <w:position w:val="-36"/>
        </w:rPr>
        <w:object w:dxaOrig="7339" w:dyaOrig="840" w14:anchorId="620C5379">
          <v:shape id="_x0000_i1106" type="#_x0000_t75" style="width:366.55pt;height:41.95pt" o:ole="">
            <v:imagedata r:id="rId168" o:title=""/>
          </v:shape>
          <o:OLEObject Type="Embed" ProgID="Equation.DSMT4" ShapeID="_x0000_i1106" DrawAspect="Content" ObjectID="_1676036042" r:id="rId169"/>
        </w:object>
      </w:r>
      <w:r>
        <w:t xml:space="preserve"> </w:t>
      </w:r>
    </w:p>
    <w:p w14:paraId="4EEAF820" w14:textId="77777777" w:rsidR="00946802" w:rsidRDefault="00946802" w:rsidP="000E6394">
      <w:r>
        <w:t xml:space="preserve">For </w:t>
      </w:r>
      <w:r>
        <w:rPr>
          <w:i/>
        </w:rPr>
        <w:t>i</w:t>
      </w:r>
      <w:r>
        <w:t>=2:</w:t>
      </w:r>
      <w:r w:rsidRPr="00946802">
        <w:t xml:space="preserve"> </w:t>
      </w:r>
      <w:r w:rsidRPr="00946802">
        <w:rPr>
          <w:position w:val="-14"/>
        </w:rPr>
        <w:object w:dxaOrig="4700" w:dyaOrig="400" w14:anchorId="0DEB36F5">
          <v:shape id="_x0000_i1107" type="#_x0000_t75" style="width:234.65pt;height:20.85pt" o:ole="">
            <v:imagedata r:id="rId170" o:title=""/>
          </v:shape>
          <o:OLEObject Type="Embed" ProgID="Equation.DSMT4" ShapeID="_x0000_i1107" DrawAspect="Content" ObjectID="_1676036043" r:id="rId171"/>
        </w:object>
      </w:r>
    </w:p>
    <w:p w14:paraId="273DB7D9" w14:textId="77777777" w:rsidR="00946802" w:rsidRDefault="00946802" w:rsidP="000E6394">
      <w:r>
        <w:t xml:space="preserve">For </w:t>
      </w:r>
      <w:r>
        <w:rPr>
          <w:i/>
        </w:rPr>
        <w:t>i</w:t>
      </w:r>
      <w:r>
        <w:t>=3</w:t>
      </w:r>
      <w:r w:rsidR="00860C56">
        <w:t xml:space="preserve">:  </w:t>
      </w:r>
      <w:r w:rsidR="00860C56" w:rsidRPr="00860C56">
        <w:rPr>
          <w:position w:val="-14"/>
        </w:rPr>
        <w:object w:dxaOrig="2140" w:dyaOrig="400" w14:anchorId="13A7FAFF">
          <v:shape id="_x0000_i1108" type="#_x0000_t75" style="width:105.7pt;height:20.85pt" o:ole="">
            <v:imagedata r:id="rId172" o:title=""/>
          </v:shape>
          <o:OLEObject Type="Embed" ProgID="Equation.DSMT4" ShapeID="_x0000_i1108" DrawAspect="Content" ObjectID="_1676036044" r:id="rId173"/>
        </w:object>
      </w:r>
    </w:p>
    <w:p w14:paraId="05C2B99B" w14:textId="77777777" w:rsidR="00860C56" w:rsidRPr="00946802" w:rsidRDefault="00860C56" w:rsidP="000E6394">
      <w:r>
        <w:t xml:space="preserve">Solving simultaneously:  </w:t>
      </w:r>
      <w:r w:rsidRPr="00860C56">
        <w:rPr>
          <w:position w:val="-14"/>
        </w:rPr>
        <w:object w:dxaOrig="5260" w:dyaOrig="400" w14:anchorId="2E54BFA3">
          <v:shape id="_x0000_i1109" type="#_x0000_t75" style="width:263.5pt;height:20.85pt" o:ole="">
            <v:imagedata r:id="rId174" o:title=""/>
          </v:shape>
          <o:OLEObject Type="Embed" ProgID="Equation.DSMT4" ShapeID="_x0000_i1109" DrawAspect="Content" ObjectID="_1676036045" r:id="rId175"/>
        </w:object>
      </w:r>
    </w:p>
    <w:p w14:paraId="1A572483" w14:textId="77777777" w:rsidR="00946802" w:rsidRDefault="00860C56" w:rsidP="000E6394">
      <w:r>
        <w:t xml:space="preserve">Substitution yields:  </w:t>
      </w:r>
      <w:r>
        <w:rPr>
          <w:i/>
        </w:rPr>
        <w:t>F</w:t>
      </w:r>
      <w:r>
        <w:rPr>
          <w:i/>
          <w:vertAlign w:val="subscript"/>
        </w:rPr>
        <w:t>1</w:t>
      </w:r>
      <w:r>
        <w:t>(5)=12.56932</w:t>
      </w:r>
    </w:p>
    <w:p w14:paraId="1C2067B8" w14:textId="77777777" w:rsidR="00860C56" w:rsidRDefault="00860C56" w:rsidP="000E6394"/>
    <w:p w14:paraId="2237C52D" w14:textId="77777777" w:rsidR="00860C56" w:rsidRDefault="00860C56" w:rsidP="00860C56">
      <w:pPr>
        <w:jc w:val="left"/>
      </w:pPr>
      <w:r>
        <w:t xml:space="preserve">Note:  once we have all the </w:t>
      </w:r>
      <w:r>
        <w:rPr>
          <w:i/>
        </w:rPr>
        <w:t>g’’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values, we just pick the appropriate interval for the desired </w:t>
      </w:r>
      <w:r>
        <w:rPr>
          <w:i/>
        </w:rPr>
        <w:t>x</w:t>
      </w:r>
      <w:r>
        <w:t>.</w:t>
      </w:r>
    </w:p>
    <w:p w14:paraId="50942630" w14:textId="77777777" w:rsidR="006A5BF1" w:rsidRDefault="006A5BF1" w:rsidP="00860C56">
      <w:pPr>
        <w:jc w:val="left"/>
      </w:pPr>
    </w:p>
    <w:p w14:paraId="57E3016D" w14:textId="77777777" w:rsidR="005F04AE" w:rsidRDefault="00B33506" w:rsidP="00B33506">
      <w:pPr>
        <w:pStyle w:val="Heading1"/>
      </w:pPr>
      <w:r>
        <w:t>Ch. 5:  Roots of Equations</w:t>
      </w:r>
    </w:p>
    <w:p w14:paraId="3ABA9820" w14:textId="68F169E6" w:rsidR="006006C5" w:rsidRDefault="006006C5" w:rsidP="006006C5">
      <w:r>
        <w:t xml:space="preserve">The usual root solving problem involves an equation such as </w:t>
      </w:r>
      <w:r w:rsidR="00D16EB6" w:rsidRPr="00D16EB6">
        <w:rPr>
          <w:position w:val="-6"/>
        </w:rPr>
        <w:object w:dxaOrig="1939" w:dyaOrig="320" w14:anchorId="04489022">
          <v:shape id="_x0000_i1110" type="#_x0000_t75" style="width:96.5pt;height:15.5pt" o:ole="">
            <v:imagedata r:id="rId176" o:title=""/>
          </v:shape>
          <o:OLEObject Type="Embed" ProgID="Equation.DSMT4" ShapeID="_x0000_i1110" DrawAspect="Content" ObjectID="_1676036046" r:id="rId177"/>
        </w:object>
      </w:r>
      <w:r w:rsidR="00D16EB6">
        <w:t xml:space="preserve">, which gets manipulated to </w:t>
      </w:r>
      <w:r w:rsidR="0025345B" w:rsidRPr="00D16EB6">
        <w:rPr>
          <w:position w:val="-6"/>
        </w:rPr>
        <w:object w:dxaOrig="2260" w:dyaOrig="320" w14:anchorId="6ECE1981">
          <v:shape id="_x0000_i1111" type="#_x0000_t75" style="width:113.45pt;height:15.5pt" o:ole="">
            <v:imagedata r:id="rId178" o:title=""/>
          </v:shape>
          <o:OLEObject Type="Embed" ProgID="Equation.DSMT4" ShapeID="_x0000_i1111" DrawAspect="Content" ObjectID="_1676036047" r:id="rId179"/>
        </w:object>
      </w:r>
      <w:r w:rsidR="0025345B">
        <w:t xml:space="preserve"> and we search for values of </w:t>
      </w:r>
      <w:r w:rsidR="0025345B">
        <w:rPr>
          <w:i/>
        </w:rPr>
        <w:t>x</w:t>
      </w:r>
      <w:r w:rsidR="0025345B">
        <w:t xml:space="preserve"> that satisfy the equation.  These values of </w:t>
      </w:r>
      <w:r w:rsidR="0025345B">
        <w:rPr>
          <w:i/>
        </w:rPr>
        <w:t>x</w:t>
      </w:r>
      <w:r w:rsidR="0025345B">
        <w:t xml:space="preserve"> are the roots of the equation</w:t>
      </w:r>
      <w:r w:rsidR="0037534D">
        <w:t xml:space="preserve">; that is, where </w:t>
      </w:r>
      <w:r w:rsidR="0037534D">
        <w:rPr>
          <w:i/>
          <w:iCs/>
        </w:rPr>
        <w:t>f</w:t>
      </w:r>
      <w:r w:rsidR="0037534D">
        <w:t>(</w:t>
      </w:r>
      <w:r w:rsidR="0037534D">
        <w:rPr>
          <w:i/>
          <w:iCs/>
        </w:rPr>
        <w:t>x</w:t>
      </w:r>
      <w:r w:rsidR="0037534D">
        <w:rPr>
          <w:i/>
          <w:iCs/>
          <w:vertAlign w:val="subscript"/>
        </w:rPr>
        <w:t>root</w:t>
      </w:r>
      <w:r w:rsidR="0037534D">
        <w:t>)=0</w:t>
      </w:r>
      <w:r w:rsidR="0025345B">
        <w:t>.</w:t>
      </w:r>
    </w:p>
    <w:p w14:paraId="236AE230" w14:textId="77777777" w:rsidR="005D3C9C" w:rsidRDefault="005D3C9C" w:rsidP="006006C5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3B549B2" wp14:editId="0BE61421">
                <wp:simplePos x="0" y="0"/>
                <wp:positionH relativeFrom="column">
                  <wp:posOffset>4140200</wp:posOffset>
                </wp:positionH>
                <wp:positionV relativeFrom="paragraph">
                  <wp:posOffset>49530</wp:posOffset>
                </wp:positionV>
                <wp:extent cx="2670810" cy="1393190"/>
                <wp:effectExtent l="0" t="0" r="53340" b="0"/>
                <wp:wrapSquare wrapText="bothSides"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Straight Connector 15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44272" y="768006"/>
                            <a:ext cx="242653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F4F03" w14:textId="77777777" w:rsidR="0057697A" w:rsidRPr="00DC0590" w:rsidRDefault="0057697A" w:rsidP="005D3C9C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12"/>
                        <wps:cNvSpPr txBox="1"/>
                        <wps:spPr>
                          <a:xfrm>
                            <a:off x="2589143" y="639152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6C5EE" w14:textId="77777777" w:rsidR="0057697A" w:rsidRDefault="0057697A" w:rsidP="005D3C9C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" name="Freeform 82"/>
                        <wps:cNvSpPr/>
                        <wps:spPr>
                          <a:xfrm>
                            <a:off x="696306" y="302146"/>
                            <a:ext cx="1628667" cy="776377"/>
                          </a:xfrm>
                          <a:custGeom>
                            <a:avLst/>
                            <a:gdLst>
                              <a:gd name="connsiteX0" fmla="*/ 0 w 1628667"/>
                              <a:gd name="connsiteY0" fmla="*/ 0 h 776377"/>
                              <a:gd name="connsiteX1" fmla="*/ 527936 w 1628667"/>
                              <a:gd name="connsiteY1" fmla="*/ 103517 h 776377"/>
                              <a:gd name="connsiteX2" fmla="*/ 945455 w 1628667"/>
                              <a:gd name="connsiteY2" fmla="*/ 448573 h 776377"/>
                              <a:gd name="connsiteX3" fmla="*/ 1342270 w 1628667"/>
                              <a:gd name="connsiteY3" fmla="*/ 714267 h 776377"/>
                              <a:gd name="connsiteX4" fmla="*/ 1628667 w 1628667"/>
                              <a:gd name="connsiteY4" fmla="*/ 776377 h 776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28667" h="776377">
                                <a:moveTo>
                                  <a:pt x="0" y="0"/>
                                </a:moveTo>
                                <a:cubicBezTo>
                                  <a:pt x="185180" y="14377"/>
                                  <a:pt x="370360" y="28755"/>
                                  <a:pt x="527936" y="103517"/>
                                </a:cubicBezTo>
                                <a:cubicBezTo>
                                  <a:pt x="685512" y="178279"/>
                                  <a:pt x="809733" y="346781"/>
                                  <a:pt x="945455" y="448573"/>
                                </a:cubicBezTo>
                                <a:cubicBezTo>
                                  <a:pt x="1081177" y="550365"/>
                                  <a:pt x="1228401" y="659633"/>
                                  <a:pt x="1342270" y="714267"/>
                                </a:cubicBezTo>
                                <a:cubicBezTo>
                                  <a:pt x="1456139" y="768901"/>
                                  <a:pt x="1542403" y="772639"/>
                                  <a:pt x="1628667" y="77637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62632" y="700465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3EE3C" w14:textId="77777777" w:rsidR="0057697A" w:rsidRPr="005D3C9C" w:rsidRDefault="0057697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D3C9C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 flipV="1">
                            <a:off x="596948" y="738421"/>
                            <a:ext cx="0" cy="2958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V="1">
                            <a:off x="2268340" y="729949"/>
                            <a:ext cx="0" cy="3532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3"/>
                        <wps:cNvSpPr txBox="1"/>
                        <wps:spPr>
                          <a:xfrm>
                            <a:off x="556749" y="764891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64EB3" w14:textId="77777777" w:rsidR="0057697A" w:rsidRDefault="0057697A" w:rsidP="005D3C9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Text Box 83"/>
                        <wps:cNvSpPr txBox="1"/>
                        <wps:spPr>
                          <a:xfrm>
                            <a:off x="2236419" y="760821"/>
                            <a:ext cx="5969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C562F" w14:textId="77777777" w:rsidR="0057697A" w:rsidRDefault="0057697A" w:rsidP="005D3C9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3B549B2" id="Canvas 80" o:spid="_x0000_s1076" editas="canvas" style="position:absolute;left:0;text-align:left;margin-left:326pt;margin-top:3.9pt;width:210.3pt;height:109.7pt;z-index:251660288" coordsize="26708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">
                <v:shape id="_x0000_s1077" type="#_x0000_t75" style="position:absolute;width:26708;height:13931;visibility:visible;mso-wrap-style:square">
                  <v:fill o:detectmouseclick="t"/>
                  <v:path o:connecttype="none"/>
                </v:shape>
                <v:line id="Straight Connector 15" o:spid="_x0000_s1078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" strokecolor="windowText" strokeweight=".5pt">
                  <v:stroke startarrow="block" joinstyle="miter"/>
                </v:line>
                <v:shape id="Straight Arrow Connector 22" o:spid="_x0000_s1079" type="#_x0000_t32" style="position:absolute;left:2442;top:7680;width:24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<v:stroke endarrow="block" joinstyle="miter"/>
                </v:shape>
                <v:shape id="Text Box 12" o:spid="_x0000_s1080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47F4F03" w14:textId="77777777" w:rsidR="0057697A" w:rsidRPr="00DC0590" w:rsidRDefault="0057697A" w:rsidP="005D3C9C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81" type="#_x0000_t202" style="position:absolute;left:25891;top:6391;width:53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B36C5EE" w14:textId="77777777" w:rsidR="0057697A" w:rsidRDefault="0057697A" w:rsidP="005D3C9C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Freeform 82" o:spid="_x0000_s1082" style="position:absolute;left:6963;top:3021;width:16286;height:7764;visibility:visible;mso-wrap-style:square;v-text-anchor:middle" coordsize="1628667,77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" path="m,c185180,14377,370360,28755,527936,103517v157576,74762,281797,243264,417519,345056c1081177,550365,1228401,659633,1342270,714267v113869,54634,200133,58372,286397,62110e" filled="f" strokecolor="black [3200]" strokeweight=".5pt">
                  <v:stroke joinstyle="miter"/>
                  <v:path arrowok="t" o:connecttype="custom" o:connectlocs="0,0;527936,103517;945455,448573;1342270,714267;1628667,776377" o:connectangles="0,0,0,0,0"/>
                </v:shape>
                <v:shape id="Text Box 83" o:spid="_x0000_s1083" type="#_x0000_t202" style="position:absolute;left:1626;top:7004;width:60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4903EE3C" w14:textId="77777777" w:rsidR="0057697A" w:rsidRPr="005D3C9C" w:rsidRDefault="0057697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5D3C9C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84" o:spid="_x0000_s1084" style="position:absolute;flip:y;visibility:visible;mso-wrap-style:square" from="5969,7384" to="5969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KI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hi3iiL0AAADbAAAADwAAAAAAAAAA&#10;AAAAAAAHAgAAZHJzL2Rvd25yZXYueG1sUEsFBgAAAAADAAMAtwAAAPECAAAAAA==&#10;" strokecolor="black [3200]" strokeweight=".5pt">
                  <v:stroke joinstyle="miter"/>
                </v:line>
                <v:line id="Straight Connector 87" o:spid="_x0000_s1085" style="position:absolute;flip:y;visibility:visible;mso-wrap-style:square" from="22683,7299" to="22683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shape id="Text Box 83" o:spid="_x0000_s1086" type="#_x0000_t202" style="position:absolute;left:5567;top:7648;width:603;height:1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" filled="f" stroked="f" strokeweight=".5pt">
                  <v:textbox style="mso-fit-shape-to-text:t" inset="0,0,0,0">
                    <w:txbxContent>
                      <w:p w14:paraId="7D964EB3" w14:textId="77777777" w:rsidR="0057697A" w:rsidRDefault="0057697A" w:rsidP="005D3C9C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83" o:spid="_x0000_s1087" type="#_x0000_t202" style="position:absolute;left:22364;top:7608;width:597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288C562F" w14:textId="77777777" w:rsidR="0057697A" w:rsidRDefault="0057697A" w:rsidP="005D3C9C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67407C1" w14:textId="77777777" w:rsidR="005D3C9C" w:rsidRDefault="005D3C9C" w:rsidP="00771075">
      <w:pPr>
        <w:pStyle w:val="Heading2"/>
      </w:pPr>
      <w:r>
        <w:t>5.1 Bisection</w:t>
      </w:r>
    </w:p>
    <w:p w14:paraId="3C5A596B" w14:textId="793D4888" w:rsidR="005D3C9C" w:rsidRDefault="005D3C9C" w:rsidP="00175BDA">
      <w:pPr>
        <w:spacing w:before="240"/>
      </w:pPr>
      <w:r>
        <w:t xml:space="preserve">Consider the simplest case where  </w:t>
      </w:r>
      <w:r w:rsidRPr="005D3C9C">
        <w:rPr>
          <w:i/>
        </w:rPr>
        <w:t>f</w:t>
      </w:r>
      <w:r>
        <w:t>(</w:t>
      </w:r>
      <w:r w:rsidRPr="005D3C9C">
        <w:rPr>
          <w:i/>
        </w:rPr>
        <w:t>x</w:t>
      </w:r>
      <w:r>
        <w:t xml:space="preserve">) has only one real root in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 xml:space="preserve">.  Bisect the interval </w:t>
      </w:r>
      <w:r>
        <w:rPr>
          <w:i/>
        </w:rPr>
        <w:t>x</w:t>
      </w:r>
      <w:r>
        <w:rPr>
          <w:i/>
          <w:vertAlign w:val="subscript"/>
        </w:rPr>
        <w:t>m</w:t>
      </w:r>
      <w:r>
        <w:t>=(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 xml:space="preserve">)/2 and compute </w:t>
      </w:r>
      <w:r>
        <w:rPr>
          <w:i/>
        </w:rPr>
        <w:t>f</w:t>
      </w:r>
      <w:r w:rsidRPr="005D3C9C">
        <w:t>(</w:t>
      </w:r>
      <w:r>
        <w:rPr>
          <w:i/>
        </w:rPr>
        <w:t>x</w:t>
      </w:r>
      <w:r w:rsidR="00175BDA" w:rsidRPr="00175BDA">
        <w:rPr>
          <w:i/>
          <w:vertAlign w:val="subscript"/>
        </w:rPr>
        <w:t>m</w:t>
      </w:r>
      <w:r>
        <w:t>)</w:t>
      </w:r>
      <w:r w:rsidR="00175BDA">
        <w:t>*</w:t>
      </w:r>
      <w:r w:rsidR="00175BDA">
        <w:rPr>
          <w:i/>
        </w:rPr>
        <w:t>f</w:t>
      </w:r>
      <w:r w:rsidR="00175BDA">
        <w:t>(</w:t>
      </w:r>
      <w:r w:rsidR="00175BDA">
        <w:rPr>
          <w:i/>
        </w:rPr>
        <w:t>b</w:t>
      </w:r>
      <w:r w:rsidR="00175BDA">
        <w:t xml:space="preserve">).  If the product is </w:t>
      </w:r>
      <w:r w:rsidR="00A60E77">
        <w:t>positive</w:t>
      </w:r>
      <w:r w:rsidR="00175BDA">
        <w:t>, then the root must be in the inter</w:t>
      </w:r>
      <w:r w:rsidR="0037534D">
        <w:t>v</w:t>
      </w:r>
      <w:r w:rsidR="00175BDA">
        <w:t xml:space="preserve">al </w:t>
      </w:r>
      <w:r w:rsidR="00175BDA">
        <w:rPr>
          <w:i/>
        </w:rPr>
        <w:t>a</w:t>
      </w:r>
      <w:r w:rsidR="00175BDA">
        <w:t>&lt;</w:t>
      </w:r>
      <w:r w:rsidR="00175BDA" w:rsidRPr="00175BDA">
        <w:rPr>
          <w:i/>
        </w:rPr>
        <w:t>x</w:t>
      </w:r>
      <w:r w:rsidR="00175BDA">
        <w:t>&lt;</w:t>
      </w:r>
      <w:r w:rsidR="00175BDA" w:rsidRPr="00175BDA">
        <w:rPr>
          <w:i/>
        </w:rPr>
        <w:t>x</w:t>
      </w:r>
      <w:r w:rsidR="00175BDA" w:rsidRPr="00175BDA">
        <w:rPr>
          <w:i/>
          <w:vertAlign w:val="subscript"/>
        </w:rPr>
        <w:t>m</w:t>
      </w:r>
      <w:r w:rsidR="00A60E77">
        <w:rPr>
          <w:iCs/>
        </w:rPr>
        <w:t xml:space="preserve"> if negative </w:t>
      </w:r>
      <w:r w:rsidR="00A60E77">
        <w:rPr>
          <w:i/>
        </w:rPr>
        <w:t>x</w:t>
      </w:r>
      <w:r w:rsidR="00A60E77">
        <w:rPr>
          <w:i/>
          <w:vertAlign w:val="subscript"/>
        </w:rPr>
        <w:t>m</w:t>
      </w:r>
      <w:r w:rsidR="00A60E77">
        <w:rPr>
          <w:iCs/>
        </w:rPr>
        <w:t>&lt;x&lt;</w:t>
      </w:r>
      <w:r w:rsidR="00A60E77">
        <w:rPr>
          <w:i/>
        </w:rPr>
        <w:t>b</w:t>
      </w:r>
      <w:r w:rsidR="00A60E77">
        <w:rPr>
          <w:iCs/>
        </w:rPr>
        <w:t>.</w:t>
      </w:r>
      <w:r w:rsidR="00175BDA">
        <w:t xml:space="preserve"> Select the interval which contains the root, biset it and repeat the entire procedure.  This works for a single root, but if multiple roots exist, bisection gets very complicated.</w:t>
      </w:r>
    </w:p>
    <w:p w14:paraId="712543B2" w14:textId="77777777" w:rsidR="00175BDA" w:rsidRDefault="00175BDA" w:rsidP="00175BDA"/>
    <w:p w14:paraId="3DA2FE19" w14:textId="77777777" w:rsidR="00175BDA" w:rsidRDefault="00175BDA" w:rsidP="00771075">
      <w:pPr>
        <w:pStyle w:val="Heading2"/>
      </w:pPr>
      <w:r>
        <w:t>5.2 Newton’s Method (Newton-Raphson)</w:t>
      </w:r>
    </w:p>
    <w:p w14:paraId="77597669" w14:textId="77777777" w:rsidR="0037534D" w:rsidRDefault="00175BDA" w:rsidP="00175BDA">
      <w:r>
        <w:t xml:space="preserve">Consider a point </w:t>
      </w:r>
      <w:r>
        <w:rPr>
          <w:i/>
        </w:rPr>
        <w:t>x</w:t>
      </w:r>
      <w:r w:rsidRPr="00175BDA">
        <w:rPr>
          <w:vertAlign w:val="subscript"/>
        </w:rPr>
        <w:t>0</w:t>
      </w:r>
      <w:r w:rsidR="0037534D" w:rsidRPr="0037534D">
        <w:t>,</w:t>
      </w:r>
      <w:r>
        <w:t xml:space="preserve"> which is not a root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), but is “reasonably close” to a root.</w:t>
      </w:r>
      <w:r w:rsidR="0037534D">
        <w:t xml:space="preserve"> Expand </w:t>
      </w:r>
      <w:r w:rsidR="0037534D">
        <w:rPr>
          <w:i/>
          <w:iCs/>
        </w:rPr>
        <w:t>f</w:t>
      </w:r>
      <w:r w:rsidR="0037534D">
        <w:t>(</w:t>
      </w:r>
      <w:r w:rsidR="0037534D">
        <w:rPr>
          <w:i/>
          <w:iCs/>
        </w:rPr>
        <w:t>x</w:t>
      </w:r>
      <w:r w:rsidR="0037534D">
        <w:t xml:space="preserve">) as a Taylor series: </w:t>
      </w:r>
    </w:p>
    <w:p w14:paraId="041E9676" w14:textId="77777777" w:rsidR="0037534D" w:rsidRDefault="0037534D" w:rsidP="00175BDA">
      <w:r w:rsidRPr="00322E2C">
        <w:rPr>
          <w:position w:val="-24"/>
        </w:rPr>
        <w:object w:dxaOrig="7020" w:dyaOrig="720" w14:anchorId="7F729066">
          <v:shape id="_x0000_i1112" type="#_x0000_t75" style="width:351.05pt;height:36.1pt" o:ole="">
            <v:imagedata r:id="rId180" o:title=""/>
          </v:shape>
          <o:OLEObject Type="Embed" ProgID="Equation.DSMT4" ShapeID="_x0000_i1112" DrawAspect="Content" ObjectID="_1676036048" r:id="rId181"/>
        </w:object>
      </w:r>
      <w:r>
        <w:t xml:space="preserve"> </w:t>
      </w:r>
    </w:p>
    <w:p w14:paraId="5BF4731A" w14:textId="237A5D34" w:rsidR="00175BDA" w:rsidRDefault="0037534D" w:rsidP="00175BDA">
      <w:r>
        <w:t xml:space="preserve">If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=0, </w:t>
      </w:r>
      <w:r w:rsidR="00D16678">
        <w:t xml:space="preserve">then </w:t>
      </w:r>
      <w:r w:rsidR="00D16678">
        <w:rPr>
          <w:i/>
        </w:rPr>
        <w:t>x</w:t>
      </w:r>
      <w:r w:rsidR="00D16678">
        <w:t xml:space="preserve"> must be a root and the right-hand side constitutes an equation for the root </w:t>
      </w:r>
      <w:r w:rsidR="00D16678">
        <w:rPr>
          <w:i/>
        </w:rPr>
        <w:t>x</w:t>
      </w:r>
      <w:r w:rsidR="00D16678">
        <w:t>.  Set rhs equal to zero and keep only two terms:</w:t>
      </w:r>
    </w:p>
    <w:p w14:paraId="4BF0A1EF" w14:textId="77777777" w:rsidR="00D16678" w:rsidRDefault="00D16678" w:rsidP="00175BDA">
      <w:r w:rsidRPr="00D16678">
        <w:rPr>
          <w:position w:val="-32"/>
        </w:rPr>
        <w:object w:dxaOrig="6720" w:dyaOrig="760" w14:anchorId="691A8819">
          <v:shape id="_x0000_i1113" type="#_x0000_t75" style="width:336.25pt;height:37.35pt" o:ole="">
            <v:imagedata r:id="rId182" o:title=""/>
          </v:shape>
          <o:OLEObject Type="Embed" ProgID="Equation.DSMT4" ShapeID="_x0000_i1113" DrawAspect="Content" ObjectID="_1676036049" r:id="rId183"/>
        </w:object>
      </w:r>
      <w:r>
        <w:t xml:space="preserve"> </w:t>
      </w:r>
    </w:p>
    <w:p w14:paraId="69812078" w14:textId="77777777" w:rsidR="00D16678" w:rsidRDefault="00D16678" w:rsidP="00175BDA">
      <w:r>
        <w:t xml:space="preserve">Now </w:t>
      </w:r>
      <w:r>
        <w:rPr>
          <w:i/>
        </w:rPr>
        <w:t>x</w:t>
      </w:r>
      <w:r w:rsidR="007E4710">
        <w:t xml:space="preserve"> represents an</w:t>
      </w:r>
      <w:r>
        <w:t xml:space="preserve"> improved estimate of the root, and can replace 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 to yield an even better estimate of the root on the next iteration:</w:t>
      </w:r>
    </w:p>
    <w:p w14:paraId="19C782D9" w14:textId="77777777" w:rsidR="00D16678" w:rsidRDefault="00D16678" w:rsidP="00175BDA">
      <w:r w:rsidRPr="00D16678">
        <w:rPr>
          <w:position w:val="-42"/>
        </w:rPr>
        <w:object w:dxaOrig="3019" w:dyaOrig="960" w14:anchorId="39E4086A">
          <v:shape id="_x0000_i1114" type="#_x0000_t75" style="width:151.05pt;height:48pt" o:ole="">
            <v:imagedata r:id="rId184" o:title=""/>
          </v:shape>
          <o:OLEObject Type="Embed" ProgID="Equation.DSMT4" ShapeID="_x0000_i1114" DrawAspect="Content" ObjectID="_1676036050" r:id="rId185"/>
        </w:object>
      </w:r>
    </w:p>
    <w:p w14:paraId="15F37DDA" w14:textId="77777777" w:rsidR="00E003B3" w:rsidRDefault="00E003B3" w:rsidP="00175BDA">
      <w:r w:rsidRPr="00E003B3">
        <w:rPr>
          <w:i/>
        </w:rPr>
        <w:t>Newton’s method</w:t>
      </w:r>
      <w:r w:rsidR="00EF71C9">
        <w:rPr>
          <w:i/>
        </w:rPr>
        <w:t xml:space="preserve"> algorithm</w:t>
      </w:r>
      <w:r>
        <w:t xml:space="preserve">: </w:t>
      </w:r>
    </w:p>
    <w:p w14:paraId="392FBE75" w14:textId="77777777" w:rsidR="00E003B3" w:rsidRDefault="00E003B3" w:rsidP="00175BDA">
      <w:r>
        <w:rPr>
          <w:i/>
        </w:rPr>
        <w:t>i</w:t>
      </w:r>
      <w:r>
        <w:t xml:space="preserve">) input 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, </w:t>
      </w:r>
      <w:r>
        <w:rPr>
          <w:i/>
        </w:rPr>
        <w:t>ϵ</w:t>
      </w:r>
      <w:r>
        <w:t xml:space="preserve">, </w:t>
      </w:r>
      <w:r>
        <w:rPr>
          <w:i/>
        </w:rPr>
        <w:t>ii</w:t>
      </w:r>
      <w:r>
        <w:t xml:space="preserve">) </w:t>
      </w:r>
      <w:r>
        <w:rPr>
          <w:i/>
        </w:rPr>
        <w:t>x←x</w:t>
      </w:r>
      <w:r>
        <w:rPr>
          <w:i/>
          <w:vertAlign w:val="subscript"/>
        </w:rPr>
        <w:t>0</w:t>
      </w:r>
      <w:r>
        <w:t xml:space="preserve">, </w:t>
      </w:r>
      <w:r>
        <w:rPr>
          <w:i/>
        </w:rPr>
        <w:t>iii</w:t>
      </w:r>
      <w:r>
        <w:t xml:space="preserve">) </w:t>
      </w:r>
      <w:r w:rsidRPr="00E003B3">
        <w:rPr>
          <w:i/>
        </w:rPr>
        <w:t>δ</w:t>
      </w:r>
      <w:r>
        <w:t>←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)/</w:t>
      </w:r>
      <w:r>
        <w:rPr>
          <w:i/>
        </w:rPr>
        <w:t>f’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iv</w:t>
      </w:r>
      <w:r>
        <w:t xml:space="preserve">) </w:t>
      </w:r>
      <w:r>
        <w:rPr>
          <w:i/>
        </w:rPr>
        <w:t>x</w:t>
      </w:r>
      <w:r>
        <w:t>←</w:t>
      </w:r>
      <w:r>
        <w:rPr>
          <w:i/>
        </w:rPr>
        <w:t>x</w:t>
      </w:r>
      <w:r>
        <w:t>+</w:t>
      </w:r>
      <w:r>
        <w:rPr>
          <w:i/>
        </w:rPr>
        <w:t>δ</w:t>
      </w:r>
      <w:r>
        <w:t xml:space="preserve">, </w:t>
      </w:r>
      <w:r>
        <w:rPr>
          <w:i/>
        </w:rPr>
        <w:t>v</w:t>
      </w:r>
      <w:r>
        <w:t>) |</w:t>
      </w:r>
      <w:r w:rsidRPr="00E003B3">
        <w:rPr>
          <w:i/>
        </w:rPr>
        <w:t>δ</w:t>
      </w:r>
      <w:r>
        <w:t>|</w:t>
      </w:r>
      <w:r>
        <w:rPr>
          <w:i/>
        </w:rPr>
        <w:t>&lt;ϵ</w:t>
      </w:r>
      <w:r>
        <w:t>?(root←</w:t>
      </w:r>
      <w:r w:rsidRPr="00E003B3">
        <w:t>x</w:t>
      </w:r>
      <w:r>
        <w:t xml:space="preserve">):(step </w:t>
      </w:r>
      <w:r>
        <w:rPr>
          <w:i/>
        </w:rPr>
        <w:t>iii-</w:t>
      </w:r>
      <w:r w:rsidRPr="00E003B3">
        <w:rPr>
          <w:i/>
        </w:rPr>
        <w:t>v</w:t>
      </w:r>
      <w:r>
        <w:t>)</w:t>
      </w:r>
    </w:p>
    <w:p w14:paraId="77AA530F" w14:textId="77777777" w:rsidR="007E4710" w:rsidRDefault="007E4710" w:rsidP="00175BDA"/>
    <w:p w14:paraId="5C416E5E" w14:textId="77777777" w:rsidR="00E003B3" w:rsidRDefault="00E003B3" w:rsidP="00771075">
      <w:pPr>
        <w:pStyle w:val="Heading2"/>
      </w:pPr>
      <w:r>
        <w:t>5.3 Modified Newton’s Method</w:t>
      </w:r>
    </w:p>
    <w:p w14:paraId="5533F92B" w14:textId="77777777" w:rsidR="00E003B3" w:rsidRDefault="00E003B3" w:rsidP="00E003B3">
      <w:r>
        <w:t xml:space="preserve">Let </w:t>
      </w:r>
      <w:r w:rsidRPr="00E003B3">
        <w:rPr>
          <w:position w:val="-32"/>
        </w:rPr>
        <w:object w:dxaOrig="1380" w:dyaOrig="740" w14:anchorId="7C23A278">
          <v:shape id="_x0000_i1115" type="#_x0000_t75" style="width:69.1pt;height:37.35pt" o:ole="">
            <v:imagedata r:id="rId186" o:title=""/>
          </v:shape>
          <o:OLEObject Type="Embed" ProgID="Equation.DSMT4" ShapeID="_x0000_i1115" DrawAspect="Content" ObjectID="_1676036051" r:id="rId187"/>
        </w:object>
      </w:r>
      <w:r w:rsidR="00455E69">
        <w:t xml:space="preserve">.  Now, </w:t>
      </w:r>
      <w:r w:rsidR="00455E69">
        <w:rPr>
          <w:i/>
        </w:rPr>
        <w:t>u</w:t>
      </w:r>
      <w:r w:rsidR="00455E69">
        <w:t>(</w:t>
      </w:r>
      <w:r w:rsidR="00455E69">
        <w:rPr>
          <w:i/>
        </w:rPr>
        <w:t>x</w:t>
      </w:r>
      <w:r w:rsidR="00455E69">
        <w:t xml:space="preserve">) will have same roots as </w:t>
      </w:r>
      <w:r w:rsidR="00455E69">
        <w:rPr>
          <w:i/>
        </w:rPr>
        <w:t>f</w:t>
      </w:r>
      <w:r w:rsidR="00455E69">
        <w:t>(</w:t>
      </w:r>
      <w:r w:rsidR="00455E69">
        <w:rPr>
          <w:i/>
        </w:rPr>
        <w:t>x</w:t>
      </w:r>
      <w:r w:rsidR="00455E69">
        <w:t xml:space="preserve">).  Next, apply </w:t>
      </w:r>
      <w:r w:rsidR="00455E69">
        <w:rPr>
          <w:i/>
        </w:rPr>
        <w:t>Newton’s Method</w:t>
      </w:r>
      <w:r w:rsidR="00455E69">
        <w:t xml:space="preserve"> to </w:t>
      </w:r>
      <w:r w:rsidR="00455E69">
        <w:rPr>
          <w:i/>
        </w:rPr>
        <w:t>u</w:t>
      </w:r>
      <w:r w:rsidR="00455E69">
        <w:t>(</w:t>
      </w:r>
      <w:r w:rsidR="00455E69">
        <w:rPr>
          <w:i/>
        </w:rPr>
        <w:t>x</w:t>
      </w:r>
      <w:r w:rsidR="00455E69">
        <w:t>):</w:t>
      </w:r>
    </w:p>
    <w:p w14:paraId="45EACB79" w14:textId="77777777" w:rsidR="00455E69" w:rsidRDefault="00455E69" w:rsidP="00E003B3">
      <w:r w:rsidRPr="00D16678">
        <w:rPr>
          <w:position w:val="-42"/>
        </w:rPr>
        <w:object w:dxaOrig="2980" w:dyaOrig="960" w14:anchorId="7E1CDF3C">
          <v:shape id="_x0000_i1116" type="#_x0000_t75" style="width:149.35pt;height:48pt" o:ole="">
            <v:imagedata r:id="rId188" o:title=""/>
          </v:shape>
          <o:OLEObject Type="Embed" ProgID="Equation.DSMT4" ShapeID="_x0000_i1116" DrawAspect="Content" ObjectID="_1676036052" r:id="rId189"/>
        </w:object>
      </w:r>
      <w:r>
        <w:t xml:space="preserve"> where</w:t>
      </w:r>
      <w:r w:rsidRPr="00455E69">
        <w:rPr>
          <w:position w:val="-40"/>
        </w:rPr>
        <w:object w:dxaOrig="4740" w:dyaOrig="920" w14:anchorId="34ACF490">
          <v:shape id="_x0000_i1117" type="#_x0000_t75" style="width:237.35pt;height:45.35pt" o:ole="">
            <v:imagedata r:id="rId190" o:title=""/>
          </v:shape>
          <o:OLEObject Type="Embed" ProgID="Equation.DSMT4" ShapeID="_x0000_i1117" DrawAspect="Content" ObjectID="_1676036053" r:id="rId191"/>
        </w:object>
      </w:r>
    </w:p>
    <w:p w14:paraId="5B8CCD87" w14:textId="77777777" w:rsidR="00455E69" w:rsidRDefault="00455E69" w:rsidP="00455E69">
      <w:r>
        <w:t xml:space="preserve">Note:  the </w:t>
      </w:r>
      <w:r>
        <w:rPr>
          <w:i/>
        </w:rPr>
        <w:t>Modified Newton’s Method</w:t>
      </w:r>
      <w:r>
        <w:t xml:space="preserve"> is useful for functions with multiple roots.</w:t>
      </w:r>
    </w:p>
    <w:p w14:paraId="43B59573" w14:textId="1C20B390" w:rsidR="00455E69" w:rsidRDefault="00455E69" w:rsidP="00455E69"/>
    <w:p w14:paraId="2D956E1C" w14:textId="58ADF6FF" w:rsidR="00650F30" w:rsidRDefault="00650F30" w:rsidP="00455E69"/>
    <w:p w14:paraId="24E971C6" w14:textId="2ABE8A4E" w:rsidR="00650F30" w:rsidRDefault="00650F30" w:rsidP="00455E69"/>
    <w:p w14:paraId="6ACC8FDA" w14:textId="44B77CE8" w:rsidR="00650F30" w:rsidRDefault="00650F30" w:rsidP="00455E69"/>
    <w:p w14:paraId="4E3F9A89" w14:textId="791853D5" w:rsidR="00650F30" w:rsidRDefault="00650F30" w:rsidP="00455E69"/>
    <w:p w14:paraId="3554F8F5" w14:textId="17DF9C1C" w:rsidR="00650F30" w:rsidRDefault="00650F30" w:rsidP="00455E69"/>
    <w:p w14:paraId="78748E1F" w14:textId="77777777" w:rsidR="00650F30" w:rsidRDefault="00650F30" w:rsidP="00455E69"/>
    <w:p w14:paraId="28333BB7" w14:textId="77777777" w:rsidR="00455E69" w:rsidRDefault="00455E69" w:rsidP="00771075">
      <w:pPr>
        <w:pStyle w:val="Heading2"/>
      </w:pPr>
      <w:r>
        <w:lastRenderedPageBreak/>
        <w:t>5.4  The Secant Method</w:t>
      </w:r>
    </w:p>
    <w:p w14:paraId="50869447" w14:textId="77777777" w:rsidR="00455E69" w:rsidRDefault="00455E69" w:rsidP="00455E69">
      <w:r>
        <w:t xml:space="preserve">The secant method is a modification to the conventional </w:t>
      </w:r>
      <w:r>
        <w:rPr>
          <w:i/>
        </w:rPr>
        <w:t>Newton’s method</w:t>
      </w:r>
      <w:r>
        <w:t xml:space="preserve"> with the derivative replaced by a difference expression:</w:t>
      </w:r>
    </w:p>
    <w:p w14:paraId="55F3357E" w14:textId="77777777" w:rsidR="00455E69" w:rsidRDefault="00373E8C" w:rsidP="00455E69">
      <w:r w:rsidRPr="00373E8C">
        <w:rPr>
          <w:position w:val="-46"/>
        </w:rPr>
        <w:object w:dxaOrig="4780" w:dyaOrig="999" w14:anchorId="6A2F0436">
          <v:shape id="_x0000_i1118" type="#_x0000_t75" style="width:238.8pt;height:50.2pt" o:ole="">
            <v:imagedata r:id="rId192" o:title=""/>
          </v:shape>
          <o:OLEObject Type="Embed" ProgID="Equation.DSMT4" ShapeID="_x0000_i1118" DrawAspect="Content" ObjectID="_1676036054" r:id="rId193"/>
        </w:object>
      </w:r>
    </w:p>
    <w:p w14:paraId="6E580A79" w14:textId="7462A5A6" w:rsidR="00EF71C9" w:rsidRDefault="00EF71C9" w:rsidP="00EF71C9">
      <w:r>
        <w:rPr>
          <w:i/>
        </w:rPr>
        <w:t>Secant</w:t>
      </w:r>
      <w:r w:rsidRPr="00E003B3">
        <w:rPr>
          <w:i/>
        </w:rPr>
        <w:t xml:space="preserve"> method</w:t>
      </w:r>
      <w:r>
        <w:rPr>
          <w:i/>
        </w:rPr>
        <w:t xml:space="preserve"> algorithm</w:t>
      </w:r>
      <w:r w:rsidR="00FA7B72">
        <w:t xml:space="preserve"> </w:t>
      </w:r>
      <w:r w:rsidR="00FA7B72">
        <w:rPr>
          <w:i/>
        </w:rPr>
        <w:t>to find roots of f(x)=0</w:t>
      </w:r>
      <w:r w:rsidR="00FA7B72">
        <w:t>.</w:t>
      </w:r>
    </w:p>
    <w:p w14:paraId="0779C3E0" w14:textId="72D5178D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input values for </w:t>
      </w:r>
      <w:r w:rsidRPr="00FA7B72">
        <w:rPr>
          <w:i/>
        </w:rPr>
        <w:t>x</w:t>
      </w:r>
      <w:r w:rsidRPr="00FA7B72">
        <w:rPr>
          <w:i/>
          <w:vertAlign w:val="subscript"/>
        </w:rPr>
        <w:t>0</w:t>
      </w:r>
      <w:r>
        <w:t xml:space="preserve">, </w:t>
      </w:r>
      <w:r w:rsidRPr="00FA7B72">
        <w:rPr>
          <w:i/>
        </w:rPr>
        <w:t>x</w:t>
      </w:r>
      <w:r w:rsidRPr="00FA7B72">
        <w:rPr>
          <w:i/>
          <w:vertAlign w:val="subscript"/>
        </w:rPr>
        <w:t>00</w:t>
      </w:r>
      <w:r>
        <w:t xml:space="preserve">, and </w:t>
      </w:r>
      <w:r w:rsidRPr="00FA7B72">
        <w:rPr>
          <w:i/>
        </w:rPr>
        <w:t>ϵ</w:t>
      </w:r>
      <w:r>
        <w:t>.</w:t>
      </w:r>
    </w:p>
    <w:p w14:paraId="2166764C" w14:textId="0814A238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Calculate </w:t>
      </w:r>
      <w:r>
        <w:rPr>
          <w:i/>
        </w:rPr>
        <w:t>δ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0</w:t>
      </w:r>
      <w:r>
        <w:t>-</w:t>
      </w:r>
      <w:r>
        <w:rPr>
          <w:i/>
        </w:rPr>
        <w:t>x</w:t>
      </w:r>
      <w:r>
        <w:rPr>
          <w:i/>
          <w:vertAlign w:val="subscript"/>
        </w:rPr>
        <w:t>00</w:t>
      </w:r>
    </w:p>
    <w:p w14:paraId="1A9FE310" w14:textId="45A81391" w:rsidR="00FA7B72" w:rsidRPr="00FA7B72" w:rsidRDefault="00FA7B72" w:rsidP="005720D3">
      <w:pPr>
        <w:pStyle w:val="ListParagraph"/>
        <w:numPr>
          <w:ilvl w:val="0"/>
          <w:numId w:val="12"/>
        </w:numPr>
        <w:ind w:left="900" w:hanging="630"/>
        <w:jc w:val="left"/>
      </w:pPr>
      <w:r>
        <w:t xml:space="preserve">Set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0</w:t>
      </w:r>
    </w:p>
    <w:p w14:paraId="0609E717" w14:textId="77777777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Compute </w:t>
      </w:r>
      <w:r>
        <w:rPr>
          <w:i/>
        </w:rPr>
        <w:t>f</w:t>
      </w:r>
      <w:r>
        <w:rPr>
          <w:i/>
          <w:vertAlign w:val="subscript"/>
        </w:rPr>
        <w:t>old</w:t>
      </w:r>
      <w:r>
        <w:t>=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00</w:t>
      </w:r>
      <w:r>
        <w:t xml:space="preserve">) </w:t>
      </w:r>
    </w:p>
    <w:p w14:paraId="12C46640" w14:textId="173E2D7A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Compute 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>=</w:t>
      </w:r>
      <w:r>
        <w:rPr>
          <w:i/>
        </w:rPr>
        <w:t>f</w:t>
      </w:r>
      <w:r>
        <w:t>(</w:t>
      </w:r>
      <w:r w:rsidRPr="00FA7B72">
        <w:rPr>
          <w:i/>
        </w:rPr>
        <w:t>x</w:t>
      </w:r>
      <w:r>
        <w:t>)</w:t>
      </w:r>
    </w:p>
    <w:p w14:paraId="6806F47D" w14:textId="37BB3581" w:rsidR="00FA7B72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Compute </w:t>
      </w:r>
      <w:r>
        <w:rPr>
          <w:i/>
        </w:rPr>
        <w:t>δ</w:t>
      </w:r>
      <w:r>
        <w:t>=-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>/[(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>-</w:t>
      </w:r>
      <w:r>
        <w:rPr>
          <w:i/>
        </w:rPr>
        <w:t>f</w:t>
      </w:r>
      <w:r>
        <w:rPr>
          <w:i/>
          <w:vertAlign w:val="subscript"/>
        </w:rPr>
        <w:t>old</w:t>
      </w:r>
      <w:r>
        <w:t>)/</w:t>
      </w:r>
      <w:r>
        <w:rPr>
          <w:i/>
        </w:rPr>
        <w:t>δ</w:t>
      </w:r>
      <w:r>
        <w:t>]</w:t>
      </w:r>
    </w:p>
    <w:p w14:paraId="2400710E" w14:textId="6FF3416B" w:rsidR="005720D3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Set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t>+</w:t>
      </w:r>
      <w:r>
        <w:rPr>
          <w:i/>
        </w:rPr>
        <w:t>δ</w:t>
      </w:r>
    </w:p>
    <w:p w14:paraId="62219FDA" w14:textId="6ED87A56" w:rsidR="005720D3" w:rsidRPr="005720D3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>If |</w:t>
      </w:r>
      <w:r>
        <w:rPr>
          <w:i/>
        </w:rPr>
        <w:t>δ</w:t>
      </w:r>
      <w:r>
        <w:t>|&lt;</w:t>
      </w:r>
      <w:r>
        <w:rPr>
          <w:i/>
        </w:rPr>
        <w:t>ϵ</w:t>
      </w:r>
      <w:r>
        <w:t xml:space="preserve">: return </w:t>
      </w:r>
      <w:r>
        <w:rPr>
          <w:i/>
        </w:rPr>
        <w:t>x</w:t>
      </w:r>
    </w:p>
    <w:p w14:paraId="296F52FE" w14:textId="6A975D3D" w:rsidR="00650F30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>If |</w:t>
      </w:r>
      <w:r>
        <w:rPr>
          <w:i/>
        </w:rPr>
        <w:t>δ</w:t>
      </w:r>
      <w:r>
        <w:t>|&gt;</w:t>
      </w:r>
      <w:r>
        <w:rPr>
          <w:i/>
        </w:rPr>
        <w:t>ϵ</w:t>
      </w:r>
      <w:r>
        <w:t xml:space="preserve">:  </w:t>
      </w:r>
      <w:r>
        <w:rPr>
          <w:i/>
        </w:rPr>
        <w:t>f</w:t>
      </w:r>
      <w:r>
        <w:rPr>
          <w:i/>
          <w:vertAlign w:val="subscript"/>
        </w:rPr>
        <w:t>old</w:t>
      </w:r>
      <w:r>
        <w:t>=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 xml:space="preserve"> and repeat steps </w:t>
      </w:r>
      <w:r>
        <w:rPr>
          <w:b/>
          <w:i/>
        </w:rPr>
        <w:t>v</w:t>
      </w:r>
      <w:r>
        <w:rPr>
          <w:b/>
        </w:rPr>
        <w:t>)</w:t>
      </w:r>
      <w:r>
        <w:t xml:space="preserve"> to </w:t>
      </w:r>
      <w:r>
        <w:rPr>
          <w:b/>
          <w:i/>
        </w:rPr>
        <w:t>ix</w:t>
      </w:r>
      <w:r>
        <w:rPr>
          <w:b/>
        </w:rPr>
        <w:t>)</w:t>
      </w:r>
      <w:r>
        <w:t xml:space="preserve"> </w:t>
      </w:r>
      <w:r w:rsidR="00650F30">
        <w:br w:type="page"/>
      </w:r>
    </w:p>
    <w:p w14:paraId="48B1D920" w14:textId="52CF2C7D" w:rsidR="002B04B3" w:rsidRDefault="002B04B3" w:rsidP="000D5A29">
      <w:pPr>
        <w:pStyle w:val="Heading1"/>
      </w:pPr>
      <w:r>
        <w:lastRenderedPageBreak/>
        <w:t>Ch. 6 The Solution of Simultaneous Linear Algebraic Equations and Matrix Inversion</w:t>
      </w:r>
    </w:p>
    <w:p w14:paraId="13960806" w14:textId="77777777" w:rsidR="00A4246B" w:rsidRPr="0016522C" w:rsidRDefault="00A4246B" w:rsidP="00650F30">
      <w:pPr>
        <w:pStyle w:val="Heading2"/>
      </w:pPr>
      <w:r w:rsidRPr="0016522C">
        <w:t>Matrix terminology:</w:t>
      </w:r>
    </w:p>
    <w:p w14:paraId="207FCF40" w14:textId="6813A96F" w:rsidR="00A4246B" w:rsidRDefault="00A4246B" w:rsidP="002B04B3">
      <w:pPr>
        <w:rPr>
          <w:i/>
          <w:iCs/>
        </w:rPr>
      </w:pPr>
      <w:r w:rsidRPr="00A4246B">
        <w:rPr>
          <w:position w:val="-66"/>
        </w:rPr>
        <w:object w:dxaOrig="780" w:dyaOrig="1440" w14:anchorId="19746AE6">
          <v:shape id="_x0000_i1119" type="#_x0000_t75" style="width:39.25pt;height:1in" o:ole="">
            <v:imagedata r:id="rId194" o:title=""/>
          </v:shape>
          <o:OLEObject Type="Embed" ProgID="Equation.DSMT4" ShapeID="_x0000_i1119" DrawAspect="Content" ObjectID="_1676036055" r:id="rId195"/>
        </w:object>
      </w:r>
      <w:r>
        <w:t xml:space="preserve"> is a </w:t>
      </w:r>
      <w:r w:rsidRPr="00A4246B">
        <w:rPr>
          <w:i/>
          <w:iCs/>
        </w:rPr>
        <w:t>column matrix</w:t>
      </w:r>
      <w:r>
        <w:t xml:space="preserve"> (also a vector),  </w:t>
      </w:r>
      <w:r w:rsidRPr="007618A3">
        <w:rPr>
          <w:position w:val="-14"/>
        </w:rPr>
        <w:object w:dxaOrig="1860" w:dyaOrig="400" w14:anchorId="6E7695DA">
          <v:shape id="_x0000_i1120" type="#_x0000_t75" style="width:92.85pt;height:20.1pt" o:ole="">
            <v:imagedata r:id="rId196" o:title=""/>
          </v:shape>
          <o:OLEObject Type="Embed" ProgID="Equation.DSMT4" ShapeID="_x0000_i1120" DrawAspect="Content" ObjectID="_1676036056" r:id="rId197"/>
        </w:object>
      </w:r>
      <w:r>
        <w:t xml:space="preserve"> is a </w:t>
      </w:r>
      <w:r w:rsidRPr="00A4246B">
        <w:rPr>
          <w:i/>
          <w:iCs/>
        </w:rPr>
        <w:t>row matrix</w:t>
      </w:r>
    </w:p>
    <w:p w14:paraId="0B5E0715" w14:textId="7D834E6E" w:rsidR="00A4246B" w:rsidRDefault="00A4246B" w:rsidP="002B04B3">
      <w:pPr>
        <w:rPr>
          <w:i/>
          <w:iCs/>
          <w:vertAlign w:val="subscript"/>
        </w:rPr>
      </w:pPr>
      <w:r w:rsidRPr="00A4246B">
        <w:rPr>
          <w:position w:val="-68"/>
        </w:rPr>
        <w:object w:dxaOrig="2439" w:dyaOrig="1480" w14:anchorId="0451902C">
          <v:shape id="_x0000_i1121" type="#_x0000_t75" style="width:121.7pt;height:73.7pt" o:ole="">
            <v:imagedata r:id="rId198" o:title=""/>
          </v:shape>
          <o:OLEObject Type="Embed" ProgID="Equation.DSMT4" ShapeID="_x0000_i1121" DrawAspect="Content" ObjectID="_1676036057" r:id="rId199"/>
        </w:object>
      </w:r>
      <w:r>
        <w:t xml:space="preserve"> is a 4×4 square matrix with a </w:t>
      </w:r>
      <w:r>
        <w:rPr>
          <w:i/>
          <w:iCs/>
        </w:rPr>
        <w:t xml:space="preserve">main diagonal </w:t>
      </w:r>
      <w:r>
        <w:t xml:space="preserve"> of </w:t>
      </w:r>
      <w:r>
        <w:rPr>
          <w:i/>
          <w:iCs/>
        </w:rPr>
        <w:t>c</w:t>
      </w:r>
      <w:r>
        <w:rPr>
          <w:i/>
          <w:iCs/>
          <w:vertAlign w:val="subscript"/>
        </w:rPr>
        <w:t>11</w:t>
      </w:r>
      <w:r>
        <w:rPr>
          <w:i/>
          <w:iCs/>
        </w:rPr>
        <w:t>, c</w:t>
      </w:r>
      <w:r>
        <w:rPr>
          <w:i/>
          <w:iCs/>
          <w:vertAlign w:val="subscript"/>
        </w:rPr>
        <w:t>22</w:t>
      </w:r>
      <w:r>
        <w:rPr>
          <w:i/>
          <w:iCs/>
        </w:rPr>
        <w:t>, c</w:t>
      </w:r>
      <w:r>
        <w:rPr>
          <w:i/>
          <w:iCs/>
          <w:vertAlign w:val="subscript"/>
        </w:rPr>
        <w:t>33</w:t>
      </w:r>
      <w:r>
        <w:rPr>
          <w:i/>
          <w:iCs/>
        </w:rPr>
        <w:t>, c</w:t>
      </w:r>
      <w:r>
        <w:rPr>
          <w:i/>
          <w:iCs/>
          <w:vertAlign w:val="subscript"/>
        </w:rPr>
        <w:t>44.</w:t>
      </w:r>
    </w:p>
    <w:p w14:paraId="3164CE6B" w14:textId="69C2A675" w:rsidR="00A4246B" w:rsidRDefault="00A4246B" w:rsidP="00A4246B">
      <w:pPr>
        <w:jc w:val="left"/>
        <w:rPr>
          <w:vertAlign w:val="subscript"/>
        </w:rPr>
      </w:pPr>
      <w:r>
        <w:t xml:space="preserve">The square matrix is symmetric if </w:t>
      </w:r>
      <w:r>
        <w:rPr>
          <w:i/>
          <w:iCs/>
        </w:rPr>
        <w:t>c</w:t>
      </w:r>
      <w:r>
        <w:rPr>
          <w:i/>
          <w:iCs/>
          <w:vertAlign w:val="subscript"/>
        </w:rPr>
        <w:t>ij</w:t>
      </w:r>
      <w:r>
        <w:t>=</w:t>
      </w:r>
      <w:r>
        <w:rPr>
          <w:i/>
          <w:iCs/>
        </w:rPr>
        <w:t>c</w:t>
      </w:r>
      <w:r>
        <w:rPr>
          <w:i/>
          <w:iCs/>
          <w:vertAlign w:val="subscript"/>
        </w:rPr>
        <w:t>ji</w:t>
      </w:r>
      <w:r>
        <w:rPr>
          <w:vertAlign w:val="subscript"/>
        </w:rPr>
        <w:t>.</w:t>
      </w:r>
    </w:p>
    <w:p w14:paraId="6B78C9BE" w14:textId="77777777" w:rsidR="00A4246B" w:rsidRPr="00A4246B" w:rsidRDefault="00A4246B" w:rsidP="00A4246B">
      <w:pPr>
        <w:jc w:val="left"/>
        <w:rPr>
          <w:vertAlign w:val="subscript"/>
        </w:rPr>
      </w:pPr>
    </w:p>
    <w:p w14:paraId="5557E86E" w14:textId="0C233722" w:rsidR="00A4246B" w:rsidRPr="0016522C" w:rsidRDefault="00A4246B" w:rsidP="002B04B3">
      <w:r w:rsidRPr="00A4246B">
        <w:rPr>
          <w:position w:val="-68"/>
        </w:rPr>
        <w:object w:dxaOrig="2420" w:dyaOrig="1480" w14:anchorId="21D8D68E">
          <v:shape id="_x0000_i1122" type="#_x0000_t75" style="width:121.7pt;height:73.7pt" o:ole="">
            <v:imagedata r:id="rId200" o:title=""/>
          </v:shape>
          <o:OLEObject Type="Embed" ProgID="Equation.DSMT4" ShapeID="_x0000_i1122" DrawAspect="Content" ObjectID="_1676036058" r:id="rId201"/>
        </w:object>
      </w:r>
      <w:r>
        <w:t xml:space="preserve"> is an </w:t>
      </w:r>
      <w:r>
        <w:rPr>
          <w:i/>
          <w:iCs/>
        </w:rPr>
        <w:t>upper triangular</w:t>
      </w:r>
      <w:r>
        <w:t xml:space="preserve"> matrix</w:t>
      </w:r>
      <w:r w:rsidR="0016522C">
        <w:t xml:space="preserve">, </w:t>
      </w:r>
      <w:r w:rsidR="0016522C" w:rsidRPr="00A4246B">
        <w:rPr>
          <w:position w:val="-68"/>
        </w:rPr>
        <w:object w:dxaOrig="2439" w:dyaOrig="1480" w14:anchorId="36C14075">
          <v:shape id="_x0000_i1123" type="#_x0000_t75" style="width:121.7pt;height:73.7pt" o:ole="">
            <v:imagedata r:id="rId202" o:title=""/>
          </v:shape>
          <o:OLEObject Type="Embed" ProgID="Equation.DSMT4" ShapeID="_x0000_i1123" DrawAspect="Content" ObjectID="_1676036059" r:id="rId203"/>
        </w:object>
      </w:r>
      <w:r w:rsidR="0016522C">
        <w:t xml:space="preserve">is a </w:t>
      </w:r>
      <w:r w:rsidR="0016522C">
        <w:rPr>
          <w:i/>
          <w:iCs/>
        </w:rPr>
        <w:t>banded matrix</w:t>
      </w:r>
    </w:p>
    <w:p w14:paraId="22AE32FB" w14:textId="77777777" w:rsidR="00A4246B" w:rsidRDefault="00A4246B" w:rsidP="002B04B3"/>
    <w:p w14:paraId="0C4D9BCE" w14:textId="3E06DC8F" w:rsidR="00A4246B" w:rsidRDefault="00A4246B" w:rsidP="002B04B3">
      <w:r w:rsidRPr="00A4246B">
        <w:rPr>
          <w:position w:val="-66"/>
        </w:rPr>
        <w:object w:dxaOrig="1740" w:dyaOrig="1440" w14:anchorId="05A821BC">
          <v:shape id="_x0000_i1124" type="#_x0000_t75" style="width:87.25pt;height:1in" o:ole="">
            <v:imagedata r:id="rId204" o:title=""/>
          </v:shape>
          <o:OLEObject Type="Embed" ProgID="Equation.DSMT4" ShapeID="_x0000_i1124" DrawAspect="Content" ObjectID="_1676036060" r:id="rId205"/>
        </w:object>
      </w:r>
      <w:r>
        <w:t xml:space="preserve"> is the </w:t>
      </w:r>
      <w:r>
        <w:rPr>
          <w:i/>
          <w:iCs/>
        </w:rPr>
        <w:t>identity matrix</w:t>
      </w:r>
    </w:p>
    <w:p w14:paraId="28481F2F" w14:textId="0E52409D" w:rsidR="0016522C" w:rsidRDefault="0016522C" w:rsidP="002B04B3"/>
    <w:p w14:paraId="04857B44" w14:textId="67CA64B0" w:rsidR="0016522C" w:rsidRDefault="0016522C" w:rsidP="00650F30">
      <w:pPr>
        <w:pStyle w:val="Heading2"/>
      </w:pPr>
      <w:r>
        <w:t>Basic Matix operations:</w:t>
      </w:r>
    </w:p>
    <w:p w14:paraId="5A85AB99" w14:textId="4D296C7C" w:rsidR="0016522C" w:rsidRDefault="0016522C" w:rsidP="002B04B3">
      <w:r w:rsidRPr="0016522C">
        <w:rPr>
          <w:i/>
          <w:iCs/>
        </w:rPr>
        <w:t>Addition</w:t>
      </w:r>
      <w:r>
        <w:t xml:space="preserve">:  </w:t>
      </w:r>
      <w:r w:rsidRPr="0016522C">
        <w:rPr>
          <w:position w:val="-14"/>
        </w:rPr>
        <w:object w:dxaOrig="2299" w:dyaOrig="380" w14:anchorId="7374E22B">
          <v:shape id="_x0000_i1125" type="#_x0000_t75" style="width:114.65pt;height:18.65pt" o:ole="">
            <v:imagedata r:id="rId206" o:title=""/>
          </v:shape>
          <o:OLEObject Type="Embed" ProgID="Equation.DSMT4" ShapeID="_x0000_i1125" DrawAspect="Content" ObjectID="_1676036061" r:id="rId207"/>
        </w:object>
      </w:r>
      <w:r>
        <w:t>;  A+B=B+A; A-B=-B+A</w:t>
      </w:r>
    </w:p>
    <w:p w14:paraId="4933B5AD" w14:textId="4D025D3C" w:rsidR="0016522C" w:rsidRDefault="0016522C" w:rsidP="002B04B3">
      <w:r>
        <w:rPr>
          <w:i/>
          <w:iCs/>
        </w:rPr>
        <w:t>Multiplication</w:t>
      </w:r>
      <w:r>
        <w:t xml:space="preserve">:  </w:t>
      </w:r>
      <w:r w:rsidRPr="0016522C">
        <w:rPr>
          <w:position w:val="-28"/>
        </w:rPr>
        <w:object w:dxaOrig="2260" w:dyaOrig="680" w14:anchorId="5C9874AC">
          <v:shape id="_x0000_i1126" type="#_x0000_t75" style="width:113.2pt;height:33.7pt" o:ole="">
            <v:imagedata r:id="rId208" o:title=""/>
          </v:shape>
          <o:OLEObject Type="Embed" ProgID="Equation.DSMT4" ShapeID="_x0000_i1126" DrawAspect="Content" ObjectID="_1676036062" r:id="rId209"/>
        </w:object>
      </w:r>
      <w:r>
        <w:t xml:space="preserve"> (n×m ⋅ m× w yields n×w matrix); AI=A; AB≠BA in general</w:t>
      </w:r>
    </w:p>
    <w:p w14:paraId="6EBFAE93" w14:textId="4A991DD6" w:rsidR="0016522C" w:rsidRDefault="0016522C" w:rsidP="002B04B3"/>
    <w:p w14:paraId="6F1A6BE3" w14:textId="63A9D8CD" w:rsidR="0016522C" w:rsidRDefault="0016522C" w:rsidP="002B04B3"/>
    <w:p w14:paraId="05EF1BB3" w14:textId="53C216EB" w:rsidR="0016522C" w:rsidRDefault="0016522C" w:rsidP="00650F30">
      <w:pPr>
        <w:pStyle w:val="Heading2"/>
      </w:pPr>
      <w:r w:rsidRPr="0016522C">
        <w:t>Matrix Representation and Formal Solution of Simultaneous Linear Equations</w:t>
      </w:r>
      <w:r>
        <w:t>:</w:t>
      </w:r>
    </w:p>
    <w:p w14:paraId="57F606BE" w14:textId="1EE5C287" w:rsidR="0016522C" w:rsidRDefault="0016522C" w:rsidP="002B04B3">
      <w:pPr>
        <w:rPr>
          <w:b/>
          <w:bCs/>
        </w:rPr>
      </w:pPr>
    </w:p>
    <w:p w14:paraId="6F64763A" w14:textId="5AEF1EAA" w:rsidR="0016522C" w:rsidRDefault="0016522C" w:rsidP="002B04B3">
      <w:r w:rsidRPr="00A4246B">
        <w:rPr>
          <w:position w:val="-68"/>
        </w:rPr>
        <w:object w:dxaOrig="3019" w:dyaOrig="1480" w14:anchorId="31FA6340">
          <v:shape id="_x0000_i1127" type="#_x0000_t75" style="width:151.05pt;height:73.7pt" o:ole="">
            <v:imagedata r:id="rId210" o:title=""/>
          </v:shape>
          <o:OLEObject Type="Embed" ProgID="Equation.DSMT4" ShapeID="_x0000_i1127" DrawAspect="Content" ObjectID="_1676036063" r:id="rId211"/>
        </w:object>
      </w:r>
      <w:r w:rsidR="00294A09">
        <w:t xml:space="preserve"> can be expressed as: </w:t>
      </w:r>
      <w:r w:rsidR="00294A09" w:rsidRPr="00A4246B">
        <w:rPr>
          <w:position w:val="-68"/>
        </w:rPr>
        <w:object w:dxaOrig="3159" w:dyaOrig="1480" w14:anchorId="7C189051">
          <v:shape id="_x0000_i1128" type="#_x0000_t75" style="width:158.3pt;height:73.7pt" o:ole="">
            <v:imagedata r:id="rId212" o:title=""/>
          </v:shape>
          <o:OLEObject Type="Embed" ProgID="Equation.DSMT4" ShapeID="_x0000_i1128" DrawAspect="Content" ObjectID="_1676036064" r:id="rId213"/>
        </w:object>
      </w:r>
      <w:r w:rsidR="00294A09">
        <w:t xml:space="preserve"> or </w:t>
      </w:r>
      <w:r w:rsidR="00294A09" w:rsidRPr="00294A09">
        <w:rPr>
          <w:position w:val="-6"/>
        </w:rPr>
        <w:object w:dxaOrig="720" w:dyaOrig="279" w14:anchorId="7793B11B">
          <v:shape id="_x0000_i1129" type="#_x0000_t75" style="width:36.1pt;height:14.3pt" o:ole="">
            <v:imagedata r:id="rId214" o:title=""/>
          </v:shape>
          <o:OLEObject Type="Embed" ProgID="Equation.DSMT4" ShapeID="_x0000_i1129" DrawAspect="Content" ObjectID="_1676036065" r:id="rId215"/>
        </w:object>
      </w:r>
    </w:p>
    <w:p w14:paraId="3682640C" w14:textId="77777777" w:rsidR="00650F30" w:rsidRDefault="00650F30" w:rsidP="002B04B3"/>
    <w:p w14:paraId="69004547" w14:textId="77777777" w:rsidR="00650F30" w:rsidRDefault="00650F30" w:rsidP="002B04B3"/>
    <w:p w14:paraId="7FC8219E" w14:textId="08C75A3E" w:rsidR="00650F30" w:rsidRDefault="00650F30" w:rsidP="002B04B3">
      <w:r>
        <w:t>W</w:t>
      </w:r>
      <w:r w:rsidR="00294A09">
        <w:t xml:space="preserve">ays to solve </w:t>
      </w:r>
      <w:r w:rsidR="00294A09" w:rsidRPr="00294A09">
        <w:rPr>
          <w:i/>
          <w:iCs/>
        </w:rPr>
        <w:t>CX</w:t>
      </w:r>
      <w:r w:rsidR="00294A09">
        <w:t>=</w:t>
      </w:r>
      <w:r w:rsidR="00294A09" w:rsidRPr="00294A09">
        <w:rPr>
          <w:i/>
          <w:iCs/>
        </w:rPr>
        <w:t>R</w:t>
      </w:r>
      <w:r w:rsidR="00294A09">
        <w:t xml:space="preserve"> are</w:t>
      </w:r>
      <w:r>
        <w:t>:</w:t>
      </w:r>
    </w:p>
    <w:p w14:paraId="3079389C" w14:textId="3BBE99BE" w:rsidR="00294A09" w:rsidRDefault="00294A09" w:rsidP="00650F30">
      <w:pPr>
        <w:pStyle w:val="Heading2"/>
      </w:pPr>
      <w:r>
        <w:t>Cramer’s rule:</w:t>
      </w:r>
    </w:p>
    <w:p w14:paraId="1CB6E66B" w14:textId="699A0E6A" w:rsidR="00294A09" w:rsidRDefault="00294A09" w:rsidP="00294A09">
      <w:pPr>
        <w:pStyle w:val="ListParagraph"/>
        <w:numPr>
          <w:ilvl w:val="0"/>
          <w:numId w:val="10"/>
        </w:numPr>
      </w:pPr>
      <w:r w:rsidRPr="00294A09">
        <w:rPr>
          <w:position w:val="-32"/>
        </w:rPr>
        <w:object w:dxaOrig="1340" w:dyaOrig="760" w14:anchorId="357D968F">
          <v:shape id="_x0000_i1130" type="#_x0000_t75" style="width:66.4pt;height:38.3pt" o:ole="">
            <v:imagedata r:id="rId216" o:title=""/>
          </v:shape>
          <o:OLEObject Type="Embed" ProgID="Equation.DSMT4" ShapeID="_x0000_i1130" DrawAspect="Content" ObjectID="_1676036066" r:id="rId217"/>
        </w:object>
      </w:r>
      <w:r>
        <w:t xml:space="preserve">  where </w:t>
      </w:r>
      <w:r w:rsidRPr="00294A09">
        <w:rPr>
          <w:i/>
          <w:iCs/>
        </w:rPr>
        <w:t>C</w:t>
      </w:r>
      <w:r w:rsidRPr="00294A09">
        <w:rPr>
          <w:i/>
          <w:iCs/>
          <w:vertAlign w:val="subscript"/>
        </w:rPr>
        <w:t>k</w:t>
      </w:r>
      <w:r>
        <w:t xml:space="preserve"> is </w:t>
      </w:r>
      <w:r w:rsidRPr="00294A09">
        <w:rPr>
          <w:i/>
          <w:iCs/>
        </w:rPr>
        <w:t>C</w:t>
      </w:r>
      <w:r>
        <w:t xml:space="preserve"> with its </w:t>
      </w:r>
      <w:r w:rsidRPr="00294A09">
        <w:rPr>
          <w:i/>
          <w:iCs/>
        </w:rPr>
        <w:t>k</w:t>
      </w:r>
      <w:r w:rsidRPr="00294A09">
        <w:rPr>
          <w:i/>
          <w:iCs/>
          <w:vertAlign w:val="superscript"/>
        </w:rPr>
        <w:t>th</w:t>
      </w:r>
      <w:r>
        <w:t xml:space="preserve"> column replaced by </w:t>
      </w:r>
      <w:r w:rsidRPr="00294A09">
        <w:rPr>
          <w:i/>
          <w:iCs/>
        </w:rPr>
        <w:t>R</w:t>
      </w:r>
      <w:r>
        <w:t>.  det(C) means determinant of C</w:t>
      </w:r>
    </w:p>
    <w:p w14:paraId="227846B6" w14:textId="55FDF349" w:rsidR="00294A09" w:rsidRPr="00294A09" w:rsidRDefault="00294A09" w:rsidP="00294A09">
      <w:pPr>
        <w:pStyle w:val="ListParagraph"/>
        <w:numPr>
          <w:ilvl w:val="0"/>
          <w:numId w:val="10"/>
        </w:numPr>
        <w:rPr>
          <w:b/>
          <w:bCs/>
        </w:rPr>
      </w:pPr>
      <w:r w:rsidRPr="00294A09">
        <w:rPr>
          <w:position w:val="-6"/>
        </w:rPr>
        <w:object w:dxaOrig="920" w:dyaOrig="320" w14:anchorId="29B59458">
          <v:shape id="_x0000_i1131" type="#_x0000_t75" style="width:46.3pt;height:16pt" o:ole="">
            <v:imagedata r:id="rId218" o:title=""/>
          </v:shape>
          <o:OLEObject Type="Embed" ProgID="Equation.DSMT4" ShapeID="_x0000_i1131" DrawAspect="Content" ObjectID="_1676036067" r:id="rId219"/>
        </w:object>
      </w:r>
      <w:r>
        <w:t xml:space="preserve"> where </w:t>
      </w:r>
      <w:r>
        <w:rPr>
          <w:i/>
          <w:iCs/>
        </w:rPr>
        <w:t>C</w:t>
      </w:r>
      <w:r>
        <w:rPr>
          <w:i/>
          <w:iCs/>
          <w:vertAlign w:val="superscript"/>
        </w:rPr>
        <w:t>-1</w:t>
      </w:r>
      <w:r>
        <w:t xml:space="preserve"> is the inverse of </w:t>
      </w:r>
      <w:r>
        <w:rPr>
          <w:i/>
          <w:iCs/>
        </w:rPr>
        <w:t>C</w:t>
      </w:r>
    </w:p>
    <w:p w14:paraId="0A6B1AF4" w14:textId="77777777" w:rsidR="00294A09" w:rsidRPr="00294A09" w:rsidRDefault="00294A09" w:rsidP="00294A09">
      <w:pPr>
        <w:pStyle w:val="ListParagraph"/>
        <w:rPr>
          <w:b/>
          <w:bCs/>
        </w:rPr>
      </w:pPr>
    </w:p>
    <w:p w14:paraId="29A07459" w14:textId="77777777" w:rsidR="00650F30" w:rsidRDefault="002B04B3" w:rsidP="00650F30">
      <w:pPr>
        <w:pStyle w:val="Heading2"/>
      </w:pPr>
      <w:r>
        <w:lastRenderedPageBreak/>
        <w:t xml:space="preserve">Gaussian elimination </w:t>
      </w:r>
    </w:p>
    <w:p w14:paraId="0F972ACB" w14:textId="4E2C2680" w:rsidR="002B04B3" w:rsidRPr="0052735B" w:rsidRDefault="002B04B3" w:rsidP="002B04B3">
      <w:pPr>
        <w:rPr>
          <w:b/>
        </w:rPr>
      </w:pPr>
      <w:r>
        <w:rPr>
          <w:b/>
        </w:rPr>
        <w:t>Ax</w:t>
      </w:r>
      <w:r>
        <w:t>=</w:t>
      </w:r>
      <w:r>
        <w:rPr>
          <w:b/>
        </w:rPr>
        <w:t>b → A</w:t>
      </w:r>
      <w:r>
        <w:rPr>
          <w:b/>
          <w:vertAlign w:val="superscript"/>
        </w:rPr>
        <w:t>-1</w:t>
      </w:r>
      <w:r>
        <w:rPr>
          <w:b/>
        </w:rPr>
        <w:t>Ax=A</w:t>
      </w:r>
      <w:r>
        <w:rPr>
          <w:b/>
          <w:vertAlign w:val="superscript"/>
        </w:rPr>
        <w:t>-1</w:t>
      </w:r>
      <w:r>
        <w:rPr>
          <w:b/>
        </w:rPr>
        <w:t>b → x=A</w:t>
      </w:r>
      <w:r>
        <w:rPr>
          <w:b/>
          <w:vertAlign w:val="superscript"/>
        </w:rPr>
        <w:t>-1</w:t>
      </w:r>
      <w:r>
        <w:rPr>
          <w:b/>
        </w:rPr>
        <w:t>b</w:t>
      </w:r>
    </w:p>
    <w:p w14:paraId="355179B9" w14:textId="77777777" w:rsidR="002B04B3" w:rsidRDefault="002B04B3" w:rsidP="002B04B3">
      <w:r>
        <w:tab/>
      </w:r>
      <w:r>
        <w:tab/>
      </w:r>
    </w:p>
    <w:p w14:paraId="11B78F18" w14:textId="11BC75D9" w:rsidR="002B04B3" w:rsidRDefault="002B04B3" w:rsidP="002B04B3">
      <w:r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49F939E0" w14:textId="77777777" w:rsidR="002B04B3" w:rsidRDefault="002B04B3" w:rsidP="00BA4DE4">
      <w:pPr>
        <w:pStyle w:val="ListParagraph"/>
        <w:numPr>
          <w:ilvl w:val="0"/>
          <w:numId w:val="9"/>
        </w:numPr>
        <w:ind w:left="1170"/>
      </w:pPr>
      <w:r>
        <w:t>exchange rows</w:t>
      </w:r>
    </w:p>
    <w:p w14:paraId="792E1C04" w14:textId="77777777" w:rsidR="002B04B3" w:rsidRDefault="002B04B3" w:rsidP="00BA4DE4">
      <w:pPr>
        <w:pStyle w:val="ListParagraph"/>
        <w:numPr>
          <w:ilvl w:val="0"/>
          <w:numId w:val="9"/>
        </w:numPr>
        <w:ind w:left="1170"/>
      </w:pPr>
      <w:r>
        <w:t>multiply row by a scalar</w:t>
      </w:r>
    </w:p>
    <w:p w14:paraId="78F5B6E4" w14:textId="77777777" w:rsidR="002B04B3" w:rsidRDefault="002B04B3" w:rsidP="00BA4DE4">
      <w:pPr>
        <w:pStyle w:val="ListParagraph"/>
        <w:numPr>
          <w:ilvl w:val="0"/>
          <w:numId w:val="9"/>
        </w:numPr>
        <w:ind w:left="1170"/>
      </w:pPr>
      <w:r>
        <w:t>add scalar multiple of another row to replace a row</w:t>
      </w:r>
    </w:p>
    <w:p w14:paraId="25E80923" w14:textId="0150EC85" w:rsidR="002B04B3" w:rsidRDefault="002B04B3" w:rsidP="00BA4DE4">
      <w:pPr>
        <w:ind w:firstLine="450"/>
      </w:pPr>
      <w:r>
        <w:t>Goal is to get 1’s along the matrix diagonal</w:t>
      </w:r>
    </w:p>
    <w:p w14:paraId="188E5D7F" w14:textId="77777777" w:rsidR="009C6D5B" w:rsidRDefault="009C6D5B" w:rsidP="00BA4DE4">
      <w:pPr>
        <w:ind w:firstLine="450"/>
      </w:pPr>
    </w:p>
    <w:p w14:paraId="51B35396" w14:textId="56570B5D" w:rsidR="002B04B3" w:rsidRDefault="00BA4DE4" w:rsidP="002B04B3">
      <w:pPr>
        <w:rPr>
          <w:u w:val="single"/>
        </w:rPr>
      </w:pPr>
      <w:r w:rsidRPr="00BA4DE4">
        <w:rPr>
          <w:i/>
          <w:u w:val="single"/>
        </w:rPr>
        <w:t>Gauss-Jordan Method</w:t>
      </w:r>
      <w:r>
        <w:rPr>
          <w:u w:val="single"/>
        </w:rPr>
        <w:t xml:space="preserve"> </w:t>
      </w:r>
    </w:p>
    <w:p w14:paraId="645BE0AD" w14:textId="7237235B" w:rsidR="00BA4DE4" w:rsidRDefault="00BA4DE4" w:rsidP="002B04B3">
      <w:r>
        <w:t xml:space="preserve">Use Gaussian elimination the put </w:t>
      </w:r>
      <w:r>
        <w:rPr>
          <w:b/>
          <w:i/>
        </w:rPr>
        <w:t>A</w:t>
      </w:r>
      <w:r>
        <w:t xml:space="preserve"> in echelon form and then use rule iii) to make all other values in a column 0 except for along the body diagonal.</w:t>
      </w:r>
    </w:p>
    <w:p w14:paraId="48545910" w14:textId="77777777" w:rsidR="00F87010" w:rsidRPr="00BA4DE4" w:rsidRDefault="00F87010" w:rsidP="002B04B3"/>
    <w:p w14:paraId="679A9375" w14:textId="6FADC265" w:rsidR="002B04B3" w:rsidRDefault="002B04B3" w:rsidP="00BA4DE4">
      <w:pPr>
        <w:ind w:firstLine="450"/>
        <w:rPr>
          <w:b/>
        </w:rPr>
      </w:pPr>
      <w:r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3017D3E9" w14:textId="579C290B" w:rsidR="002B04B3" w:rsidRPr="00855E4A" w:rsidRDefault="002B04B3" w:rsidP="00BA4DE4">
      <w:pPr>
        <w:ind w:firstLine="450"/>
      </w:pP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738207ED" w14:textId="49F5B78A" w:rsidR="002B04B3" w:rsidRDefault="002B04B3" w:rsidP="002B04B3"/>
    <w:p w14:paraId="728F0C1C" w14:textId="5938387D" w:rsidR="00294A09" w:rsidRDefault="00294A09" w:rsidP="00650F30">
      <w:pPr>
        <w:pStyle w:val="Heading2"/>
      </w:pPr>
      <w:r>
        <w:t>Gauss-Sidel Iteration:</w:t>
      </w:r>
    </w:p>
    <w:p w14:paraId="5CDBF5DD" w14:textId="5B2B348E" w:rsidR="00294A09" w:rsidRDefault="008B6CA9" w:rsidP="002B04B3">
      <w:r>
        <w:t xml:space="preserve">Consider the example of three equations solved for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>, and</w:t>
      </w:r>
      <w:r w:rsidRPr="008B6CA9">
        <w:rPr>
          <w:i/>
          <w:iCs/>
        </w:rP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>,:</w:t>
      </w:r>
    </w:p>
    <w:p w14:paraId="083DB26F" w14:textId="2B9E5638" w:rsidR="008B6CA9" w:rsidRDefault="008B6CA9" w:rsidP="002B04B3">
      <w:r w:rsidRPr="008B6CA9">
        <w:rPr>
          <w:position w:val="-48"/>
        </w:rPr>
        <w:object w:dxaOrig="2320" w:dyaOrig="1100" w14:anchorId="41F2FFA6">
          <v:shape id="_x0000_i1132" type="#_x0000_t75" style="width:115.9pt;height:55.05pt" o:ole="">
            <v:imagedata r:id="rId220" o:title=""/>
          </v:shape>
          <o:OLEObject Type="Embed" ProgID="Equation.DSMT4" ShapeID="_x0000_i1132" DrawAspect="Content" ObjectID="_1676036068" r:id="rId221"/>
        </w:object>
      </w:r>
      <w:r>
        <w:t xml:space="preserve">→ </w:t>
      </w:r>
      <w:r w:rsidR="00401997" w:rsidRPr="008B6CA9">
        <w:rPr>
          <w:position w:val="-54"/>
        </w:rPr>
        <w:object w:dxaOrig="2700" w:dyaOrig="1200" w14:anchorId="7D69BB24">
          <v:shape id="_x0000_i1133" type="#_x0000_t75" style="width:135.05pt;height:60.1pt" o:ole="">
            <v:imagedata r:id="rId222" o:title=""/>
          </v:shape>
          <o:OLEObject Type="Embed" ProgID="Equation.DSMT4" ShapeID="_x0000_i1133" DrawAspect="Content" ObjectID="_1676036069" r:id="rId223"/>
        </w:object>
      </w:r>
    </w:p>
    <w:p w14:paraId="2A63664F" w14:textId="5BD2DCD6" w:rsidR="00835C6D" w:rsidRPr="00835C6D" w:rsidRDefault="00835C6D" w:rsidP="002B04B3">
      <w:r>
        <w:t xml:space="preserve">Algorithm for Gauss-Sidel for </w:t>
      </w:r>
      <w:r>
        <w:rPr>
          <w:b/>
          <w:i/>
        </w:rPr>
        <w:t>Ax</w:t>
      </w:r>
      <w:r>
        <w:t>=</w:t>
      </w:r>
      <w:r>
        <w:rPr>
          <w:b/>
          <w:i/>
        </w:rPr>
        <w:t>b</w:t>
      </w:r>
      <w:r>
        <w:t>:</w:t>
      </w:r>
    </w:p>
    <w:p w14:paraId="6C078D82" w14:textId="5B978AC2" w:rsidR="00835C6D" w:rsidRPr="00835C6D" w:rsidRDefault="00835C6D" w:rsidP="00835C6D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Create an augmented matrix </w:t>
      </w:r>
      <w:r>
        <w:rPr>
          <w:b/>
          <w:i/>
        </w:rPr>
        <w:t>M</w:t>
      </w:r>
      <w:r>
        <w:t>=[</w:t>
      </w:r>
      <w:r>
        <w:rPr>
          <w:b/>
          <w:i/>
        </w:rPr>
        <w:t>A</w:t>
      </w:r>
      <w:r>
        <w:t>|</w:t>
      </w:r>
      <w:r>
        <w:rPr>
          <w:b/>
          <w:i/>
        </w:rPr>
        <w:t>b</w:t>
      </w:r>
      <w:r>
        <w:t xml:space="preserve">] such that </w:t>
      </w:r>
      <w:r>
        <w:rPr>
          <w:b/>
          <w:i/>
        </w:rPr>
        <w:t>M</w:t>
      </w:r>
      <w:r>
        <w:t xml:space="preserve"> is </w:t>
      </w:r>
      <w:r>
        <w:rPr>
          <w:i/>
        </w:rPr>
        <w:t>m</w:t>
      </w:r>
      <w:r>
        <w:t>×</w:t>
      </w:r>
      <w:r>
        <w:rPr>
          <w:i/>
        </w:rPr>
        <w:t>n</w:t>
      </w:r>
      <w:r w:rsidR="00BA5370">
        <w:t xml:space="preserve"> (generally </w:t>
      </w:r>
      <w:r w:rsidR="00BA5370" w:rsidRPr="00BA5370">
        <w:rPr>
          <w:i/>
        </w:rPr>
        <w:t>n</w:t>
      </w:r>
      <w:r w:rsidR="00BA5370" w:rsidRPr="00BA5370">
        <w:t>=</w:t>
      </w:r>
      <w:r w:rsidR="00BA5370" w:rsidRPr="00BA5370">
        <w:rPr>
          <w:i/>
        </w:rPr>
        <w:t>m+1</w:t>
      </w:r>
      <w:r w:rsidR="00BA5370">
        <w:t>)</w:t>
      </w:r>
    </w:p>
    <w:p w14:paraId="4CD466F3" w14:textId="77777777" w:rsidR="00835C6D" w:rsidRPr="00835C6D" w:rsidRDefault="00835C6D" w:rsidP="002B04B3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Exchange rows of </w:t>
      </w:r>
      <w:r w:rsidRPr="00835C6D">
        <w:rPr>
          <w:b/>
          <w:i/>
        </w:rPr>
        <w:t>M</w:t>
      </w:r>
      <w:r>
        <w:t xml:space="preserve"> so that the largest numbers (absolute value) occur along body diagonal.</w:t>
      </w:r>
    </w:p>
    <w:p w14:paraId="2700EA95" w14:textId="3526F7AC" w:rsidR="00835C6D" w:rsidRPr="00835C6D" w:rsidRDefault="00835C6D" w:rsidP="00835C6D">
      <w:pPr>
        <w:pStyle w:val="ListParagraph"/>
        <w:numPr>
          <w:ilvl w:val="0"/>
          <w:numId w:val="11"/>
        </w:numPr>
        <w:ind w:left="810" w:hanging="450"/>
        <w:jc w:val="left"/>
        <w:rPr>
          <w:b/>
        </w:rPr>
      </w:pPr>
      <w:r>
        <w:t>G</w:t>
      </w:r>
      <w:r w:rsidR="008B6CA9" w:rsidRPr="008B6CA9">
        <w:t>uess</w:t>
      </w:r>
      <w:r w:rsidR="008B6CA9">
        <w:t xml:space="preserve"> initial values for </w:t>
      </w:r>
      <w:r w:rsidR="008B6CA9" w:rsidRPr="00835C6D">
        <w:rPr>
          <w:i/>
          <w:iCs/>
        </w:rPr>
        <w:t>x</w:t>
      </w:r>
      <w:r w:rsidR="008B6CA9" w:rsidRPr="00835C6D">
        <w:rPr>
          <w:i/>
          <w:iCs/>
          <w:vertAlign w:val="subscript"/>
        </w:rPr>
        <w:t>1</w:t>
      </w:r>
      <w:r w:rsidR="008B6CA9">
        <w:t xml:space="preserve">, </w:t>
      </w:r>
      <w:r w:rsidR="008B6CA9" w:rsidRPr="00835C6D">
        <w:rPr>
          <w:i/>
          <w:iCs/>
        </w:rPr>
        <w:t>x</w:t>
      </w:r>
      <w:r w:rsidR="008B6CA9" w:rsidRPr="00835C6D">
        <w:rPr>
          <w:i/>
          <w:iCs/>
          <w:vertAlign w:val="subscript"/>
        </w:rPr>
        <w:t>2</w:t>
      </w:r>
      <w:r>
        <w:t>,</w:t>
      </w:r>
      <w:r w:rsidR="008B6CA9" w:rsidRPr="00835C6D">
        <w:rPr>
          <w:i/>
          <w:iCs/>
        </w:rPr>
        <w:t xml:space="preserve"> </w:t>
      </w:r>
      <w:r>
        <w:rPr>
          <w:i/>
          <w:iCs/>
        </w:rPr>
        <w:t>…x</w:t>
      </w:r>
      <w:r>
        <w:rPr>
          <w:i/>
          <w:iCs/>
          <w:vertAlign w:val="subscript"/>
        </w:rPr>
        <w:t>m</w:t>
      </w:r>
      <w:r>
        <w:rPr>
          <w:i/>
          <w:iCs/>
        </w:rPr>
        <w:t>.</w:t>
      </w:r>
    </w:p>
    <w:p w14:paraId="26C1F63B" w14:textId="49F06617" w:rsidR="00835C6D" w:rsidRPr="008C011C" w:rsidRDefault="00835C6D" w:rsidP="002B04B3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>C</w:t>
      </w:r>
      <w:r w:rsidR="008B6CA9">
        <w:t xml:space="preserve">alculate new </w:t>
      </w:r>
      <w:r w:rsidR="008B6CA9" w:rsidRPr="00835C6D">
        <w:rPr>
          <w:i/>
          <w:iCs/>
        </w:rPr>
        <w:t>x</w:t>
      </w:r>
      <w:r>
        <w:rPr>
          <w:i/>
          <w:iCs/>
          <w:vertAlign w:val="subscript"/>
        </w:rPr>
        <w:t xml:space="preserve">i </w:t>
      </w:r>
      <w:r>
        <w:t>by</w:t>
      </w:r>
      <w:r w:rsidRPr="00835C6D">
        <w:rPr>
          <w:position w:val="-30"/>
        </w:rPr>
        <w:object w:dxaOrig="2040" w:dyaOrig="1120" w14:anchorId="0C339000">
          <v:shape id="_x0000_i1134" type="#_x0000_t75" style="width:102.05pt;height:56pt" o:ole="">
            <v:imagedata r:id="rId224" o:title=""/>
          </v:shape>
          <o:OLEObject Type="Embed" ProgID="Equation.DSMT4" ShapeID="_x0000_i1134" DrawAspect="Content" ObjectID="_1676036070" r:id="rId225"/>
        </w:object>
      </w:r>
    </w:p>
    <w:p w14:paraId="51362841" w14:textId="15B65F52" w:rsidR="00650F30" w:rsidRPr="008C011C" w:rsidRDefault="008C011C" w:rsidP="002B04B3">
      <w:pPr>
        <w:pStyle w:val="ListParagraph"/>
        <w:numPr>
          <w:ilvl w:val="0"/>
          <w:numId w:val="11"/>
        </w:numPr>
        <w:ind w:left="810" w:hanging="450"/>
        <w:jc w:val="left"/>
        <w:rPr>
          <w:b/>
        </w:rPr>
      </w:pPr>
      <w:r>
        <w:t xml:space="preserve">With updated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, calculate 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 xml:space="preserve"> by </w:t>
      </w:r>
      <w:r>
        <w:rPr>
          <w:b/>
        </w:rPr>
        <w:t>iv)</w:t>
      </w:r>
      <w:r>
        <w:t xml:space="preserve">.  After updating </w:t>
      </w:r>
      <w:r>
        <w:rPr>
          <w:i/>
        </w:rPr>
        <w:t>x</w:t>
      </w:r>
      <w:r>
        <w:rPr>
          <w:i/>
          <w:vertAlign w:val="subscript"/>
        </w:rPr>
        <w:t>m</w:t>
      </w:r>
      <w:r>
        <w:t>, one iteration is complete</w:t>
      </w:r>
    </w:p>
    <w:p w14:paraId="10738583" w14:textId="7BE4F864" w:rsidR="008C011C" w:rsidRPr="008C011C" w:rsidRDefault="008C011C" w:rsidP="008C011C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Repeat steps </w:t>
      </w:r>
      <w:r>
        <w:rPr>
          <w:b/>
        </w:rPr>
        <w:t xml:space="preserve">iv) </w:t>
      </w:r>
      <w:r>
        <w:t xml:space="preserve">&amp; </w:t>
      </w:r>
      <w:r>
        <w:rPr>
          <w:b/>
        </w:rPr>
        <w:t xml:space="preserve">v) </w:t>
      </w:r>
      <w:r>
        <w:t xml:space="preserve">for desired number of iterations or until change in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is sufficiently small.</w:t>
      </w:r>
    </w:p>
    <w:p w14:paraId="1A1A065F" w14:textId="2A7B0997" w:rsidR="008C011C" w:rsidRPr="008C011C" w:rsidRDefault="008C011C" w:rsidP="008C011C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Return </w:t>
      </w:r>
      <w:r w:rsidRPr="008C011C">
        <w:rPr>
          <w:b/>
          <w:i/>
        </w:rPr>
        <w:t>x</w:t>
      </w:r>
      <w:r w:rsidRPr="008C011C">
        <w:t>.</w:t>
      </w:r>
    </w:p>
    <w:p w14:paraId="2C97E0C5" w14:textId="77777777" w:rsidR="00650F30" w:rsidRDefault="00650F3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ECFA80D" w14:textId="14061720" w:rsidR="006273CD" w:rsidRDefault="006273CD" w:rsidP="000D5A29">
      <w:pPr>
        <w:pStyle w:val="Heading1"/>
      </w:pPr>
      <w:r>
        <w:lastRenderedPageBreak/>
        <w:t>Ch. 7 Least-Squares Curve Fitting</w:t>
      </w:r>
    </w:p>
    <w:p w14:paraId="6F6EC307" w14:textId="77777777" w:rsidR="00AC6417" w:rsidRPr="00AC6417" w:rsidRDefault="00AC6417" w:rsidP="00AC6417"/>
    <w:p w14:paraId="073CC840" w14:textId="77777777" w:rsidR="00D7144D" w:rsidRDefault="00A91B9C" w:rsidP="00D7144D">
      <w:pPr>
        <w:spacing w:after="160" w:line="259" w:lineRule="auto"/>
        <w:jc w:val="left"/>
      </w:pPr>
      <w:r>
        <w:t xml:space="preserve">Consider a function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that is to be approximated with a function </w:t>
      </w:r>
      <w:r>
        <w:rPr>
          <w:i/>
        </w:rPr>
        <w:t>g</w:t>
      </w:r>
      <w:r>
        <w:t>(</w:t>
      </w:r>
      <w:r>
        <w:rPr>
          <w:i/>
        </w:rPr>
        <w:t>x</w:t>
      </w:r>
      <w:r w:rsidR="00D7144D">
        <w:t xml:space="preserve">).  The approximating function distance from the true function can be calculated as: </w:t>
      </w:r>
      <w:r w:rsidR="00D7144D" w:rsidRPr="00D7144D">
        <w:rPr>
          <w:position w:val="-16"/>
        </w:rPr>
        <w:object w:dxaOrig="2079" w:dyaOrig="440" w14:anchorId="28C18BE5">
          <v:shape id="_x0000_i1135" type="#_x0000_t75" style="width:104pt;height:21.8pt" o:ole="">
            <v:imagedata r:id="rId226" o:title=""/>
          </v:shape>
          <o:OLEObject Type="Embed" ProgID="Equation.DSMT4" ShapeID="_x0000_i1135" DrawAspect="Content" ObjectID="_1676036071" r:id="rId227"/>
        </w:object>
      </w:r>
      <w:r w:rsidR="00D7144D">
        <w:t xml:space="preserve"> </w:t>
      </w:r>
    </w:p>
    <w:p w14:paraId="41DAF785" w14:textId="77777777" w:rsidR="00D7144D" w:rsidRDefault="00D7144D" w:rsidP="00D7144D">
      <w:pPr>
        <w:spacing w:after="160" w:line="259" w:lineRule="auto"/>
        <w:jc w:val="left"/>
      </w:pPr>
      <w:r>
        <w:t xml:space="preserve">If data is available at discrete </w:t>
      </w:r>
      <w:r>
        <w:rPr>
          <w:i/>
        </w:rPr>
        <w:t>x</w:t>
      </w:r>
      <w:r>
        <w:t xml:space="preserve"> coordinates 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and there are </w:t>
      </w:r>
      <w:r>
        <w:rPr>
          <w:i/>
        </w:rPr>
        <w:t>n</w:t>
      </w:r>
      <w:r>
        <w:t xml:space="preserve"> such coordinates, then 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 xml:space="preserve">) is minimized in the least-squares sense if: </w:t>
      </w:r>
      <w:r w:rsidRPr="00D7144D">
        <w:rPr>
          <w:position w:val="-28"/>
        </w:rPr>
        <w:object w:dxaOrig="1420" w:dyaOrig="680" w14:anchorId="2420A8D5">
          <v:shape id="_x0000_i1136" type="#_x0000_t75" style="width:71.05pt;height:34.65pt" o:ole="">
            <v:imagedata r:id="rId228" o:title=""/>
          </v:shape>
          <o:OLEObject Type="Embed" ProgID="Equation.DSMT4" ShapeID="_x0000_i1136" DrawAspect="Content" ObjectID="_1676036072" r:id="rId229"/>
        </w:object>
      </w:r>
      <w:r>
        <w:t xml:space="preserve"> is minimized.   Most commonly, we use a polynomial of degree </w:t>
      </w:r>
      <w:r>
        <w:rPr>
          <w:i/>
        </w:rPr>
        <w:t xml:space="preserve">l </w:t>
      </w:r>
      <w:r>
        <w:t xml:space="preserve">for the approximating function:  </w:t>
      </w:r>
      <w:r w:rsidRPr="00D7144D">
        <w:rPr>
          <w:position w:val="-14"/>
        </w:rPr>
        <w:object w:dxaOrig="3100" w:dyaOrig="400" w14:anchorId="13F9C8A6">
          <v:shape id="_x0000_i1137" type="#_x0000_t75" style="width:155.9pt;height:20.85pt" o:ole="">
            <v:imagedata r:id="rId230" o:title=""/>
          </v:shape>
          <o:OLEObject Type="Embed" ProgID="Equation.DSMT4" ShapeID="_x0000_i1137" DrawAspect="Content" ObjectID="_1676036073" r:id="rId231"/>
        </w:object>
      </w:r>
      <w:r>
        <w:t>.  Now we have:</w:t>
      </w:r>
    </w:p>
    <w:p w14:paraId="085692F8" w14:textId="77777777" w:rsidR="00D7144D" w:rsidRDefault="00D7144D" w:rsidP="00D7144D">
      <w:pPr>
        <w:pStyle w:val="MTDisplayEquation"/>
      </w:pPr>
      <w:r w:rsidRPr="00D7144D">
        <w:rPr>
          <w:position w:val="-28"/>
        </w:rPr>
        <w:object w:dxaOrig="4300" w:dyaOrig="680" w14:anchorId="709356E7">
          <v:shape id="_x0000_i1138" type="#_x0000_t75" style="width:215.05pt;height:34.65pt" o:ole="">
            <v:imagedata r:id="rId232" o:title=""/>
          </v:shape>
          <o:OLEObject Type="Embed" ProgID="Equation.DSMT4" ShapeID="_x0000_i1138" DrawAspect="Content" ObjectID="_1676036074" r:id="rId233"/>
        </w:object>
      </w:r>
    </w:p>
    <w:p w14:paraId="7C50EBE9" w14:textId="5BBEAF40" w:rsidR="00D7144D" w:rsidRDefault="00D7144D" w:rsidP="00D7144D">
      <w:r>
        <w:t xml:space="preserve">Note that </w:t>
      </w:r>
      <w:r>
        <w:rPr>
          <w:i/>
        </w:rPr>
        <w:t>E</w:t>
      </w:r>
      <w:r>
        <w:t xml:space="preserve"> is minimized by varying the (</w:t>
      </w:r>
      <w:r>
        <w:rPr>
          <w:i/>
        </w:rPr>
        <w:t>l</w:t>
      </w:r>
      <w:r>
        <w:t xml:space="preserve">+1) coefficients.  Note, setting the partial derivative of </w:t>
      </w:r>
      <w:r>
        <w:rPr>
          <w:i/>
        </w:rPr>
        <w:t>E</w:t>
      </w:r>
      <w:r>
        <w:t xml:space="preserve"> w.r.t. each coefficient</w:t>
      </w:r>
      <w:r w:rsidR="0066367D">
        <w:t xml:space="preserve"> equal to zero</w:t>
      </w:r>
      <w:r>
        <w:t xml:space="preserve">, accomplishes the </w:t>
      </w:r>
      <w:r w:rsidR="0021783C">
        <w:t>minimization.</w:t>
      </w:r>
    </w:p>
    <w:p w14:paraId="47775636" w14:textId="77777777" w:rsidR="0021783C" w:rsidRDefault="00244718" w:rsidP="0021783C">
      <w:pPr>
        <w:pStyle w:val="MTDisplayEquation"/>
      </w:pPr>
      <w:r w:rsidRPr="00244718">
        <w:rPr>
          <w:position w:val="-176"/>
        </w:rPr>
        <w:object w:dxaOrig="8140" w:dyaOrig="3700" w14:anchorId="5F79CA83">
          <v:shape id="_x0000_i1139" type="#_x0000_t75" style="width:407.5pt;height:185.45pt" o:ole="">
            <v:imagedata r:id="rId234" o:title=""/>
          </v:shape>
          <o:OLEObject Type="Embed" ProgID="Equation.DSMT4" ShapeID="_x0000_i1139" DrawAspect="Content" ObjectID="_1676036075" r:id="rId235"/>
        </w:object>
      </w:r>
      <w:r>
        <w:t>etc.</w:t>
      </w:r>
    </w:p>
    <w:p w14:paraId="4833262A" w14:textId="77777777" w:rsidR="00244718" w:rsidRDefault="00244718" w:rsidP="00244718"/>
    <w:p w14:paraId="6D4BFD36" w14:textId="77777777" w:rsidR="00244718" w:rsidRDefault="00244718" w:rsidP="00244718">
      <w:r>
        <w:t>The complete set of simultaneous linear equations in the coefficients of the polynomial is:</w:t>
      </w:r>
    </w:p>
    <w:p w14:paraId="173DE64C" w14:textId="77777777" w:rsidR="00244718" w:rsidRDefault="00655FAB" w:rsidP="00244718">
      <w:pPr>
        <w:pStyle w:val="MTDisplayEquation"/>
      </w:pPr>
      <w:r w:rsidRPr="00655FAB">
        <w:rPr>
          <w:position w:val="-120"/>
        </w:rPr>
        <w:object w:dxaOrig="6140" w:dyaOrig="2520" w14:anchorId="5E5AE153">
          <v:shape id="_x0000_i1140" type="#_x0000_t75" style="width:306.9pt;height:125.6pt" o:ole="">
            <v:imagedata r:id="rId236" o:title=""/>
          </v:shape>
          <o:OLEObject Type="Embed" ProgID="Equation.DSMT4" ShapeID="_x0000_i1140" DrawAspect="Content" ObjectID="_1676036076" r:id="rId237"/>
        </w:object>
      </w:r>
    </w:p>
    <w:p w14:paraId="3CB8B7D1" w14:textId="77777777" w:rsidR="00AC6417" w:rsidRPr="00AC6417" w:rsidRDefault="00AC6417" w:rsidP="00AC6417">
      <w:r>
        <w:t xml:space="preserve">Which, can be solved by Gauss-Jordan elimination to find the a vector and hence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</w:t>
      </w:r>
    </w:p>
    <w:p w14:paraId="1570AE56" w14:textId="77777777" w:rsidR="00A91B9C" w:rsidRDefault="00A91B9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EDCD1D1" w14:textId="77777777" w:rsidR="000D5A29" w:rsidRDefault="000D5A29" w:rsidP="000D5A29">
      <w:pPr>
        <w:pStyle w:val="Heading1"/>
      </w:pPr>
      <w:r>
        <w:lastRenderedPageBreak/>
        <w:t>Ch. 8: Numerical Integration</w:t>
      </w:r>
    </w:p>
    <w:p w14:paraId="1869F7B9" w14:textId="77777777" w:rsidR="000D5A29" w:rsidRDefault="006273CD" w:rsidP="000D5A29">
      <w:pPr>
        <w:pStyle w:val="Heading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5F830FE8" wp14:editId="4206208E">
                <wp:simplePos x="0" y="0"/>
                <wp:positionH relativeFrom="column">
                  <wp:posOffset>4220210</wp:posOffset>
                </wp:positionH>
                <wp:positionV relativeFrom="paragraph">
                  <wp:posOffset>3810</wp:posOffset>
                </wp:positionV>
                <wp:extent cx="2670810" cy="1132840"/>
                <wp:effectExtent l="0" t="0" r="72390" b="86360"/>
                <wp:wrapSquare wrapText="bothSides"/>
                <wp:docPr id="101" name="Canvas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Straight Connector 91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244272" y="768006"/>
                            <a:ext cx="242653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91743" w14:textId="77777777" w:rsidR="0057697A" w:rsidRPr="00DC0590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Text Box 12"/>
                        <wps:cNvSpPr txBox="1"/>
                        <wps:spPr>
                          <a:xfrm>
                            <a:off x="2589143" y="639152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7CE52" w14:textId="77777777" w:rsidR="0057697A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62632" y="700465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EBB06" w14:textId="77777777" w:rsidR="0057697A" w:rsidRPr="005D3C9C" w:rsidRDefault="0057697A" w:rsidP="00867B4F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D3C9C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9" name="Text Box 83"/>
                        <wps:cNvSpPr txBox="1"/>
                        <wps:spPr>
                          <a:xfrm>
                            <a:off x="556749" y="764891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B4270" w14:textId="77777777" w:rsidR="0057697A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" name="Text Box 83"/>
                        <wps:cNvSpPr txBox="1"/>
                        <wps:spPr>
                          <a:xfrm>
                            <a:off x="2236419" y="760821"/>
                            <a:ext cx="5969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8E7D93" w14:textId="77777777" w:rsidR="0057697A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" name="Freeform 113"/>
                        <wps:cNvSpPr/>
                        <wps:spPr>
                          <a:xfrm>
                            <a:off x="400296" y="266725"/>
                            <a:ext cx="2005400" cy="223833"/>
                          </a:xfrm>
                          <a:custGeom>
                            <a:avLst/>
                            <a:gdLst>
                              <a:gd name="connsiteX0" fmla="*/ 0 w 2005400"/>
                              <a:gd name="connsiteY0" fmla="*/ 223833 h 223833"/>
                              <a:gd name="connsiteX1" fmla="*/ 557273 w 2005400"/>
                              <a:gd name="connsiteY1" fmla="*/ 139 h 223833"/>
                              <a:gd name="connsiteX2" fmla="*/ 1463825 w 2005400"/>
                              <a:gd name="connsiteY2" fmla="*/ 188513 h 223833"/>
                              <a:gd name="connsiteX3" fmla="*/ 2005400 w 2005400"/>
                              <a:gd name="connsiteY3" fmla="*/ 74704 h 223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5400" h="223833">
                                <a:moveTo>
                                  <a:pt x="0" y="223833"/>
                                </a:moveTo>
                                <a:cubicBezTo>
                                  <a:pt x="156651" y="114929"/>
                                  <a:pt x="313302" y="6026"/>
                                  <a:pt x="557273" y="139"/>
                                </a:cubicBezTo>
                                <a:cubicBezTo>
                                  <a:pt x="801244" y="-5748"/>
                                  <a:pt x="1222471" y="176085"/>
                                  <a:pt x="1463825" y="188513"/>
                                </a:cubicBezTo>
                                <a:cubicBezTo>
                                  <a:pt x="1705180" y="200940"/>
                                  <a:pt x="1855290" y="137822"/>
                                  <a:pt x="2005400" y="7470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 flipV="1">
                            <a:off x="683923" y="313957"/>
                            <a:ext cx="0" cy="45093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2258723" y="404220"/>
                            <a:ext cx="0" cy="3606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587403" y="361666"/>
                            <a:ext cx="0" cy="4032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780443" y="305786"/>
                            <a:ext cx="3810" cy="4591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V="1">
                            <a:off x="880773" y="278130"/>
                            <a:ext cx="0" cy="48676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977293" y="278130"/>
                            <a:ext cx="0" cy="48676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1077623" y="278130"/>
                            <a:ext cx="0" cy="48676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1270663" y="325731"/>
                            <a:ext cx="0" cy="43916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V="1">
                            <a:off x="1471323" y="361666"/>
                            <a:ext cx="0" cy="4032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 flipV="1">
                            <a:off x="1664363" y="415994"/>
                            <a:ext cx="0" cy="3488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V="1">
                            <a:off x="1174143" y="290411"/>
                            <a:ext cx="0" cy="47448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V="1">
                            <a:off x="1370993" y="357127"/>
                            <a:ext cx="0" cy="4077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 flipV="1">
                            <a:off x="1567843" y="412069"/>
                            <a:ext cx="0" cy="35282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V="1">
                            <a:off x="1764693" y="447389"/>
                            <a:ext cx="0" cy="31750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endCxn id="113" idx="2"/>
                        </wps:cNvCnPr>
                        <wps:spPr>
                          <a:xfrm flipH="1" flipV="1">
                            <a:off x="1864121" y="455238"/>
                            <a:ext cx="902" cy="30965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V="1">
                            <a:off x="1961543" y="467012"/>
                            <a:ext cx="0" cy="297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2061873" y="459163"/>
                            <a:ext cx="0" cy="3057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2158393" y="439540"/>
                            <a:ext cx="0" cy="32535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879079" y="129508"/>
                            <a:ext cx="0" cy="121659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977293" y="133432"/>
                            <a:ext cx="0" cy="105961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V="1">
                            <a:off x="761346" y="196224"/>
                            <a:ext cx="113809" cy="3924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 flipH="1">
                            <a:off x="977293" y="196224"/>
                            <a:ext cx="1137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83"/>
                        <wps:cNvSpPr txBox="1"/>
                        <wps:spPr>
                          <a:xfrm>
                            <a:off x="1114453" y="121133"/>
                            <a:ext cx="1365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97873" w14:textId="77777777" w:rsidR="0057697A" w:rsidRPr="009D3F7D" w:rsidRDefault="0057697A" w:rsidP="009D3F7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iCs/>
                                  <w:sz w:val="16"/>
                                  <w:szCs w:val="16"/>
                                </w:rPr>
                                <w:t xml:space="preserve">Δ 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30FE8" id="Canvas 101" o:spid="_x0000_s1088" editas="canvas" style="position:absolute;left:0;text-align:left;margin-left:332.3pt;margin-top:.3pt;width:210.3pt;height:89.2pt;z-index:251662336;mso-height-relative:margin" coordsize="26708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">
                <v:shape id="_x0000_s1089" type="#_x0000_t75" style="position:absolute;width:26708;height:11328;visibility:visible;mso-wrap-style:square">
                  <v:fill o:detectmouseclick="t"/>
                  <v:path o:connecttype="none"/>
                </v:shape>
                <v:line id="Straight Connector 91" o:spid="_x0000_s1090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" strokecolor="windowText" strokeweight=".5pt">
                  <v:stroke startarrow="block" joinstyle="miter"/>
                </v:line>
                <v:shape id="Straight Arrow Connector 92" o:spid="_x0000_s1091" type="#_x0000_t32" style="position:absolute;left:2442;top:7680;width:24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" strokecolor="windowText" strokeweight=".5pt">
                  <v:stroke endarrow="block" joinstyle="miter"/>
                </v:shape>
                <v:shape id="Text Box 12" o:spid="_x0000_s1092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BD91743" w14:textId="77777777" w:rsidR="0057697A" w:rsidRPr="00DC0590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93" type="#_x0000_t202" style="position:absolute;left:25891;top:6391;width:53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0867CE52" w14:textId="77777777" w:rsidR="0057697A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96" o:spid="_x0000_s1094" type="#_x0000_t202" style="position:absolute;left:1626;top:7004;width:60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88EBB06" w14:textId="77777777" w:rsidR="0057697A" w:rsidRPr="005D3C9C" w:rsidRDefault="0057697A" w:rsidP="00867B4F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5D3C9C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3" o:spid="_x0000_s1095" type="#_x0000_t202" style="position:absolute;left:5567;top:7648;width:603;height:1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214B4270" w14:textId="77777777" w:rsidR="0057697A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83" o:spid="_x0000_s1096" type="#_x0000_t202" style="position:absolute;left:22364;top:7608;width:597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498E7D93" w14:textId="77777777" w:rsidR="0057697A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Freeform 113" o:spid="_x0000_s1097" style="position:absolute;left:4002;top:2667;width:20054;height:2238;visibility:visible;mso-wrap-style:square;v-text-anchor:middle" coordsize="2005400,22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" path="m,223833c156651,114929,313302,6026,557273,139v243971,-5887,665198,175946,906552,188374c1705180,200940,1855290,137822,2005400,74704e" filled="f" strokecolor="black [3200]" strokeweight=".5pt">
                  <v:stroke joinstyle="miter"/>
                  <v:path arrowok="t" o:connecttype="custom" o:connectlocs="0,223833;557273,139;1463825,188513;2005400,74704" o:connectangles="0,0,0,0"/>
                </v:shape>
                <v:line id="Straight Connector 141" o:spid="_x0000_s1098" style="position:absolute;flip:y;visibility:visible;mso-wrap-style:square" from="6839,3139" to="6839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2" o:spid="_x0000_s1099" style="position:absolute;flip:y;visibility:visible;mso-wrap-style:square" from="22587,4042" to="22587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3" o:spid="_x0000_s1100" style="position:absolute;flip:y;visibility:visible;mso-wrap-style:square" from="5874,3616" to="5874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4" o:spid="_x0000_s1101" style="position:absolute;flip:y;visibility:visible;mso-wrap-style:square" from="7804,3057" to="7842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5" o:spid="_x0000_s1102" style="position:absolute;flip:y;visibility:visible;mso-wrap-style:square" from="8807,2781" to="8807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6" o:spid="_x0000_s1103" style="position:absolute;flip:y;visibility:visible;mso-wrap-style:square" from="9772,2781" to="9772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7" o:spid="_x0000_s1104" style="position:absolute;flip:y;visibility:visible;mso-wrap-style:square" from="10776,2781" to="1077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8" o:spid="_x0000_s1105" style="position:absolute;flip:y;visibility:visible;mso-wrap-style:square" from="12706,3257" to="1270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49" o:spid="_x0000_s1106" style="position:absolute;flip:y;visibility:visible;mso-wrap-style:square" from="14713,3616" to="14713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0" o:spid="_x0000_s1107" style="position:absolute;flip:y;visibility:visible;mso-wrap-style:square" from="16643,4159" to="16643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51" o:spid="_x0000_s1108" style="position:absolute;flip:y;visibility:visible;mso-wrap-style:square" from="11741,2904" to="11741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2" o:spid="_x0000_s1109" style="position:absolute;flip:y;visibility:visible;mso-wrap-style:square" from="13709,3571" to="13709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3" o:spid="_x0000_s1110" style="position:absolute;flip:y;visibility:visible;mso-wrap-style:square" from="15678,4120" to="15678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4" o:spid="_x0000_s1111" style="position:absolute;flip:y;visibility:visible;mso-wrap-style:square" from="17646,4473" to="1764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5" o:spid="_x0000_s1112" style="position:absolute;flip:x y;visibility:visible;mso-wrap-style:square" from="18641,4552" to="18650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6" o:spid="_x0000_s1113" style="position:absolute;flip:y;visibility:visible;mso-wrap-style:square" from="19615,4670" to="19615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7" o:spid="_x0000_s1114" style="position:absolute;flip:y;visibility:visible;mso-wrap-style:square" from="20618,4591" to="20618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8" o:spid="_x0000_s1115" style="position:absolute;flip:y;visibility:visible;mso-wrap-style:square" from="21583,4395" to="21583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62" o:spid="_x0000_s1116" style="position:absolute;visibility:visible;mso-wrap-style:square" from="8790,1295" to="8790,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Straight Connector 164" o:spid="_x0000_s1117" style="position:absolute;visibility:visible;mso-wrap-style:square" from="9772,1334" to="9772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<v:stroke joinstyle="miter"/>
                </v:line>
                <v:shape id="Straight Arrow Connector 165" o:spid="_x0000_s1118" type="#_x0000_t32" style="position:absolute;left:7613;top:1962;width:1138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" strokecolor="black [3200]" strokeweight=".5pt">
                  <v:stroke endarrow="block" endarrowwidth="narrow" endarrowlength="short" joinstyle="miter"/>
                </v:shape>
                <v:shape id="Straight Arrow Connector 166" o:spid="_x0000_s1119" type="#_x0000_t32" style="position:absolute;left:9772;top:1962;width:11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" strokecolor="black [3200]" strokeweight=".5pt">
                  <v:stroke endarrow="block" endarrowwidth="narrow" endarrowlength="short" joinstyle="miter"/>
                </v:shape>
                <v:shape id="Text Box 83" o:spid="_x0000_s1120" type="#_x0000_t202" style="position:absolute;left:11144;top:1211;width:1365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58097873" w14:textId="77777777" w:rsidR="0057697A" w:rsidRPr="009D3F7D" w:rsidRDefault="0057697A" w:rsidP="009D3F7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rFonts w:ascii="Cambria" w:eastAsia="Calibri" w:hAnsi="Cambria"/>
                            <w:iCs/>
                            <w:sz w:val="16"/>
                            <w:szCs w:val="16"/>
                          </w:rPr>
                          <w:t xml:space="preserve">Δ 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D5A29">
        <w:t>8.1 The Trapezoidal Rule</w:t>
      </w:r>
    </w:p>
    <w:p w14:paraId="345141E9" w14:textId="77777777" w:rsidR="000D5A29" w:rsidRDefault="000D5A29" w:rsidP="000D5A29">
      <w:r>
        <w:t xml:space="preserve">Consider an integrable function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on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 xml:space="preserve">.  We wish to find:  </w:t>
      </w:r>
      <w:r w:rsidRPr="000D5A29">
        <w:rPr>
          <w:position w:val="-18"/>
        </w:rPr>
        <w:object w:dxaOrig="1420" w:dyaOrig="520" w14:anchorId="001BC94C">
          <v:shape id="_x0000_i1141" type="#_x0000_t75" style="width:71.05pt;height:26.65pt" o:ole="">
            <v:imagedata r:id="rId238" o:title=""/>
          </v:shape>
          <o:OLEObject Type="Embed" ProgID="Equation.DSMT4" ShapeID="_x0000_i1141" DrawAspect="Content" ObjectID="_1676036077" r:id="rId239"/>
        </w:object>
      </w:r>
      <w:r>
        <w:t>.</w:t>
      </w:r>
    </w:p>
    <w:p w14:paraId="2C5A48FC" w14:textId="77777777" w:rsidR="000D5A29" w:rsidRDefault="000D5A29" w:rsidP="000D5A29">
      <w:r>
        <w:t xml:space="preserve">We divide the interval into </w:t>
      </w:r>
      <w:r>
        <w:rPr>
          <w:i/>
        </w:rPr>
        <w:t>n</w:t>
      </w:r>
      <w:r>
        <w:t xml:space="preserve"> equal subintervals with width of </w:t>
      </w:r>
      <w:r>
        <w:rPr>
          <w:i/>
        </w:rPr>
        <w:t>Δx</w:t>
      </w:r>
      <w:r w:rsidR="00867B4F">
        <w:t>=(</w:t>
      </w:r>
      <w:r w:rsidR="00867B4F">
        <w:rPr>
          <w:i/>
        </w:rPr>
        <w:t>b-a</w:t>
      </w:r>
      <w:r w:rsidR="00867B4F">
        <w:t>)/</w:t>
      </w:r>
      <w:r w:rsidR="00867B4F">
        <w:rPr>
          <w:i/>
        </w:rPr>
        <w:t>n</w:t>
      </w:r>
      <w:r w:rsidR="00972675">
        <w:t xml:space="preserve"> and estimate the area under each interval by:</w:t>
      </w:r>
    </w:p>
    <w:p w14:paraId="1EAEAE03" w14:textId="77777777" w:rsidR="00972675" w:rsidRDefault="006273CD" w:rsidP="000D5A29"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450616B1" wp14:editId="15A152FB">
                <wp:simplePos x="0" y="0"/>
                <wp:positionH relativeFrom="column">
                  <wp:posOffset>4218370</wp:posOffset>
                </wp:positionH>
                <wp:positionV relativeFrom="paragraph">
                  <wp:posOffset>157729</wp:posOffset>
                </wp:positionV>
                <wp:extent cx="2670810" cy="1132840"/>
                <wp:effectExtent l="0" t="0" r="72390" b="86360"/>
                <wp:wrapSquare wrapText="bothSides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2" name="Straight Connector 102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244272" y="768006"/>
                            <a:ext cx="242653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4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C6586" w14:textId="77777777" w:rsidR="0057697A" w:rsidRPr="00DC0590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5" name="Text Box 12"/>
                        <wps:cNvSpPr txBox="1"/>
                        <wps:spPr>
                          <a:xfrm>
                            <a:off x="2589143" y="639152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93A56" w14:textId="77777777" w:rsidR="0057697A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62632" y="700465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42A7E" w14:textId="77777777" w:rsidR="0057697A" w:rsidRPr="005D3C9C" w:rsidRDefault="0057697A" w:rsidP="00867B4F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D3C9C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596948" y="325730"/>
                            <a:ext cx="0" cy="44227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2264416" y="443464"/>
                            <a:ext cx="3924" cy="321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83"/>
                        <wps:cNvSpPr txBox="1"/>
                        <wps:spPr>
                          <a:xfrm>
                            <a:off x="556749" y="764891"/>
                            <a:ext cx="122555" cy="123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CDD12" w14:textId="77777777" w:rsidR="0057697A" w:rsidRPr="00972675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972675">
                                <w:rPr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  <w:r w:rsidRPr="00972675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1" name="Text Box 83"/>
                        <wps:cNvSpPr txBox="1"/>
                        <wps:spPr>
                          <a:xfrm>
                            <a:off x="2236419" y="760821"/>
                            <a:ext cx="8636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E0A98" w14:textId="77777777" w:rsidR="0057697A" w:rsidRPr="00972675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972675"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Freeform 168"/>
                        <wps:cNvSpPr/>
                        <wps:spPr>
                          <a:xfrm>
                            <a:off x="478785" y="187290"/>
                            <a:ext cx="1836649" cy="256174"/>
                          </a:xfrm>
                          <a:custGeom>
                            <a:avLst/>
                            <a:gdLst>
                              <a:gd name="connsiteX0" fmla="*/ 0 w 1836649"/>
                              <a:gd name="connsiteY0" fmla="*/ 181609 h 256174"/>
                              <a:gd name="connsiteX1" fmla="*/ 808439 w 1836649"/>
                              <a:gd name="connsiteY1" fmla="*/ 1084 h 256174"/>
                              <a:gd name="connsiteX2" fmla="*/ 1836649 w 1836649"/>
                              <a:gd name="connsiteY2" fmla="*/ 256174 h 25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36649" h="256174">
                                <a:moveTo>
                                  <a:pt x="0" y="181609"/>
                                </a:moveTo>
                                <a:cubicBezTo>
                                  <a:pt x="251165" y="85132"/>
                                  <a:pt x="502331" y="-11344"/>
                                  <a:pt x="808439" y="1084"/>
                                </a:cubicBezTo>
                                <a:cubicBezTo>
                                  <a:pt x="1114547" y="13511"/>
                                  <a:pt x="1475598" y="134842"/>
                                  <a:pt x="1836649" y="25617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 flipV="1">
                            <a:off x="1397111" y="180525"/>
                            <a:ext cx="7847" cy="5847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V="1">
                            <a:off x="588670" y="200148"/>
                            <a:ext cx="816288" cy="129507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endCxn id="168" idx="2"/>
                        </wps:cNvCnPr>
                        <wps:spPr>
                          <a:xfrm>
                            <a:off x="1408883" y="204072"/>
                            <a:ext cx="906551" cy="239392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83"/>
                        <wps:cNvSpPr txBox="1"/>
                        <wps:spPr>
                          <a:xfrm>
                            <a:off x="521955" y="172151"/>
                            <a:ext cx="105410" cy="123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D8154D" w14:textId="77777777" w:rsidR="0057697A" w:rsidRPr="00972675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972675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  <w:r w:rsidRPr="00972675">
                                <w:rPr>
                                  <w:i/>
                                  <w:iCs/>
                                  <w:sz w:val="16"/>
                                  <w:szCs w:val="16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" name="Text Box 83"/>
                        <wps:cNvSpPr txBox="1"/>
                        <wps:spPr>
                          <a:xfrm>
                            <a:off x="1353414" y="23561"/>
                            <a:ext cx="53340" cy="148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36294" w14:textId="77777777" w:rsidR="0057697A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6" name="Text Box 83"/>
                        <wps:cNvSpPr txBox="1"/>
                        <wps:spPr>
                          <a:xfrm>
                            <a:off x="2268340" y="291956"/>
                            <a:ext cx="135255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CC420" w14:textId="77777777" w:rsidR="0057697A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Cambria Math" w:hAnsi="Cambria Math" w:cs="Cambria Math"/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" name="Text Box 83"/>
                        <wps:cNvSpPr txBox="1"/>
                        <wps:spPr>
                          <a:xfrm>
                            <a:off x="1329868" y="741199"/>
                            <a:ext cx="6985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4C56B" w14:textId="77777777" w:rsidR="0057697A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616B1" id="Canvas 112" o:spid="_x0000_s1121" editas="canvas" style="position:absolute;left:0;text-align:left;margin-left:332.15pt;margin-top:12.4pt;width:210.3pt;height:89.2pt;z-index:251664384;mso-height-relative:margin" coordsize="26708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">
                <v:shape id="_x0000_s1122" type="#_x0000_t75" style="position:absolute;width:26708;height:11328;visibility:visible;mso-wrap-style:square">
                  <v:fill o:detectmouseclick="t"/>
                  <v:path o:connecttype="none"/>
                </v:shape>
                <v:line id="Straight Connector 102" o:spid="_x0000_s1123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" strokecolor="windowText" strokeweight=".5pt">
                  <v:stroke startarrow="block" joinstyle="miter"/>
                </v:line>
                <v:shape id="Straight Arrow Connector 103" o:spid="_x0000_s1124" type="#_x0000_t32" style="position:absolute;left:2442;top:7680;width:24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" strokecolor="windowText" strokeweight=".5pt">
                  <v:stroke endarrow="block" joinstyle="miter"/>
                </v:shape>
                <v:shape id="Text Box 12" o:spid="_x0000_s1125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00C6586" w14:textId="77777777" w:rsidR="0057697A" w:rsidRPr="00DC0590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126" type="#_x0000_t202" style="position:absolute;left:25891;top:6391;width:53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g4wQAAANw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fjKH+zPxArm+AQAA//8DAFBLAQItABQABgAIAAAAIQDb4fbL7gAAAIUBAAATAAAAAAAAAAAAAAAA&#10;AAAAAABbQ29udGVudF9UeXBlc10ueG1sUEsBAi0AFAAGAAgAAAAhAFr0LFu/AAAAFQEAAAsAAAAA&#10;AAAAAAAAAAAAHwEAAF9yZWxzLy5yZWxzUEsBAi0AFAAGAAgAAAAhAFWGWDj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6FE93A56" w14:textId="77777777" w:rsidR="0057697A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107" o:spid="_x0000_s1127" type="#_x0000_t202" style="position:absolute;left:1626;top:7004;width:60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PUwQAAANw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frKA+zPxArm+AQAA//8DAFBLAQItABQABgAIAAAAIQDb4fbL7gAAAIUBAAATAAAAAAAAAAAAAAAA&#10;AAAAAABbQ29udGVudF9UeXBlc10ueG1sUEsBAi0AFAAGAAgAAAAhAFr0LFu/AAAAFQEAAAsAAAAA&#10;AAAAAAAAAAAAHwEAAF9yZWxzLy5yZWxzUEsBAi0AFAAGAAgAAAAhAMoYY9T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1EF42A7E" w14:textId="77777777" w:rsidR="0057697A" w:rsidRPr="005D3C9C" w:rsidRDefault="0057697A" w:rsidP="00867B4F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5D3C9C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08" o:spid="_x0000_s1128" style="position:absolute;flip:y;visibility:visible;mso-wrap-style:square" from="5969,3257" to="5969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09" o:spid="_x0000_s1129" style="position:absolute;flip:x y;visibility:visible;mso-wrap-style:square" from="22644,4434" to="22683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" strokecolor="black [3200]" strokeweight=".5pt">
                  <v:stroke dashstyle="dash" joinstyle="miter"/>
                </v:line>
                <v:shape id="Text Box 83" o:spid="_x0000_s1130" type="#_x0000_t202" style="position:absolute;left:5567;top:7648;width:1226;height:1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0CFCDD12" w14:textId="77777777" w:rsidR="0057697A" w:rsidRPr="00972675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</w:pPr>
                        <w:r w:rsidRPr="00972675">
                          <w:rPr>
                            <w:i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  <w:r w:rsidRPr="00972675">
                          <w:rPr>
                            <w:sz w:val="16"/>
                            <w:szCs w:val="16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shape id="Text Box 83" o:spid="_x0000_s1131" type="#_x0000_t202" style="position:absolute;left:22364;top:7608;width:86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7F2E0A98" w14:textId="77777777" w:rsidR="0057697A" w:rsidRPr="00972675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 w:rsidRPr="00972675"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Freeform 168" o:spid="_x0000_s1132" style="position:absolute;left:4787;top:1872;width:18367;height:2562;visibility:visible;mso-wrap-style:square;v-text-anchor:middle" coordsize="1836649,256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" path="m,181609c251165,85132,502331,-11344,808439,1084v306108,12427,667159,133758,1028210,255090e" filled="f" strokecolor="black [3200]" strokeweight=".5pt">
                  <v:stroke joinstyle="miter"/>
                  <v:path arrowok="t" o:connecttype="custom" o:connectlocs="0,181609;808439,1084;1836649,256174" o:connectangles="0,0,0"/>
                </v:shape>
                <v:line id="Straight Connector 171" o:spid="_x0000_s1133" style="position:absolute;flip:y;visibility:visible;mso-wrap-style:square" from="13971,1805" to="14049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72" o:spid="_x0000_s1134" style="position:absolute;flip:y;visibility:visible;mso-wrap-style:square" from="5886,2001" to="14049,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95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" strokecolor="black [3200]" strokeweight=".5pt">
                  <v:stroke joinstyle="miter"/>
                </v:line>
                <v:shape id="Straight Arrow Connector 173" o:spid="_x0000_s1135" type="#_x0000_t32" style="position:absolute;left:14088;top:2040;width:9066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" strokecolor="black [3200]" strokeweight=".5pt">
                  <v:stroke joinstyle="miter"/>
                </v:shape>
                <v:shape id="Text Box 83" o:spid="_x0000_s1136" type="#_x0000_t202" style="position:absolute;left:5219;top:1721;width:1054;height:1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3D8154D" w14:textId="77777777" w:rsidR="0057697A" w:rsidRPr="00972675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972675">
                          <w:rPr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  <w:r w:rsidRPr="00972675">
                          <w:rPr>
                            <w:i/>
                            <w:iCs/>
                            <w:sz w:val="16"/>
                            <w:szCs w:val="16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shape id="Text Box 83" o:spid="_x0000_s1137" type="#_x0000_t202" style="position:absolute;left:13534;top:235;width:533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51D36294" w14:textId="77777777" w:rsidR="0057697A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83" o:spid="_x0000_s1138" type="#_x0000_t202" style="position:absolute;left:22683;top:2919;width:1352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96CC420" w14:textId="77777777" w:rsidR="0057697A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Cambria Math" w:hAnsi="Cambria Math" w:cs="Cambria Math"/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</v:shape>
                <v:shape id="Text Box 83" o:spid="_x0000_s1139" type="#_x0000_t202" style="position:absolute;left:13298;top:7411;width:699;height:1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" filled="f" stroked="f" strokeweight=".5pt">
                  <v:textbox inset="0,0,0,0">
                    <w:txbxContent>
                      <w:p w14:paraId="0A84C56B" w14:textId="77777777" w:rsidR="0057697A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5495F" w:rsidRPr="00972675">
        <w:rPr>
          <w:position w:val="-24"/>
        </w:rPr>
        <w:object w:dxaOrig="2560" w:dyaOrig="660" w14:anchorId="68F91E67">
          <v:shape id="_x0000_i1142" type="#_x0000_t75" style="width:128.5pt;height:32.75pt" o:ole="">
            <v:imagedata r:id="rId240" o:title=""/>
          </v:shape>
          <o:OLEObject Type="Embed" ProgID="Equation.DSMT4" ShapeID="_x0000_i1142" DrawAspect="Content" ObjectID="_1676036078" r:id="rId241"/>
        </w:object>
      </w:r>
      <w:r w:rsidR="00972675">
        <w:t xml:space="preserve"> and </w:t>
      </w:r>
      <w:r w:rsidR="0025495F" w:rsidRPr="00972675">
        <w:rPr>
          <w:position w:val="-24"/>
        </w:rPr>
        <w:object w:dxaOrig="2580" w:dyaOrig="660" w14:anchorId="3810509A">
          <v:shape id="_x0000_i1143" type="#_x0000_t75" style="width:128.95pt;height:32.75pt" o:ole="">
            <v:imagedata r:id="rId242" o:title=""/>
          </v:shape>
          <o:OLEObject Type="Embed" ProgID="Equation.DSMT4" ShapeID="_x0000_i1143" DrawAspect="Content" ObjectID="_1676036079" r:id="rId243"/>
        </w:object>
      </w:r>
    </w:p>
    <w:p w14:paraId="2E5660FD" w14:textId="77777777" w:rsidR="00972675" w:rsidRDefault="00972675" w:rsidP="000D5A29">
      <w:r>
        <w:t>Thus in the interval (</w:t>
      </w:r>
      <w:r w:rsidR="009A2E46">
        <w:rPr>
          <w:i/>
        </w:rPr>
        <w:t>x</w:t>
      </w:r>
      <w:r w:rsidR="0025495F">
        <w:rPr>
          <w:i/>
          <w:vertAlign w:val="subscript"/>
        </w:rPr>
        <w:t>j</w:t>
      </w:r>
      <w:r w:rsidR="009A2E46">
        <w:rPr>
          <w:i/>
          <w:vertAlign w:val="subscript"/>
        </w:rPr>
        <w:t>-1</w:t>
      </w:r>
      <w:r w:rsidR="009A2E46" w:rsidRPr="009A2E46">
        <w:t>≤</w:t>
      </w:r>
      <w:r w:rsidR="009A2E46">
        <w:rPr>
          <w:i/>
        </w:rPr>
        <w:t>x</w:t>
      </w:r>
      <w:r w:rsidR="009A2E46">
        <w:t>≤</w:t>
      </w:r>
      <w:r w:rsidR="009A2E46">
        <w:rPr>
          <w:i/>
        </w:rPr>
        <w:t>x</w:t>
      </w:r>
      <w:r w:rsidR="0025495F">
        <w:rPr>
          <w:i/>
          <w:vertAlign w:val="subscript"/>
        </w:rPr>
        <w:t>j</w:t>
      </w:r>
      <w:r w:rsidR="009A2E46">
        <w:rPr>
          <w:i/>
          <w:vertAlign w:val="subscript"/>
        </w:rPr>
        <w:t>+1</w:t>
      </w:r>
      <w:r w:rsidR="009A2E46">
        <w:t>):</w:t>
      </w:r>
    </w:p>
    <w:p w14:paraId="42D390B8" w14:textId="77777777" w:rsidR="009A2E46" w:rsidRDefault="0025495F" w:rsidP="000D5A29">
      <w:r w:rsidRPr="00972675">
        <w:rPr>
          <w:position w:val="-24"/>
        </w:rPr>
        <w:object w:dxaOrig="5960" w:dyaOrig="660" w14:anchorId="64F0EF19">
          <v:shape id="_x0000_i1144" type="#_x0000_t75" style="width:297.7pt;height:32.75pt" o:ole="">
            <v:imagedata r:id="rId244" o:title=""/>
          </v:shape>
          <o:OLEObject Type="Embed" ProgID="Equation.DSMT4" ShapeID="_x0000_i1144" DrawAspect="Content" ObjectID="_1676036080" r:id="rId245"/>
        </w:object>
      </w:r>
    </w:p>
    <w:p w14:paraId="4963AF45" w14:textId="77777777" w:rsidR="009A2E46" w:rsidRDefault="009A2E46" w:rsidP="000D5A29">
      <w:r>
        <w:t xml:space="preserve">So for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>:</w:t>
      </w:r>
    </w:p>
    <w:p w14:paraId="1047CE66" w14:textId="77777777" w:rsidR="009A2E46" w:rsidRDefault="00F300F3" w:rsidP="000D5A29">
      <w:r w:rsidRPr="00F300F3">
        <w:rPr>
          <w:position w:val="-32"/>
        </w:rPr>
        <w:object w:dxaOrig="3360" w:dyaOrig="760" w14:anchorId="0A11730B">
          <v:shape id="_x0000_i1145" type="#_x0000_t75" style="width:168pt;height:38.3pt" o:ole="">
            <v:imagedata r:id="rId246" o:title=""/>
          </v:shape>
          <o:OLEObject Type="Embed" ProgID="Equation.DSMT4" ShapeID="_x0000_i1145" DrawAspect="Content" ObjectID="_1676036081" r:id="rId247"/>
        </w:object>
      </w:r>
    </w:p>
    <w:p w14:paraId="2DC5DAD9" w14:textId="77777777" w:rsidR="0025495F" w:rsidRDefault="0025495F" w:rsidP="000D5A29">
      <w:r>
        <w:t xml:space="preserve">Note:  this method implicitly uses a linear interpolation between points to estimate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 w14:paraId="1A698EBA" w14:textId="77777777" w:rsidR="006A1844" w:rsidRDefault="006A1844" w:rsidP="000D5A29"/>
    <w:p w14:paraId="5E952B84" w14:textId="77777777" w:rsidR="006A1844" w:rsidRDefault="006A1844" w:rsidP="000D5A29">
      <w:pPr>
        <w:rPr>
          <w:vertAlign w:val="subscript"/>
        </w:rPr>
      </w:pPr>
      <w:r>
        <w:t xml:space="preserve">If the indefinite integral is defined as:  </w:t>
      </w:r>
      <w:r w:rsidRPr="006A1844">
        <w:rPr>
          <w:position w:val="-18"/>
        </w:rPr>
        <w:object w:dxaOrig="1760" w:dyaOrig="520" w14:anchorId="5A77221E">
          <v:shape id="_x0000_i1146" type="#_x0000_t75" style="width:88.5pt;height:26.65pt" o:ole="">
            <v:imagedata r:id="rId248" o:title=""/>
          </v:shape>
          <o:OLEObject Type="Embed" ProgID="Equation.DSMT4" ShapeID="_x0000_i1146" DrawAspect="Content" ObjectID="_1676036082" r:id="rId249"/>
        </w:object>
      </w:r>
      <w:r>
        <w:t xml:space="preserve"> and </w:t>
      </w:r>
      <w:r>
        <w:rPr>
          <w:i/>
        </w:rPr>
        <w:t>x</w:t>
      </w:r>
      <w:r>
        <w:rPr>
          <w:i/>
          <w:vertAlign w:val="subscript"/>
        </w:rPr>
        <w:t>j</w:t>
      </w:r>
      <w:r>
        <w:t xml:space="preserve"> is located at the dividing line between two panels, then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t xml:space="preserve">) is the area under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from </w:t>
      </w:r>
      <w:r>
        <w:rPr>
          <w:i/>
        </w:rPr>
        <w:t>x</w:t>
      </w:r>
      <w:r>
        <w:t>=</w:t>
      </w:r>
      <w:r>
        <w:rPr>
          <w:i/>
        </w:rPr>
        <w:t>a</w:t>
      </w:r>
      <w:r>
        <w:t xml:space="preserve"> to this dividing line.  The quantity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 w:rsidRPr="006A1844">
        <w:rPr>
          <w:vertAlign w:val="subscript"/>
        </w:rPr>
        <w:t>+1</w:t>
      </w:r>
      <w:r>
        <w:t xml:space="preserve">) is then composed of this area plus the area of one more panel.  Assuming that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t xml:space="preserve">) is analytic, then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) can be obtained from the Taylor series expansion about 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vertAlign w:val="subscript"/>
        </w:rPr>
        <w:t>:</w:t>
      </w:r>
    </w:p>
    <w:p w14:paraId="1BB35EC4" w14:textId="77777777" w:rsidR="006A1844" w:rsidRDefault="006A1844" w:rsidP="000D5A29">
      <w:r w:rsidRPr="006A1844">
        <w:rPr>
          <w:position w:val="-24"/>
        </w:rPr>
        <w:object w:dxaOrig="7839" w:dyaOrig="720" w14:anchorId="2764D0C9">
          <v:shape id="_x0000_i1147" type="#_x0000_t75" style="width:392.25pt;height:36.1pt" o:ole="">
            <v:imagedata r:id="rId250" o:title=""/>
          </v:shape>
          <o:OLEObject Type="Embed" ProgID="Equation.DSMT4" ShapeID="_x0000_i1147" DrawAspect="Content" ObjectID="_1676036083" r:id="rId251"/>
        </w:object>
      </w:r>
    </w:p>
    <w:p w14:paraId="4B4749B0" w14:textId="77777777" w:rsidR="006A1844" w:rsidRPr="006A1844" w:rsidRDefault="006A1844" w:rsidP="000D5A29">
      <w:pPr>
        <w:rPr>
          <w:vertAlign w:val="subscript"/>
        </w:rPr>
      </w:pPr>
      <w:r>
        <w:t xml:space="preserve">Note:  </w:t>
      </w:r>
      <w:r w:rsidRPr="006A1844">
        <w:rPr>
          <w:position w:val="-18"/>
        </w:rPr>
        <w:object w:dxaOrig="5040" w:dyaOrig="520" w14:anchorId="61AA7A78">
          <v:shape id="_x0000_i1148" type="#_x0000_t75" style="width:253.1pt;height:26.65pt" o:ole="">
            <v:imagedata r:id="rId252" o:title=""/>
          </v:shape>
          <o:OLEObject Type="Embed" ProgID="Equation.DSMT4" ShapeID="_x0000_i1148" DrawAspect="Content" ObjectID="_1676036084" r:id="rId253"/>
        </w:object>
      </w:r>
      <w:r>
        <w:t>,  etc.</w:t>
      </w:r>
    </w:p>
    <w:p w14:paraId="08E2BF88" w14:textId="77777777" w:rsidR="0025495F" w:rsidRDefault="006A1844" w:rsidP="0025495F">
      <w:r>
        <w:t xml:space="preserve">Now, </w:t>
      </w:r>
      <w:r w:rsidRPr="006A1844">
        <w:rPr>
          <w:position w:val="-24"/>
        </w:rPr>
        <w:object w:dxaOrig="6700" w:dyaOrig="720" w14:anchorId="64294A6C">
          <v:shape id="_x0000_i1149" type="#_x0000_t75" style="width:335.75pt;height:36.1pt" o:ole="">
            <v:imagedata r:id="rId254" o:title=""/>
          </v:shape>
          <o:OLEObject Type="Embed" ProgID="Equation.DSMT4" ShapeID="_x0000_i1149" DrawAspect="Content" ObjectID="_1676036085" r:id="rId255"/>
        </w:object>
      </w:r>
    </w:p>
    <w:p w14:paraId="7DDA68AB" w14:textId="77777777" w:rsidR="00607B28" w:rsidRDefault="00607B28" w:rsidP="0025495F">
      <w:r>
        <w:t xml:space="preserve">We can estimate the first derivative with a simple forward difference representation:  </w:t>
      </w:r>
    </w:p>
    <w:p w14:paraId="3EEE6507" w14:textId="77777777" w:rsidR="00607B28" w:rsidRDefault="00607B28" w:rsidP="0025495F">
      <w:r w:rsidRPr="00607B28">
        <w:rPr>
          <w:position w:val="-24"/>
        </w:rPr>
        <w:object w:dxaOrig="4660" w:dyaOrig="720" w14:anchorId="1F19029A">
          <v:shape id="_x0000_i1150" type="#_x0000_t75" style="width:232.5pt;height:36.1pt" o:ole="">
            <v:imagedata r:id="rId256" o:title=""/>
          </v:shape>
          <o:OLEObject Type="Embed" ProgID="Equation.DSMT4" ShapeID="_x0000_i1150" DrawAspect="Content" ObjectID="_1676036086" r:id="rId257"/>
        </w:object>
      </w:r>
    </w:p>
    <w:p w14:paraId="5AA68F97" w14:textId="77777777" w:rsidR="00607B28" w:rsidRDefault="00607B28" w:rsidP="0025495F">
      <w:r>
        <w:t>And substitute this into the integral expression and collect terms:</w:t>
      </w:r>
    </w:p>
    <w:p w14:paraId="42DF69B9" w14:textId="77777777" w:rsidR="00607B28" w:rsidRDefault="00607B28" w:rsidP="0025495F">
      <w:r w:rsidRPr="006A1844">
        <w:rPr>
          <w:position w:val="-24"/>
        </w:rPr>
        <w:object w:dxaOrig="6220" w:dyaOrig="720" w14:anchorId="1D85A0F8">
          <v:shape id="_x0000_i1151" type="#_x0000_t75" style="width:310.05pt;height:36.1pt" o:ole="">
            <v:imagedata r:id="rId258" o:title=""/>
          </v:shape>
          <o:OLEObject Type="Embed" ProgID="Equation.DSMT4" ShapeID="_x0000_i1151" DrawAspect="Content" ObjectID="_1676036087" r:id="rId259"/>
        </w:object>
      </w:r>
    </w:p>
    <w:p w14:paraId="0FE7BE32" w14:textId="77777777" w:rsidR="00607B28" w:rsidRDefault="00607B28" w:rsidP="0025495F">
      <w:r>
        <w:t>The single panel integral approximation is:</w:t>
      </w:r>
    </w:p>
    <w:p w14:paraId="48782B6D" w14:textId="77777777" w:rsidR="00607B28" w:rsidRDefault="00607B28" w:rsidP="0025495F">
      <w:r w:rsidRPr="006A1844">
        <w:rPr>
          <w:position w:val="-24"/>
        </w:rPr>
        <w:object w:dxaOrig="6820" w:dyaOrig="720" w14:anchorId="2A7D0776">
          <v:shape id="_x0000_i1152" type="#_x0000_t75" style="width:341.1pt;height:36.1pt" o:ole="">
            <v:imagedata r:id="rId260" o:title=""/>
          </v:shape>
          <o:OLEObject Type="Embed" ProgID="Equation.DSMT4" ShapeID="_x0000_i1152" DrawAspect="Content" ObjectID="_1676036088" r:id="rId261"/>
        </w:object>
      </w:r>
    </w:p>
    <w:p w14:paraId="4526D555" w14:textId="77777777" w:rsidR="009F073E" w:rsidRDefault="009F073E" w:rsidP="0025495F">
      <w:r>
        <w:t>Thus:</w:t>
      </w:r>
    </w:p>
    <w:p w14:paraId="7DD2E475" w14:textId="77777777" w:rsidR="009F073E" w:rsidRDefault="009F073E" w:rsidP="0025495F">
      <w:r w:rsidRPr="009F073E">
        <w:rPr>
          <w:position w:val="-32"/>
        </w:rPr>
        <w:object w:dxaOrig="7880" w:dyaOrig="800" w14:anchorId="19940AA4">
          <v:shape id="_x0000_i1153" type="#_x0000_t75" style="width:394.9pt;height:40pt" o:ole="">
            <v:imagedata r:id="rId262" o:title=""/>
          </v:shape>
          <o:OLEObject Type="Embed" ProgID="Equation.DSMT4" ShapeID="_x0000_i1153" DrawAspect="Content" ObjectID="_1676036089" r:id="rId263"/>
        </w:object>
      </w:r>
    </w:p>
    <w:p w14:paraId="1E9360C1" w14:textId="77777777" w:rsidR="009F073E" w:rsidRDefault="009F073E" w:rsidP="0025495F">
      <w:r>
        <w:t>The last term can be represented as:</w:t>
      </w:r>
    </w:p>
    <w:p w14:paraId="16F39685" w14:textId="77777777" w:rsidR="009F073E" w:rsidRDefault="009F073E" w:rsidP="0025495F">
      <w:r w:rsidRPr="009F073E">
        <w:rPr>
          <w:position w:val="-30"/>
        </w:rPr>
        <w:object w:dxaOrig="1980" w:dyaOrig="700" w14:anchorId="5F690813">
          <v:shape id="_x0000_i1154" type="#_x0000_t75" style="width:99.15pt;height:35.65pt" o:ole="">
            <v:imagedata r:id="rId264" o:title=""/>
          </v:shape>
          <o:OLEObject Type="Embed" ProgID="Equation.DSMT4" ShapeID="_x0000_i1154" DrawAspect="Content" ObjectID="_1676036090" r:id="rId265"/>
        </w:object>
      </w:r>
      <w:r>
        <w:t xml:space="preserve">, where </w:t>
      </w:r>
      <w:r>
        <w:rPr>
          <w:i/>
        </w:rPr>
        <w:t>a</w:t>
      </w:r>
      <w:r>
        <w:t>≤</w:t>
      </w:r>
      <w:r>
        <w:rPr>
          <w:i/>
        </w:rPr>
        <w:t>x̅</w:t>
      </w:r>
      <w:r>
        <w:t>≤</w:t>
      </w:r>
      <w:r>
        <w:rPr>
          <w:i/>
        </w:rPr>
        <w:t>b</w:t>
      </w:r>
      <w:r>
        <w:t xml:space="preserve"> such that </w:t>
      </w:r>
      <w:r w:rsidRPr="009F073E">
        <w:rPr>
          <w:position w:val="-24"/>
        </w:rPr>
        <w:object w:dxaOrig="2140" w:dyaOrig="620" w14:anchorId="5B679A37">
          <v:shape id="_x0000_i1155" type="#_x0000_t75" style="width:105.7pt;height:31.75pt" o:ole="">
            <v:imagedata r:id="rId266" o:title=""/>
          </v:shape>
          <o:OLEObject Type="Embed" ProgID="Equation.DSMT4" ShapeID="_x0000_i1155" DrawAspect="Content" ObjectID="_1676036091" r:id="rId267"/>
        </w:object>
      </w:r>
    </w:p>
    <w:p w14:paraId="19E22DF5" w14:textId="77777777" w:rsidR="007E4710" w:rsidRDefault="007E4710" w:rsidP="0025495F"/>
    <w:p w14:paraId="1509C7FA" w14:textId="77777777" w:rsidR="009F073E" w:rsidRDefault="009F073E" w:rsidP="0025495F">
      <w:r>
        <w:lastRenderedPageBreak/>
        <w:t>And the integral becomes:</w:t>
      </w:r>
    </w:p>
    <w:p w14:paraId="33498F99" w14:textId="77777777" w:rsidR="009F073E" w:rsidRDefault="009F073E" w:rsidP="0025495F">
      <w:r w:rsidRPr="009F073E">
        <w:rPr>
          <w:position w:val="-32"/>
        </w:rPr>
        <w:object w:dxaOrig="7460" w:dyaOrig="800" w14:anchorId="30941D9A">
          <v:shape id="_x0000_i1156" type="#_x0000_t75" style="width:373.35pt;height:40pt" o:ole="">
            <v:imagedata r:id="rId268" o:title=""/>
          </v:shape>
          <o:OLEObject Type="Embed" ProgID="Equation.DSMT4" ShapeID="_x0000_i1156" DrawAspect="Content" ObjectID="_1676036092" r:id="rId269"/>
        </w:object>
      </w:r>
    </w:p>
    <w:p w14:paraId="2816A8E4" w14:textId="77777777" w:rsidR="0072575C" w:rsidRDefault="0072575C" w:rsidP="0025495F">
      <w:r>
        <w:t xml:space="preserve">We can estimate </w:t>
      </w:r>
      <w:r>
        <w:rPr>
          <w:i/>
        </w:rPr>
        <w:t>f’’</w:t>
      </w:r>
      <w:r>
        <w:t>(</w:t>
      </w:r>
      <w:r>
        <w:rPr>
          <w:i/>
        </w:rPr>
        <w:t xml:space="preserve">x̅ </w:t>
      </w:r>
      <w:r>
        <w:t xml:space="preserve">) as:  </w:t>
      </w:r>
      <w:r w:rsidRPr="009F073E">
        <w:rPr>
          <w:position w:val="-24"/>
        </w:rPr>
        <w:object w:dxaOrig="2260" w:dyaOrig="680" w14:anchorId="3D406CD2">
          <v:shape id="_x0000_i1157" type="#_x0000_t75" style="width:113.45pt;height:34.65pt" o:ole="">
            <v:imagedata r:id="rId270" o:title=""/>
          </v:shape>
          <o:OLEObject Type="Embed" ProgID="Equation.DSMT4" ShapeID="_x0000_i1157" DrawAspect="Content" ObjectID="_1676036093" r:id="rId271"/>
        </w:object>
      </w:r>
    </w:p>
    <w:p w14:paraId="0859F12C" w14:textId="77777777" w:rsidR="0072575C" w:rsidRDefault="0072575C" w:rsidP="0025495F">
      <w:r w:rsidRPr="009F073E">
        <w:rPr>
          <w:position w:val="-32"/>
        </w:rPr>
        <w:object w:dxaOrig="5640" w:dyaOrig="800" w14:anchorId="6B9B7FE4">
          <v:shape id="_x0000_i1158" type="#_x0000_t75" style="width:282.65pt;height:40pt" o:ole="">
            <v:imagedata r:id="rId272" o:title=""/>
          </v:shape>
          <o:OLEObject Type="Embed" ProgID="Equation.DSMT4" ShapeID="_x0000_i1158" DrawAspect="Content" ObjectID="_1676036094" r:id="rId273"/>
        </w:object>
      </w:r>
    </w:p>
    <w:p w14:paraId="7D85DD41" w14:textId="77777777" w:rsidR="0072575C" w:rsidRPr="0072575C" w:rsidRDefault="0072575C" w:rsidP="0025495F">
      <w:r>
        <w:t xml:space="preserve">This is the </w:t>
      </w:r>
      <w:r>
        <w:rPr>
          <w:i/>
        </w:rPr>
        <w:t>trapezoidal rule with end correction</w:t>
      </w:r>
      <w:r>
        <w:t>.</w:t>
      </w:r>
    </w:p>
    <w:p w14:paraId="1385F044" w14:textId="09AE5960" w:rsidR="009C6D5B" w:rsidRDefault="009C6D5B">
      <w:pPr>
        <w:spacing w:after="160" w:line="259" w:lineRule="auto"/>
        <w:jc w:val="left"/>
      </w:pPr>
      <w:r>
        <w:br w:type="page"/>
      </w:r>
    </w:p>
    <w:p w14:paraId="71367432" w14:textId="1FE0AF35" w:rsidR="009C6D5B" w:rsidRPr="009C6D5B" w:rsidRDefault="0025495F" w:rsidP="009C6D5B">
      <w:pPr>
        <w:pStyle w:val="Heading2"/>
      </w:pPr>
      <w:r>
        <w:lastRenderedPageBreak/>
        <w:t>8.2 Simpson’s Rule</w:t>
      </w:r>
    </w:p>
    <w:p w14:paraId="1F4272A0" w14:textId="77777777" w:rsidR="0025495F" w:rsidRDefault="0025495F" w:rsidP="0025495F">
      <w:r>
        <w:t xml:space="preserve">Instead of a linear interpolation, what if we use a parabolic arc interpolation function.  Consider the following expansion of the integral as a function of </w:t>
      </w:r>
      <w:r>
        <w:rPr>
          <w:i/>
        </w:rPr>
        <w:t>x</w:t>
      </w:r>
      <w:r>
        <w:t>:</w:t>
      </w:r>
    </w:p>
    <w:p w14:paraId="53342C6E" w14:textId="77777777" w:rsidR="0025495F" w:rsidRDefault="006A1844" w:rsidP="0025495F">
      <w:r w:rsidRPr="006A1844">
        <w:rPr>
          <w:position w:val="-54"/>
        </w:rPr>
        <w:object w:dxaOrig="10340" w:dyaOrig="1200" w14:anchorId="4786323B">
          <v:shape id="_x0000_i1159" type="#_x0000_t75" style="width:517.1pt;height:60.1pt" o:ole="">
            <v:imagedata r:id="rId274" o:title=""/>
          </v:shape>
          <o:OLEObject Type="Embed" ProgID="Equation.DSMT4" ShapeID="_x0000_i1159" DrawAspect="Content" ObjectID="_1676036095" r:id="rId275"/>
        </w:object>
      </w:r>
    </w:p>
    <w:p w14:paraId="13995CAB" w14:textId="77777777" w:rsidR="0072575C" w:rsidRDefault="0072575C" w:rsidP="0025495F">
      <w:r>
        <w:t xml:space="preserve">and </w:t>
      </w:r>
    </w:p>
    <w:p w14:paraId="7D84C464" w14:textId="77777777" w:rsidR="0072575C" w:rsidRDefault="0072575C" w:rsidP="0025495F">
      <w:r w:rsidRPr="006A1844">
        <w:rPr>
          <w:position w:val="-54"/>
        </w:rPr>
        <w:object w:dxaOrig="10320" w:dyaOrig="1200" w14:anchorId="0241EA90">
          <v:shape id="_x0000_i1160" type="#_x0000_t75" style="width:516.1pt;height:60.1pt" o:ole="">
            <v:imagedata r:id="rId276" o:title=""/>
          </v:shape>
          <o:OLEObject Type="Embed" ProgID="Equation.DSMT4" ShapeID="_x0000_i1160" DrawAspect="Content" ObjectID="_1676036096" r:id="rId277"/>
        </w:object>
      </w:r>
    </w:p>
    <w:p w14:paraId="696F19FA" w14:textId="77777777" w:rsidR="0038739A" w:rsidRDefault="0072575C" w:rsidP="0025495F">
      <w:r>
        <w:t xml:space="preserve">Subtracting:  </w:t>
      </w:r>
    </w:p>
    <w:p w14:paraId="66446A27" w14:textId="77777777" w:rsidR="0072575C" w:rsidRDefault="0072575C" w:rsidP="0025495F">
      <w:r w:rsidRPr="0072575C">
        <w:rPr>
          <w:position w:val="-24"/>
        </w:rPr>
        <w:object w:dxaOrig="6940" w:dyaOrig="720" w14:anchorId="35D043B8">
          <v:shape id="_x0000_i1161" type="#_x0000_t75" style="width:346.65pt;height:36.1pt" o:ole="">
            <v:imagedata r:id="rId278" o:title=""/>
          </v:shape>
          <o:OLEObject Type="Embed" ProgID="Equation.DSMT4" ShapeID="_x0000_i1161" DrawAspect="Content" ObjectID="_1676036097" r:id="rId279"/>
        </w:object>
      </w:r>
    </w:p>
    <w:p w14:paraId="69A94E4E" w14:textId="77777777" w:rsidR="0072575C" w:rsidRDefault="0072575C" w:rsidP="0025495F">
      <w:r>
        <w:t xml:space="preserve">Using a central difference for </w:t>
      </w:r>
      <w:r>
        <w:rPr>
          <w:i/>
        </w:rPr>
        <w:t>f’’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t>):</w:t>
      </w:r>
    </w:p>
    <w:p w14:paraId="1F2DF502" w14:textId="77777777" w:rsidR="0072575C" w:rsidRDefault="0072575C" w:rsidP="0025495F">
      <w:r w:rsidRPr="0072575C">
        <w:rPr>
          <w:position w:val="-36"/>
        </w:rPr>
        <w:object w:dxaOrig="6100" w:dyaOrig="840" w14:anchorId="11C2C689">
          <v:shape id="_x0000_i1162" type="#_x0000_t75" style="width:305.2pt;height:41.95pt" o:ole="">
            <v:imagedata r:id="rId280" o:title=""/>
          </v:shape>
          <o:OLEObject Type="Embed" ProgID="Equation.DSMT4" ShapeID="_x0000_i1162" DrawAspect="Content" ObjectID="_1676036098" r:id="rId281"/>
        </w:object>
      </w:r>
    </w:p>
    <w:p w14:paraId="411D0C11" w14:textId="77777777" w:rsidR="0038739A" w:rsidRDefault="0038739A" w:rsidP="0025495F">
      <w:r>
        <w:t>Substituting into the previous equation</w:t>
      </w:r>
      <w:r w:rsidR="00960720">
        <w:t xml:space="preserve"> to get area between two panels </w:t>
      </w:r>
      <w:r w:rsidR="00960720">
        <w:rPr>
          <w:i/>
        </w:rPr>
        <w:t>x</w:t>
      </w:r>
      <w:r w:rsidR="00960720">
        <w:rPr>
          <w:i/>
          <w:vertAlign w:val="subscript"/>
        </w:rPr>
        <w:t>j-1</w:t>
      </w:r>
      <w:r w:rsidR="00960720">
        <w:t xml:space="preserve"> and </w:t>
      </w:r>
      <w:r w:rsidR="00960720">
        <w:rPr>
          <w:i/>
        </w:rPr>
        <w:t>x</w:t>
      </w:r>
      <w:r w:rsidR="00960720">
        <w:rPr>
          <w:i/>
          <w:vertAlign w:val="subscript"/>
        </w:rPr>
        <w:t>j+1</w:t>
      </w:r>
      <w:r>
        <w:t>:</w:t>
      </w:r>
    </w:p>
    <w:p w14:paraId="1264C6D0" w14:textId="77777777" w:rsidR="0038739A" w:rsidRDefault="00960720" w:rsidP="0025495F">
      <w:r w:rsidRPr="0072575C">
        <w:rPr>
          <w:position w:val="-24"/>
        </w:rPr>
        <w:object w:dxaOrig="7660" w:dyaOrig="720" w14:anchorId="78473455">
          <v:shape id="_x0000_i1163" type="#_x0000_t75" style="width:382.55pt;height:36.1pt" o:ole="">
            <v:imagedata r:id="rId282" o:title=""/>
          </v:shape>
          <o:OLEObject Type="Embed" ProgID="Equation.DSMT4" ShapeID="_x0000_i1163" DrawAspect="Content" ObjectID="_1676036099" r:id="rId283"/>
        </w:object>
      </w:r>
    </w:p>
    <w:p w14:paraId="3F2BDCD9" w14:textId="77777777" w:rsidR="00960720" w:rsidRDefault="00960720" w:rsidP="0025495F">
      <w:r>
        <w:t xml:space="preserve">For the integral over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 xml:space="preserve"> if </w:t>
      </w:r>
      <w:r>
        <w:rPr>
          <w:i/>
        </w:rPr>
        <w:t>D</w:t>
      </w:r>
      <w:r>
        <w:rPr>
          <w:i/>
          <w:vertAlign w:val="subscript"/>
        </w:rPr>
        <w:t>j</w:t>
      </w:r>
      <w:r>
        <w:t>=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x</w:t>
      </w:r>
      <w:r>
        <w:rPr>
          <w:vertAlign w:val="subscript"/>
        </w:rPr>
        <w:t>+1</w:t>
      </w:r>
      <w:r>
        <w:t>)-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>):</w:t>
      </w:r>
    </w:p>
    <w:p w14:paraId="10C44F05" w14:textId="77777777" w:rsidR="00FA0A73" w:rsidRDefault="00DD109C" w:rsidP="0025495F">
      <w:r w:rsidRPr="00960720">
        <w:rPr>
          <w:position w:val="-44"/>
        </w:rPr>
        <w:object w:dxaOrig="1040" w:dyaOrig="840" w14:anchorId="5EAF946B">
          <v:shape id="_x0000_i1164" type="#_x0000_t75" style="width:51.15pt;height:41.95pt" o:ole="">
            <v:imagedata r:id="rId284" o:title=""/>
          </v:shape>
          <o:OLEObject Type="Embed" ProgID="Equation.DSMT4" ShapeID="_x0000_i1164" DrawAspect="Content" ObjectID="_1676036100" r:id="rId285"/>
        </w:object>
      </w:r>
      <w:r w:rsidR="00FA0A73">
        <w:t xml:space="preserve">  Note: just odd so we don’t double count and this requires number of panels to be even.</w:t>
      </w:r>
    </w:p>
    <w:p w14:paraId="561832A7" w14:textId="77777777" w:rsidR="00FA0A73" w:rsidRDefault="00FA0A73" w:rsidP="0025495F">
      <w:r>
        <w:t>If we sum for all pairs of panels then:</w:t>
      </w:r>
    </w:p>
    <w:p w14:paraId="795C2793" w14:textId="77777777" w:rsidR="00DA54B7" w:rsidRDefault="00DA54B7" w:rsidP="00DA54B7">
      <w:pPr>
        <w:pStyle w:val="MTDisplayEquation"/>
      </w:pPr>
      <w:r w:rsidRPr="00DA54B7">
        <w:rPr>
          <w:position w:val="-24"/>
        </w:rPr>
        <w:object w:dxaOrig="6200" w:dyaOrig="620" w14:anchorId="10DDAA4F">
          <v:shape id="_x0000_i1165" type="#_x0000_t75" style="width:310.3pt;height:30.8pt" o:ole="">
            <v:imagedata r:id="rId286" o:title=""/>
          </v:shape>
          <o:OLEObject Type="Embed" ProgID="Equation.DSMT4" ShapeID="_x0000_i1165" DrawAspect="Content" ObjectID="_1676036101" r:id="rId287"/>
        </w:object>
      </w:r>
    </w:p>
    <w:p w14:paraId="5F673CB8" w14:textId="77777777" w:rsidR="006530E8" w:rsidRDefault="00FA0A73" w:rsidP="00FA0A73">
      <w:pPr>
        <w:pStyle w:val="MTDisplayEquation"/>
      </w:pPr>
      <w:r w:rsidRPr="00FA0A73">
        <w:rPr>
          <w:position w:val="-46"/>
        </w:rPr>
        <w:object w:dxaOrig="6580" w:dyaOrig="1040" w14:anchorId="22DB5F95">
          <v:shape id="_x0000_i1166" type="#_x0000_t75" style="width:328.95pt;height:51.15pt" o:ole="">
            <v:imagedata r:id="rId288" o:title=""/>
          </v:shape>
          <o:OLEObject Type="Embed" ProgID="Equation.DSMT4" ShapeID="_x0000_i1166" DrawAspect="Content" ObjectID="_1676036102" r:id="rId289"/>
        </w:object>
      </w:r>
    </w:p>
    <w:p w14:paraId="169144AD" w14:textId="77777777" w:rsidR="006530E8" w:rsidRDefault="006530E8" w:rsidP="00FA0A73">
      <w:pPr>
        <w:pStyle w:val="MTDisplayEquation"/>
      </w:pPr>
      <w:r>
        <w:t>Or</w:t>
      </w:r>
    </w:p>
    <w:p w14:paraId="5E044E8D" w14:textId="77777777" w:rsidR="00FA0A73" w:rsidRPr="00960720" w:rsidRDefault="006530E8" w:rsidP="00FA0A73">
      <w:pPr>
        <w:pStyle w:val="MTDisplayEquation"/>
      </w:pPr>
      <w:r w:rsidRPr="00FA0A73">
        <w:rPr>
          <w:position w:val="-46"/>
        </w:rPr>
        <w:object w:dxaOrig="4459" w:dyaOrig="1040" w14:anchorId="54EEAA86">
          <v:shape id="_x0000_i1167" type="#_x0000_t75" style="width:222.8pt;height:51.15pt" o:ole="">
            <v:imagedata r:id="rId290" o:title=""/>
          </v:shape>
          <o:OLEObject Type="Embed" ProgID="Equation.DSMT4" ShapeID="_x0000_i1167" DrawAspect="Content" ObjectID="_1676036103" r:id="rId291"/>
        </w:object>
      </w:r>
      <w:r w:rsidR="00FA0A73">
        <w:tab/>
      </w:r>
    </w:p>
    <w:sectPr w:rsidR="00FA0A73" w:rsidRPr="00960720" w:rsidSect="000B5AC3">
      <w:headerReference w:type="default" r:id="rId29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F700" w14:textId="77777777" w:rsidR="00C9026A" w:rsidRDefault="00C9026A" w:rsidP="0048206A">
      <w:r>
        <w:separator/>
      </w:r>
    </w:p>
  </w:endnote>
  <w:endnote w:type="continuationSeparator" w:id="0">
    <w:p w14:paraId="662A48F3" w14:textId="77777777" w:rsidR="00C9026A" w:rsidRDefault="00C9026A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A46B1" w14:textId="77777777" w:rsidR="00C9026A" w:rsidRDefault="00C9026A" w:rsidP="0048206A">
      <w:r>
        <w:separator/>
      </w:r>
    </w:p>
  </w:footnote>
  <w:footnote w:type="continuationSeparator" w:id="0">
    <w:p w14:paraId="0EFBBD1B" w14:textId="77777777" w:rsidR="00C9026A" w:rsidRDefault="00C9026A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F4CF5" w14:textId="11C2AB28" w:rsidR="0057697A" w:rsidRDefault="0057697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2021, SMAY</w:t>
    </w:r>
    <w:r>
      <w:tab/>
      <w:t>MAE 3403</w:t>
    </w:r>
    <w:r>
      <w:tab/>
      <w:t>Numerical Methods Reminder(s)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8066B"/>
    <w:multiLevelType w:val="hybridMultilevel"/>
    <w:tmpl w:val="D1460EF8"/>
    <w:lvl w:ilvl="0" w:tplc="69EE58E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2D206162"/>
    <w:multiLevelType w:val="hybridMultilevel"/>
    <w:tmpl w:val="95601BCA"/>
    <w:lvl w:ilvl="0" w:tplc="64BE2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894"/>
    <w:multiLevelType w:val="hybridMultilevel"/>
    <w:tmpl w:val="09CC1650"/>
    <w:lvl w:ilvl="0" w:tplc="4D320E9E">
      <w:start w:val="1"/>
      <w:numFmt w:val="decimal"/>
      <w:suff w:val="space"/>
      <w:lvlText w:val="%1.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5728F"/>
    <w:multiLevelType w:val="hybridMultilevel"/>
    <w:tmpl w:val="9006A9E8"/>
    <w:lvl w:ilvl="0" w:tplc="DD06BC62">
      <w:start w:val="1"/>
      <w:numFmt w:val="decimal"/>
      <w:lvlText w:val="(%1)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0C04"/>
    <w:multiLevelType w:val="hybridMultilevel"/>
    <w:tmpl w:val="2124A4EC"/>
    <w:lvl w:ilvl="0" w:tplc="E23838B0">
      <w:start w:val="1"/>
      <w:numFmt w:val="lowerRoman"/>
      <w:suff w:val="space"/>
      <w:lvlText w:val="%1)"/>
      <w:lvlJc w:val="righ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CC349A"/>
    <w:multiLevelType w:val="hybridMultilevel"/>
    <w:tmpl w:val="B91C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751BC"/>
    <w:multiLevelType w:val="hybridMultilevel"/>
    <w:tmpl w:val="9530D8F2"/>
    <w:lvl w:ilvl="0" w:tplc="3E34C6A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427EA"/>
    <w:multiLevelType w:val="hybridMultilevel"/>
    <w:tmpl w:val="0B4471CA"/>
    <w:lvl w:ilvl="0" w:tplc="9022000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6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59"/>
    <w:rsid w:val="0001465D"/>
    <w:rsid w:val="0002447E"/>
    <w:rsid w:val="00037939"/>
    <w:rsid w:val="000419B0"/>
    <w:rsid w:val="000432DC"/>
    <w:rsid w:val="00052D88"/>
    <w:rsid w:val="00071AC4"/>
    <w:rsid w:val="0007651C"/>
    <w:rsid w:val="000868A9"/>
    <w:rsid w:val="000965BC"/>
    <w:rsid w:val="000B5AC3"/>
    <w:rsid w:val="000C3505"/>
    <w:rsid w:val="000D5A29"/>
    <w:rsid w:val="000E2279"/>
    <w:rsid w:val="000E6394"/>
    <w:rsid w:val="00106A54"/>
    <w:rsid w:val="00114035"/>
    <w:rsid w:val="00114BEA"/>
    <w:rsid w:val="00115933"/>
    <w:rsid w:val="00116BC0"/>
    <w:rsid w:val="00134876"/>
    <w:rsid w:val="001424D8"/>
    <w:rsid w:val="0016522C"/>
    <w:rsid w:val="00165914"/>
    <w:rsid w:val="00175BDA"/>
    <w:rsid w:val="001B3DB8"/>
    <w:rsid w:val="001D5307"/>
    <w:rsid w:val="001D68DC"/>
    <w:rsid w:val="001E2325"/>
    <w:rsid w:val="001E6AD6"/>
    <w:rsid w:val="00207FEA"/>
    <w:rsid w:val="0021783C"/>
    <w:rsid w:val="00230368"/>
    <w:rsid w:val="00230516"/>
    <w:rsid w:val="0024330D"/>
    <w:rsid w:val="00244718"/>
    <w:rsid w:val="0025345B"/>
    <w:rsid w:val="0025376D"/>
    <w:rsid w:val="0025495F"/>
    <w:rsid w:val="00254F8C"/>
    <w:rsid w:val="002558C3"/>
    <w:rsid w:val="00294A09"/>
    <w:rsid w:val="002A5475"/>
    <w:rsid w:val="002B04B3"/>
    <w:rsid w:val="002E16CB"/>
    <w:rsid w:val="002E7EC9"/>
    <w:rsid w:val="00312D28"/>
    <w:rsid w:val="00316287"/>
    <w:rsid w:val="00320626"/>
    <w:rsid w:val="00322E2C"/>
    <w:rsid w:val="00326FD5"/>
    <w:rsid w:val="003554A4"/>
    <w:rsid w:val="00356105"/>
    <w:rsid w:val="003710B8"/>
    <w:rsid w:val="00373E8C"/>
    <w:rsid w:val="0037534D"/>
    <w:rsid w:val="0038739A"/>
    <w:rsid w:val="00396E03"/>
    <w:rsid w:val="003A7116"/>
    <w:rsid w:val="003C6F4C"/>
    <w:rsid w:val="003D5E0C"/>
    <w:rsid w:val="003E5619"/>
    <w:rsid w:val="003F251E"/>
    <w:rsid w:val="003F613B"/>
    <w:rsid w:val="00401997"/>
    <w:rsid w:val="004068D0"/>
    <w:rsid w:val="0041036C"/>
    <w:rsid w:val="004260D8"/>
    <w:rsid w:val="00427200"/>
    <w:rsid w:val="0045356C"/>
    <w:rsid w:val="00455E69"/>
    <w:rsid w:val="0045657A"/>
    <w:rsid w:val="00476266"/>
    <w:rsid w:val="0048206A"/>
    <w:rsid w:val="00487177"/>
    <w:rsid w:val="0049284E"/>
    <w:rsid w:val="0049794F"/>
    <w:rsid w:val="004C5A18"/>
    <w:rsid w:val="004E40D3"/>
    <w:rsid w:val="00504CF6"/>
    <w:rsid w:val="00554FDD"/>
    <w:rsid w:val="00562234"/>
    <w:rsid w:val="005626D0"/>
    <w:rsid w:val="005720D3"/>
    <w:rsid w:val="00573816"/>
    <w:rsid w:val="0057697A"/>
    <w:rsid w:val="00576A6B"/>
    <w:rsid w:val="005845D8"/>
    <w:rsid w:val="00596CF5"/>
    <w:rsid w:val="00597FE9"/>
    <w:rsid w:val="005C0139"/>
    <w:rsid w:val="005C0F96"/>
    <w:rsid w:val="005D3C9C"/>
    <w:rsid w:val="005D5F5F"/>
    <w:rsid w:val="005E0E10"/>
    <w:rsid w:val="005F04AE"/>
    <w:rsid w:val="005F3E2B"/>
    <w:rsid w:val="006006C5"/>
    <w:rsid w:val="00607B28"/>
    <w:rsid w:val="006167BA"/>
    <w:rsid w:val="006273CD"/>
    <w:rsid w:val="00636CA6"/>
    <w:rsid w:val="00650F30"/>
    <w:rsid w:val="006530E8"/>
    <w:rsid w:val="00655FAB"/>
    <w:rsid w:val="0066367D"/>
    <w:rsid w:val="0068373F"/>
    <w:rsid w:val="00683FF7"/>
    <w:rsid w:val="006A1844"/>
    <w:rsid w:val="006A5BF1"/>
    <w:rsid w:val="006C05A2"/>
    <w:rsid w:val="006D7C57"/>
    <w:rsid w:val="007012E3"/>
    <w:rsid w:val="00706CBA"/>
    <w:rsid w:val="00710DC4"/>
    <w:rsid w:val="0071182B"/>
    <w:rsid w:val="00713FD8"/>
    <w:rsid w:val="0072575C"/>
    <w:rsid w:val="00726178"/>
    <w:rsid w:val="00734F9F"/>
    <w:rsid w:val="0077066B"/>
    <w:rsid w:val="00771075"/>
    <w:rsid w:val="0077388A"/>
    <w:rsid w:val="007807D1"/>
    <w:rsid w:val="00782C00"/>
    <w:rsid w:val="00784128"/>
    <w:rsid w:val="00787936"/>
    <w:rsid w:val="007976E9"/>
    <w:rsid w:val="007B3D98"/>
    <w:rsid w:val="007C4E73"/>
    <w:rsid w:val="007E4710"/>
    <w:rsid w:val="007F4873"/>
    <w:rsid w:val="0080176E"/>
    <w:rsid w:val="00804C24"/>
    <w:rsid w:val="00814954"/>
    <w:rsid w:val="00823788"/>
    <w:rsid w:val="00825B83"/>
    <w:rsid w:val="00831EF9"/>
    <w:rsid w:val="00833420"/>
    <w:rsid w:val="00835C6D"/>
    <w:rsid w:val="00840615"/>
    <w:rsid w:val="00851B05"/>
    <w:rsid w:val="008529CA"/>
    <w:rsid w:val="00854D1B"/>
    <w:rsid w:val="00860C56"/>
    <w:rsid w:val="0086680A"/>
    <w:rsid w:val="00867B4F"/>
    <w:rsid w:val="0088425B"/>
    <w:rsid w:val="00894542"/>
    <w:rsid w:val="008B1689"/>
    <w:rsid w:val="008B3961"/>
    <w:rsid w:val="008B6CA9"/>
    <w:rsid w:val="008C011C"/>
    <w:rsid w:val="008C3278"/>
    <w:rsid w:val="008D7442"/>
    <w:rsid w:val="008E4B3C"/>
    <w:rsid w:val="0090507D"/>
    <w:rsid w:val="00920E3F"/>
    <w:rsid w:val="009417EC"/>
    <w:rsid w:val="00946802"/>
    <w:rsid w:val="00957678"/>
    <w:rsid w:val="00960720"/>
    <w:rsid w:val="00966F90"/>
    <w:rsid w:val="00972415"/>
    <w:rsid w:val="00972675"/>
    <w:rsid w:val="00992340"/>
    <w:rsid w:val="0099251E"/>
    <w:rsid w:val="00993397"/>
    <w:rsid w:val="009949CE"/>
    <w:rsid w:val="00995EBE"/>
    <w:rsid w:val="009A2E46"/>
    <w:rsid w:val="009C6D5B"/>
    <w:rsid w:val="009D3F7D"/>
    <w:rsid w:val="009F05E3"/>
    <w:rsid w:val="009F073E"/>
    <w:rsid w:val="009F4817"/>
    <w:rsid w:val="00A14F30"/>
    <w:rsid w:val="00A16A21"/>
    <w:rsid w:val="00A268A9"/>
    <w:rsid w:val="00A406A6"/>
    <w:rsid w:val="00A4246B"/>
    <w:rsid w:val="00A56050"/>
    <w:rsid w:val="00A56F54"/>
    <w:rsid w:val="00A60E77"/>
    <w:rsid w:val="00A63F4B"/>
    <w:rsid w:val="00A7258A"/>
    <w:rsid w:val="00A87EAC"/>
    <w:rsid w:val="00A91B9C"/>
    <w:rsid w:val="00AB0FAA"/>
    <w:rsid w:val="00AB4831"/>
    <w:rsid w:val="00AC6417"/>
    <w:rsid w:val="00AD151C"/>
    <w:rsid w:val="00AE7C3C"/>
    <w:rsid w:val="00AF4228"/>
    <w:rsid w:val="00B0055C"/>
    <w:rsid w:val="00B0073F"/>
    <w:rsid w:val="00B06D0E"/>
    <w:rsid w:val="00B1687D"/>
    <w:rsid w:val="00B33506"/>
    <w:rsid w:val="00B34A56"/>
    <w:rsid w:val="00B422A7"/>
    <w:rsid w:val="00B64CAD"/>
    <w:rsid w:val="00B733D2"/>
    <w:rsid w:val="00B81C83"/>
    <w:rsid w:val="00B84C37"/>
    <w:rsid w:val="00B9679F"/>
    <w:rsid w:val="00B9793E"/>
    <w:rsid w:val="00BA4DE4"/>
    <w:rsid w:val="00BA5370"/>
    <w:rsid w:val="00BB20D3"/>
    <w:rsid w:val="00BC1369"/>
    <w:rsid w:val="00BD3879"/>
    <w:rsid w:val="00BF321C"/>
    <w:rsid w:val="00C21E95"/>
    <w:rsid w:val="00C4023D"/>
    <w:rsid w:val="00C54479"/>
    <w:rsid w:val="00C66B29"/>
    <w:rsid w:val="00C77A50"/>
    <w:rsid w:val="00C80925"/>
    <w:rsid w:val="00C9026A"/>
    <w:rsid w:val="00CC177A"/>
    <w:rsid w:val="00CC5038"/>
    <w:rsid w:val="00CE581B"/>
    <w:rsid w:val="00D00E17"/>
    <w:rsid w:val="00D03F4B"/>
    <w:rsid w:val="00D07220"/>
    <w:rsid w:val="00D16678"/>
    <w:rsid w:val="00D16EB6"/>
    <w:rsid w:val="00D37962"/>
    <w:rsid w:val="00D7077E"/>
    <w:rsid w:val="00D7144D"/>
    <w:rsid w:val="00D85059"/>
    <w:rsid w:val="00D85467"/>
    <w:rsid w:val="00D87490"/>
    <w:rsid w:val="00DA54B7"/>
    <w:rsid w:val="00DB1C08"/>
    <w:rsid w:val="00DC0590"/>
    <w:rsid w:val="00DC2DC1"/>
    <w:rsid w:val="00DD109C"/>
    <w:rsid w:val="00DD6851"/>
    <w:rsid w:val="00E003B3"/>
    <w:rsid w:val="00E04185"/>
    <w:rsid w:val="00E17806"/>
    <w:rsid w:val="00E219AD"/>
    <w:rsid w:val="00E418AA"/>
    <w:rsid w:val="00E77594"/>
    <w:rsid w:val="00E81035"/>
    <w:rsid w:val="00E92006"/>
    <w:rsid w:val="00EA2FE2"/>
    <w:rsid w:val="00EF71C9"/>
    <w:rsid w:val="00F10994"/>
    <w:rsid w:val="00F300F3"/>
    <w:rsid w:val="00F323A0"/>
    <w:rsid w:val="00F75C65"/>
    <w:rsid w:val="00F87010"/>
    <w:rsid w:val="00F95971"/>
    <w:rsid w:val="00FA0A73"/>
    <w:rsid w:val="00FA2C77"/>
    <w:rsid w:val="00FA495D"/>
    <w:rsid w:val="00FA7B72"/>
    <w:rsid w:val="00FB0FA9"/>
    <w:rsid w:val="00FC0750"/>
    <w:rsid w:val="00FC2231"/>
    <w:rsid w:val="00FC2BEC"/>
    <w:rsid w:val="00FC79E5"/>
    <w:rsid w:val="00FE1B34"/>
    <w:rsid w:val="00FE5CFC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6BA86"/>
  <w15:chartTrackingRefBased/>
  <w15:docId w15:val="{3BF0C1FA-4A8F-4494-8A32-D54ABF4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2B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3E2B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D85059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85059"/>
    <w:rPr>
      <w:rFonts w:ascii="Cambria" w:hAnsi="Cambria"/>
      <w:sz w:val="24"/>
    </w:rPr>
  </w:style>
  <w:style w:type="paragraph" w:styleId="NoSpacing">
    <w:name w:val="No Spacing"/>
    <w:uiPriority w:val="1"/>
    <w:qFormat/>
    <w:rsid w:val="006273CD"/>
    <w:pPr>
      <w:spacing w:after="0" w:line="240" w:lineRule="auto"/>
      <w:jc w:val="both"/>
    </w:pPr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semiHidden/>
    <w:rsid w:val="00576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png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32.wmf"/><Relationship Id="rId293" Type="http://schemas.openxmlformats.org/officeDocument/2006/relationships/fontTable" Target="fontTable.xml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4CDF4-5D2A-4FA0-BFC6-CAE933E6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10359</TotalTime>
  <Pages>1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48</cp:revision>
  <cp:lastPrinted>2021-02-23T23:53:00Z</cp:lastPrinted>
  <dcterms:created xsi:type="dcterms:W3CDTF">2020-01-31T19:43:00Z</dcterms:created>
  <dcterms:modified xsi:type="dcterms:W3CDTF">2021-02-28T22:41:00Z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